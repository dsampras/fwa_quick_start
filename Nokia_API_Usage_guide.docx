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4383" w14:textId="77777777" w:rsidR="00CA29E6" w:rsidRDefault="00CA29E6" w:rsidP="00A73572">
      <w:pPr>
        <w:pStyle w:val="Title1"/>
        <w:rPr>
          <w:sz w:val="56"/>
          <w:szCs w:val="56"/>
        </w:rPr>
      </w:pPr>
    </w:p>
    <w:p w14:paraId="6F9894BC" w14:textId="77777777" w:rsidR="00CA29E6" w:rsidRDefault="00CA29E6" w:rsidP="00A73572">
      <w:pPr>
        <w:pStyle w:val="Title1"/>
        <w:rPr>
          <w:sz w:val="56"/>
          <w:szCs w:val="56"/>
        </w:rPr>
      </w:pPr>
    </w:p>
    <w:p w14:paraId="414F02A1" w14:textId="77777777" w:rsidR="00CA29E6" w:rsidRDefault="00CA29E6" w:rsidP="00A73572">
      <w:pPr>
        <w:pStyle w:val="Title1"/>
        <w:rPr>
          <w:sz w:val="56"/>
          <w:szCs w:val="56"/>
        </w:rPr>
      </w:pPr>
    </w:p>
    <w:p w14:paraId="0EF2E302" w14:textId="77777777" w:rsidR="00CA29E6" w:rsidRDefault="00CA29E6" w:rsidP="00A73572">
      <w:pPr>
        <w:pStyle w:val="Title1"/>
        <w:rPr>
          <w:sz w:val="56"/>
          <w:szCs w:val="56"/>
        </w:rPr>
      </w:pPr>
    </w:p>
    <w:p w14:paraId="6A4EB9A3" w14:textId="0F24B9A7" w:rsidR="00607B1E" w:rsidRPr="00CA29E6" w:rsidRDefault="007641E0" w:rsidP="00A73572">
      <w:pPr>
        <w:pStyle w:val="Title1"/>
        <w:rPr>
          <w:sz w:val="96"/>
          <w:szCs w:val="96"/>
        </w:rPr>
      </w:pPr>
      <w:r w:rsidRPr="00CA29E6">
        <w:rPr>
          <w:sz w:val="96"/>
          <w:szCs w:val="96"/>
        </w:rPr>
        <w:t>JPHACKS 2022</w:t>
      </w:r>
    </w:p>
    <w:p w14:paraId="69348771" w14:textId="134E4D6C" w:rsidR="005D1284" w:rsidRPr="00CA29E6" w:rsidRDefault="007641E0" w:rsidP="0039363B">
      <w:pPr>
        <w:rPr>
          <w:sz w:val="28"/>
          <w:szCs w:val="28"/>
        </w:rPr>
      </w:pPr>
      <w:r w:rsidRPr="00CA29E6">
        <w:rPr>
          <w:sz w:val="28"/>
          <w:szCs w:val="28"/>
        </w:rPr>
        <w:t>FastMile 5G GW API Usage document</w:t>
      </w:r>
    </w:p>
    <w:p w14:paraId="1F3CE31A" w14:textId="28B62C56" w:rsidR="009C2C06" w:rsidRDefault="009C2C06" w:rsidP="0039363B"/>
    <w:p w14:paraId="6FCF982F" w14:textId="0A0E4514" w:rsidR="00CA29E6" w:rsidRDefault="00CA29E6" w:rsidP="0039363B"/>
    <w:p w14:paraId="607CC96F" w14:textId="2E4897DE" w:rsidR="00CA29E6" w:rsidRDefault="00CA29E6" w:rsidP="0039363B"/>
    <w:p w14:paraId="31F6F2BF" w14:textId="69CB4DB8" w:rsidR="00CA29E6" w:rsidRDefault="00CA29E6" w:rsidP="0039363B"/>
    <w:p w14:paraId="37717EDC" w14:textId="181C90CC" w:rsidR="00CA29E6" w:rsidRDefault="00CA29E6" w:rsidP="0039363B"/>
    <w:p w14:paraId="1AEB918B" w14:textId="5A3B3425" w:rsidR="00CA29E6" w:rsidRDefault="00CA29E6" w:rsidP="0039363B"/>
    <w:p w14:paraId="5456ADB1" w14:textId="1C523805" w:rsidR="00CA29E6" w:rsidRDefault="00CA29E6" w:rsidP="0039363B"/>
    <w:p w14:paraId="193BCDB1" w14:textId="264EC9C8" w:rsidR="00CA29E6" w:rsidRDefault="00CA29E6" w:rsidP="0039363B"/>
    <w:p w14:paraId="7C65D782" w14:textId="6A099D18" w:rsidR="00CA29E6" w:rsidRDefault="00CA29E6" w:rsidP="0039363B"/>
    <w:p w14:paraId="3014FDCC" w14:textId="77777777" w:rsidR="00CA29E6" w:rsidRDefault="00CA29E6" w:rsidP="0039363B"/>
    <w:p w14:paraId="7DE1293E" w14:textId="77777777" w:rsidR="00A77F22" w:rsidRDefault="00A77F22" w:rsidP="0039363B"/>
    <w:p w14:paraId="41F836B2" w14:textId="77777777" w:rsidR="00A77F22" w:rsidRPr="00CF2C3B" w:rsidRDefault="00A77F22" w:rsidP="0039363B"/>
    <w:tbl>
      <w:tblPr>
        <w:tblStyle w:val="TableGrid"/>
        <w:tblpPr w:leftFromText="181" w:rightFromText="181" w:vertAnchor="text" w:horzAnchor="margin" w:tblpY="1"/>
        <w:tblOverlap w:val="never"/>
        <w:tblW w:w="9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800"/>
        <w:gridCol w:w="6527"/>
      </w:tblGrid>
      <w:tr w:rsidR="00A77F22" w:rsidRPr="00CF2C3B" w14:paraId="46569D17" w14:textId="77777777" w:rsidTr="0035741E">
        <w:trPr>
          <w:trHeight w:val="392"/>
        </w:trPr>
        <w:tc>
          <w:tcPr>
            <w:tcW w:w="2800" w:type="dxa"/>
            <w:tcBorders>
              <w:top w:val="single" w:sz="4" w:space="0" w:color="4D5766" w:themeColor="background2"/>
            </w:tcBorders>
          </w:tcPr>
          <w:p w14:paraId="6A571836" w14:textId="77777777" w:rsidR="00A77F22" w:rsidRPr="00CF2C3B" w:rsidRDefault="00A77F22" w:rsidP="00A77F22">
            <w:pPr>
              <w:spacing w:before="120"/>
              <w:rPr>
                <w:strike/>
              </w:rPr>
            </w:pPr>
            <w:r w:rsidRPr="00CF2C3B">
              <w:t>Author</w:t>
            </w:r>
          </w:p>
        </w:tc>
        <w:tc>
          <w:tcPr>
            <w:tcW w:w="6527" w:type="dxa"/>
            <w:tcBorders>
              <w:top w:val="single" w:sz="4" w:space="0" w:color="4D5766" w:themeColor="background2"/>
            </w:tcBorders>
          </w:tcPr>
          <w:p w14:paraId="2A48CFBF" w14:textId="6B2A88DE" w:rsidR="00A77F22" w:rsidRPr="00CF2C3B" w:rsidRDefault="002121C8" w:rsidP="00A77F22">
            <w:pPr>
              <w:spacing w:before="120"/>
            </w:pPr>
            <w:hyperlink r:id="rId14" w:history="1">
              <w:r w:rsidR="00CA29E6" w:rsidRPr="00B270C5">
                <w:rPr>
                  <w:rStyle w:val="Hyperlink"/>
                  <w:rFonts w:ascii="Nokia Pure Text Light" w:hAnsi="Nokia Pure Text Light"/>
                </w:rPr>
                <w:t>daniel.francis@nokia.com</w:t>
              </w:r>
            </w:hyperlink>
            <w:r w:rsidR="00CA29E6">
              <w:t xml:space="preserve"> </w:t>
            </w:r>
          </w:p>
        </w:tc>
      </w:tr>
      <w:tr w:rsidR="00A77F22" w:rsidRPr="00CF2C3B" w14:paraId="7E029FC5" w14:textId="77777777" w:rsidTr="0035741E">
        <w:trPr>
          <w:trHeight w:val="392"/>
        </w:trPr>
        <w:tc>
          <w:tcPr>
            <w:tcW w:w="2800" w:type="dxa"/>
          </w:tcPr>
          <w:p w14:paraId="03D558DF" w14:textId="77777777" w:rsidR="00A77F22" w:rsidRPr="00CF2C3B" w:rsidRDefault="00A77F22" w:rsidP="00A77F22">
            <w:r w:rsidRPr="00CF2C3B">
              <w:t>Owner</w:t>
            </w:r>
          </w:p>
        </w:tc>
        <w:tc>
          <w:tcPr>
            <w:tcW w:w="6527" w:type="dxa"/>
          </w:tcPr>
          <w:p w14:paraId="2ABF0A80" w14:textId="76DEED96" w:rsidR="00A77F22" w:rsidRPr="00CF2C3B" w:rsidRDefault="002121C8" w:rsidP="00A77F22">
            <w:hyperlink r:id="rId15" w:history="1">
              <w:r w:rsidR="00CA29E6" w:rsidRPr="00B270C5">
                <w:rPr>
                  <w:rStyle w:val="Hyperlink"/>
                  <w:rFonts w:ascii="Nokia Pure Text Light" w:hAnsi="Nokia Pure Text Light"/>
                </w:rPr>
                <w:t>chris.mcaloney@nokia.com</w:t>
              </w:r>
            </w:hyperlink>
            <w:r w:rsidR="00CA29E6">
              <w:t xml:space="preserve">,  </w:t>
            </w:r>
            <w:r w:rsidR="00CA29E6" w:rsidRPr="00CA29E6">
              <w:t>jamie.hingley@nokia.com</w:t>
            </w:r>
          </w:p>
        </w:tc>
      </w:tr>
      <w:tr w:rsidR="00A77F22" w:rsidRPr="00CF2C3B" w14:paraId="09FE3A95" w14:textId="77777777" w:rsidTr="0035741E">
        <w:trPr>
          <w:trHeight w:val="392"/>
        </w:trPr>
        <w:tc>
          <w:tcPr>
            <w:tcW w:w="2800" w:type="dxa"/>
          </w:tcPr>
          <w:p w14:paraId="45B84F83" w14:textId="77777777" w:rsidR="00A77F22" w:rsidRPr="00CF2C3B" w:rsidRDefault="00A77F22" w:rsidP="00A77F22">
            <w:r w:rsidRPr="00CF2C3B">
              <w:t>Organization</w:t>
            </w:r>
          </w:p>
        </w:tc>
        <w:tc>
          <w:tcPr>
            <w:tcW w:w="6527" w:type="dxa"/>
          </w:tcPr>
          <w:p w14:paraId="4ACF33AC" w14:textId="294A2A20" w:rsidR="00A77F22" w:rsidRPr="00CF2C3B" w:rsidRDefault="00CA29E6" w:rsidP="00A77F22">
            <w:r w:rsidRPr="00CA29E6">
              <w:t>Nokia Solutions and Networks Japan G.K.</w:t>
            </w:r>
          </w:p>
        </w:tc>
      </w:tr>
      <w:tr w:rsidR="00A77F22" w:rsidRPr="00CF2C3B" w14:paraId="3C6B4158" w14:textId="77777777" w:rsidTr="0035741E">
        <w:trPr>
          <w:trHeight w:val="392"/>
        </w:trPr>
        <w:tc>
          <w:tcPr>
            <w:tcW w:w="2800" w:type="dxa"/>
          </w:tcPr>
          <w:p w14:paraId="0E02C41C" w14:textId="77777777" w:rsidR="00A77F22" w:rsidRPr="00CF2C3B" w:rsidRDefault="00A77F22" w:rsidP="00A77F22">
            <w:r w:rsidRPr="00CF2C3B">
              <w:t>Document Type</w:t>
            </w:r>
          </w:p>
        </w:tc>
        <w:tc>
          <w:tcPr>
            <w:tcW w:w="6527" w:type="dxa"/>
          </w:tcPr>
          <w:p w14:paraId="1B2A2F74" w14:textId="1A785597" w:rsidR="00A77F22" w:rsidRPr="00CF2C3B" w:rsidRDefault="00A77F22" w:rsidP="00A77F22">
            <w:r w:rsidRPr="00CF2C3B">
              <w:t>D</w:t>
            </w:r>
            <w:r w:rsidR="00CA29E6">
              <w:t>eveloper Guide (Confidential)</w:t>
            </w:r>
          </w:p>
        </w:tc>
      </w:tr>
      <w:tr w:rsidR="002C3EE0" w:rsidRPr="00CF2C3B" w14:paraId="3FB2CCBD" w14:textId="77777777" w:rsidTr="0035741E">
        <w:trPr>
          <w:trHeight w:val="392"/>
        </w:trPr>
        <w:tc>
          <w:tcPr>
            <w:tcW w:w="2800" w:type="dxa"/>
          </w:tcPr>
          <w:p w14:paraId="4F408967" w14:textId="77777777" w:rsidR="002C3EE0" w:rsidRPr="00C83FBA" w:rsidRDefault="002C3EE0" w:rsidP="00A77F22">
            <w:pPr>
              <w:rPr>
                <w:color w:val="auto"/>
              </w:rPr>
            </w:pPr>
            <w:r w:rsidRPr="00C83FBA">
              <w:rPr>
                <w:color w:val="auto"/>
              </w:rPr>
              <w:t>Document version</w:t>
            </w:r>
          </w:p>
        </w:tc>
        <w:tc>
          <w:tcPr>
            <w:tcW w:w="6527" w:type="dxa"/>
          </w:tcPr>
          <w:p w14:paraId="79E42029" w14:textId="34846C18" w:rsidR="002C3EE0" w:rsidRPr="00C83FBA" w:rsidRDefault="007641E0" w:rsidP="00A77F22">
            <w:pPr>
              <w:pStyle w:val="Footer"/>
              <w:rPr>
                <w:color w:val="auto"/>
              </w:rPr>
            </w:pPr>
            <w:r>
              <w:rPr>
                <w:color w:val="auto"/>
              </w:rPr>
              <w:t>1.</w:t>
            </w:r>
            <w:r w:rsidR="001B3BEC">
              <w:rPr>
                <w:color w:val="auto"/>
              </w:rPr>
              <w:t>0</w:t>
            </w:r>
          </w:p>
        </w:tc>
      </w:tr>
      <w:tr w:rsidR="00A77F22" w:rsidRPr="00CF2C3B" w14:paraId="1CEFFBAA" w14:textId="77777777" w:rsidTr="0035741E">
        <w:trPr>
          <w:trHeight w:val="353"/>
        </w:trPr>
        <w:tc>
          <w:tcPr>
            <w:tcW w:w="2800" w:type="dxa"/>
            <w:tcBorders>
              <w:bottom w:val="single" w:sz="4" w:space="0" w:color="001135" w:themeColor="text2"/>
            </w:tcBorders>
          </w:tcPr>
          <w:p w14:paraId="496554A3" w14:textId="77777777" w:rsidR="00A77F22" w:rsidRPr="00CF2C3B" w:rsidRDefault="00A77F22" w:rsidP="00A77F22">
            <w:r w:rsidRPr="00CF2C3B">
              <w:t>Document location</w:t>
            </w:r>
          </w:p>
        </w:tc>
        <w:tc>
          <w:tcPr>
            <w:tcW w:w="6527" w:type="dxa"/>
            <w:tcBorders>
              <w:bottom w:val="single" w:sz="4" w:space="0" w:color="001135" w:themeColor="text2"/>
            </w:tcBorders>
          </w:tcPr>
          <w:p w14:paraId="4F6CD338" w14:textId="5342019A" w:rsidR="00A77F22" w:rsidRPr="00CF2C3B" w:rsidRDefault="00CA29E6" w:rsidP="00A77F22">
            <w:pPr>
              <w:tabs>
                <w:tab w:val="left" w:pos="4592"/>
              </w:tabs>
            </w:pPr>
            <w:r w:rsidRPr="00CA29E6">
              <w:t>https://jphacks.github.io/2022-guideline/sponsor-products/</w:t>
            </w:r>
          </w:p>
        </w:tc>
      </w:tr>
    </w:tbl>
    <w:p w14:paraId="3D9666F3" w14:textId="77777777" w:rsidR="00715280" w:rsidRDefault="00715280" w:rsidP="002322C1">
      <w:pPr>
        <w:spacing w:before="240" w:after="240" w:line="312" w:lineRule="auto"/>
        <w:rPr>
          <w:rFonts w:asciiTheme="minorHAnsi" w:hAnsiTheme="minorHAnsi" w:cstheme="minorBidi"/>
          <w:color w:val="4D5766" w:themeColor="background2"/>
        </w:rPr>
      </w:pPr>
      <w:r>
        <w:rPr>
          <w:rFonts w:asciiTheme="minorHAnsi" w:hAnsiTheme="minorHAnsi" w:cstheme="minorBidi"/>
          <w:color w:val="4D5766" w:themeColor="background2"/>
        </w:rPr>
        <w:br w:type="page"/>
      </w:r>
    </w:p>
    <w:sdt>
      <w:sdtPr>
        <w:rPr>
          <w:rFonts w:asciiTheme="minorHAnsi" w:eastAsiaTheme="minorHAnsi" w:hAnsiTheme="minorHAnsi" w:cstheme="minorBidi"/>
          <w:color w:val="4D5766" w:themeColor="background2"/>
          <w:sz w:val="22"/>
          <w:szCs w:val="22"/>
        </w:rPr>
        <w:id w:val="-329605245"/>
        <w:docPartObj>
          <w:docPartGallery w:val="Table of Contents"/>
          <w:docPartUnique/>
        </w:docPartObj>
      </w:sdtPr>
      <w:sdtEndPr>
        <w:rPr>
          <w:rFonts w:ascii="Nokia Pure Text Light" w:hAnsi="Nokia Pure Text Light" w:cs="Arial"/>
          <w:b/>
          <w:bCs/>
          <w:color w:val="001135" w:themeColor="text2"/>
        </w:rPr>
      </w:sdtEndPr>
      <w:sdtContent>
        <w:p w14:paraId="4DF848F9" w14:textId="77777777" w:rsidR="000A72FC" w:rsidRPr="00CF2C3B" w:rsidRDefault="000A72FC" w:rsidP="0039363B">
          <w:pPr>
            <w:pStyle w:val="TOCHeading"/>
          </w:pPr>
          <w:r w:rsidRPr="00CF2C3B">
            <w:t>Contents</w:t>
          </w:r>
        </w:p>
        <w:p w14:paraId="5273531D" w14:textId="01DFA703" w:rsidR="00925929" w:rsidRDefault="0010224A">
          <w:pPr>
            <w:pStyle w:val="TOC1"/>
            <w:rPr>
              <w:rFonts w:asciiTheme="minorHAnsi" w:hAnsiTheme="minorHAnsi"/>
              <w:color w:val="auto"/>
              <w:lang w:eastAsia="ja-JP"/>
            </w:rPr>
          </w:pPr>
          <w:r w:rsidRPr="00CF2C3B">
            <w:rPr>
              <w:noProof w:val="0"/>
              <w:szCs w:val="20"/>
            </w:rPr>
            <w:fldChar w:fldCharType="begin"/>
          </w:r>
          <w:r w:rsidR="007B5D94" w:rsidRPr="00CF2C3B">
            <w:rPr>
              <w:noProof w:val="0"/>
            </w:rPr>
            <w:instrText xml:space="preserve"> TOC \o "1-3" \h \z \u </w:instrText>
          </w:r>
          <w:r w:rsidRPr="00CF2C3B">
            <w:rPr>
              <w:noProof w:val="0"/>
              <w:szCs w:val="20"/>
            </w:rPr>
            <w:fldChar w:fldCharType="separate"/>
          </w:r>
          <w:hyperlink w:anchor="_Toc116656679" w:history="1">
            <w:r w:rsidR="00925929" w:rsidRPr="00683BD1">
              <w:rPr>
                <w:rStyle w:val="Hyperlink"/>
              </w:rPr>
              <w:t>1</w:t>
            </w:r>
            <w:r w:rsidR="00925929">
              <w:rPr>
                <w:rFonts w:asciiTheme="minorHAnsi" w:hAnsiTheme="minorHAnsi"/>
                <w:color w:val="auto"/>
                <w:lang w:eastAsia="ja-JP"/>
              </w:rPr>
              <w:tab/>
            </w:r>
            <w:r w:rsidR="00925929" w:rsidRPr="00683BD1">
              <w:rPr>
                <w:rStyle w:val="Hyperlink"/>
              </w:rPr>
              <w:t>What is FastMile 5G GW</w:t>
            </w:r>
            <w:r w:rsidR="00925929">
              <w:rPr>
                <w:webHidden/>
              </w:rPr>
              <w:tab/>
            </w:r>
            <w:r w:rsidR="00925929">
              <w:rPr>
                <w:webHidden/>
              </w:rPr>
              <w:fldChar w:fldCharType="begin"/>
            </w:r>
            <w:r w:rsidR="00925929">
              <w:rPr>
                <w:webHidden/>
              </w:rPr>
              <w:instrText xml:space="preserve"> PAGEREF _Toc116656679 \h </w:instrText>
            </w:r>
            <w:r w:rsidR="00925929">
              <w:rPr>
                <w:webHidden/>
              </w:rPr>
            </w:r>
            <w:r w:rsidR="00925929">
              <w:rPr>
                <w:webHidden/>
              </w:rPr>
              <w:fldChar w:fldCharType="separate"/>
            </w:r>
            <w:r w:rsidR="00925929">
              <w:rPr>
                <w:webHidden/>
              </w:rPr>
              <w:t>4</w:t>
            </w:r>
            <w:r w:rsidR="00925929">
              <w:rPr>
                <w:webHidden/>
              </w:rPr>
              <w:fldChar w:fldCharType="end"/>
            </w:r>
          </w:hyperlink>
        </w:p>
        <w:p w14:paraId="2D485375" w14:textId="7CC7D56F" w:rsidR="00925929" w:rsidRDefault="002121C8">
          <w:pPr>
            <w:pStyle w:val="TOC2"/>
            <w:rPr>
              <w:rFonts w:asciiTheme="minorHAnsi" w:hAnsiTheme="minorHAnsi"/>
              <w:noProof/>
              <w:color w:val="auto"/>
              <w:lang w:eastAsia="ja-JP"/>
            </w:rPr>
          </w:pPr>
          <w:hyperlink w:anchor="_Toc116656680" w:history="1">
            <w:r w:rsidR="00925929" w:rsidRPr="00683BD1">
              <w:rPr>
                <w:rStyle w:val="Hyperlink"/>
                <w:noProof/>
                <w14:scene3d>
                  <w14:camera w14:prst="orthographicFront"/>
                  <w14:lightRig w14:rig="threePt" w14:dir="t">
                    <w14:rot w14:lat="0" w14:lon="0" w14:rev="0"/>
                  </w14:lightRig>
                </w14:scene3d>
              </w:rPr>
              <w:t>1.1</w:t>
            </w:r>
            <w:r w:rsidR="00925929">
              <w:rPr>
                <w:rFonts w:asciiTheme="minorHAnsi" w:hAnsiTheme="minorHAnsi"/>
                <w:noProof/>
                <w:color w:val="auto"/>
                <w:lang w:eastAsia="ja-JP"/>
              </w:rPr>
              <w:tab/>
            </w:r>
            <w:r w:rsidR="00925929" w:rsidRPr="00683BD1">
              <w:rPr>
                <w:rStyle w:val="Hyperlink"/>
                <w:noProof/>
              </w:rPr>
              <w:t>Scope</w:t>
            </w:r>
            <w:r w:rsidR="00925929">
              <w:rPr>
                <w:noProof/>
                <w:webHidden/>
              </w:rPr>
              <w:tab/>
            </w:r>
            <w:r w:rsidR="00925929">
              <w:rPr>
                <w:noProof/>
                <w:webHidden/>
              </w:rPr>
              <w:fldChar w:fldCharType="begin"/>
            </w:r>
            <w:r w:rsidR="00925929">
              <w:rPr>
                <w:noProof/>
                <w:webHidden/>
              </w:rPr>
              <w:instrText xml:space="preserve"> PAGEREF _Toc116656680 \h </w:instrText>
            </w:r>
            <w:r w:rsidR="00925929">
              <w:rPr>
                <w:noProof/>
                <w:webHidden/>
              </w:rPr>
            </w:r>
            <w:r w:rsidR="00925929">
              <w:rPr>
                <w:noProof/>
                <w:webHidden/>
              </w:rPr>
              <w:fldChar w:fldCharType="separate"/>
            </w:r>
            <w:r w:rsidR="00925929">
              <w:rPr>
                <w:noProof/>
                <w:webHidden/>
              </w:rPr>
              <w:t>4</w:t>
            </w:r>
            <w:r w:rsidR="00925929">
              <w:rPr>
                <w:noProof/>
                <w:webHidden/>
              </w:rPr>
              <w:fldChar w:fldCharType="end"/>
            </w:r>
          </w:hyperlink>
        </w:p>
        <w:p w14:paraId="4AB673C3" w14:textId="21757B20" w:rsidR="00925929" w:rsidRDefault="002121C8">
          <w:pPr>
            <w:pStyle w:val="TOC2"/>
            <w:rPr>
              <w:rFonts w:asciiTheme="minorHAnsi" w:hAnsiTheme="minorHAnsi"/>
              <w:noProof/>
              <w:color w:val="auto"/>
              <w:lang w:eastAsia="ja-JP"/>
            </w:rPr>
          </w:pPr>
          <w:hyperlink w:anchor="_Toc116656681" w:history="1">
            <w:r w:rsidR="00925929" w:rsidRPr="00683BD1">
              <w:rPr>
                <w:rStyle w:val="Hyperlink"/>
                <w:noProof/>
                <w14:scene3d>
                  <w14:camera w14:prst="orthographicFront"/>
                  <w14:lightRig w14:rig="threePt" w14:dir="t">
                    <w14:rot w14:lat="0" w14:lon="0" w14:rev="0"/>
                  </w14:lightRig>
                </w14:scene3d>
              </w:rPr>
              <w:t>1.2</w:t>
            </w:r>
            <w:r w:rsidR="00925929">
              <w:rPr>
                <w:rFonts w:asciiTheme="minorHAnsi" w:hAnsiTheme="minorHAnsi"/>
                <w:noProof/>
                <w:color w:val="auto"/>
                <w:lang w:eastAsia="ja-JP"/>
              </w:rPr>
              <w:tab/>
            </w:r>
            <w:r w:rsidR="00925929" w:rsidRPr="00683BD1">
              <w:rPr>
                <w:rStyle w:val="Hyperlink"/>
                <w:noProof/>
              </w:rPr>
              <w:t>Device Technical Specifications</w:t>
            </w:r>
            <w:r w:rsidR="00925929">
              <w:rPr>
                <w:noProof/>
                <w:webHidden/>
              </w:rPr>
              <w:tab/>
            </w:r>
            <w:r w:rsidR="00925929">
              <w:rPr>
                <w:noProof/>
                <w:webHidden/>
              </w:rPr>
              <w:fldChar w:fldCharType="begin"/>
            </w:r>
            <w:r w:rsidR="00925929">
              <w:rPr>
                <w:noProof/>
                <w:webHidden/>
              </w:rPr>
              <w:instrText xml:space="preserve"> PAGEREF _Toc116656681 \h </w:instrText>
            </w:r>
            <w:r w:rsidR="00925929">
              <w:rPr>
                <w:noProof/>
                <w:webHidden/>
              </w:rPr>
            </w:r>
            <w:r w:rsidR="00925929">
              <w:rPr>
                <w:noProof/>
                <w:webHidden/>
              </w:rPr>
              <w:fldChar w:fldCharType="separate"/>
            </w:r>
            <w:r w:rsidR="00925929">
              <w:rPr>
                <w:noProof/>
                <w:webHidden/>
              </w:rPr>
              <w:t>4</w:t>
            </w:r>
            <w:r w:rsidR="00925929">
              <w:rPr>
                <w:noProof/>
                <w:webHidden/>
              </w:rPr>
              <w:fldChar w:fldCharType="end"/>
            </w:r>
          </w:hyperlink>
        </w:p>
        <w:p w14:paraId="5483EBE3" w14:textId="5967EB85" w:rsidR="00925929" w:rsidRDefault="002121C8">
          <w:pPr>
            <w:pStyle w:val="TOC2"/>
            <w:rPr>
              <w:rFonts w:asciiTheme="minorHAnsi" w:hAnsiTheme="minorHAnsi"/>
              <w:noProof/>
              <w:color w:val="auto"/>
              <w:lang w:eastAsia="ja-JP"/>
            </w:rPr>
          </w:pPr>
          <w:hyperlink w:anchor="_Toc116656682" w:history="1">
            <w:r w:rsidR="00925929" w:rsidRPr="00683BD1">
              <w:rPr>
                <w:rStyle w:val="Hyperlink"/>
                <w:noProof/>
                <w14:scene3d>
                  <w14:camera w14:prst="orthographicFront"/>
                  <w14:lightRig w14:rig="threePt" w14:dir="t">
                    <w14:rot w14:lat="0" w14:lon="0" w14:rev="0"/>
                  </w14:lightRig>
                </w14:scene3d>
              </w:rPr>
              <w:t>1.3</w:t>
            </w:r>
            <w:r w:rsidR="00925929">
              <w:rPr>
                <w:rFonts w:asciiTheme="minorHAnsi" w:hAnsiTheme="minorHAnsi"/>
                <w:noProof/>
                <w:color w:val="auto"/>
                <w:lang w:eastAsia="ja-JP"/>
              </w:rPr>
              <w:tab/>
            </w:r>
            <w:r w:rsidR="00925929" w:rsidRPr="00683BD1">
              <w:rPr>
                <w:rStyle w:val="Hyperlink"/>
                <w:noProof/>
              </w:rPr>
              <w:t>LXC Containers</w:t>
            </w:r>
            <w:r w:rsidR="00925929">
              <w:rPr>
                <w:noProof/>
                <w:webHidden/>
              </w:rPr>
              <w:tab/>
            </w:r>
            <w:r w:rsidR="00925929">
              <w:rPr>
                <w:noProof/>
                <w:webHidden/>
              </w:rPr>
              <w:fldChar w:fldCharType="begin"/>
            </w:r>
            <w:r w:rsidR="00925929">
              <w:rPr>
                <w:noProof/>
                <w:webHidden/>
              </w:rPr>
              <w:instrText xml:space="preserve"> PAGEREF _Toc116656682 \h </w:instrText>
            </w:r>
            <w:r w:rsidR="00925929">
              <w:rPr>
                <w:noProof/>
                <w:webHidden/>
              </w:rPr>
            </w:r>
            <w:r w:rsidR="00925929">
              <w:rPr>
                <w:noProof/>
                <w:webHidden/>
              </w:rPr>
              <w:fldChar w:fldCharType="separate"/>
            </w:r>
            <w:r w:rsidR="00925929">
              <w:rPr>
                <w:noProof/>
                <w:webHidden/>
              </w:rPr>
              <w:t>5</w:t>
            </w:r>
            <w:r w:rsidR="00925929">
              <w:rPr>
                <w:noProof/>
                <w:webHidden/>
              </w:rPr>
              <w:fldChar w:fldCharType="end"/>
            </w:r>
          </w:hyperlink>
        </w:p>
        <w:p w14:paraId="63FD3A74" w14:textId="2C913DD5" w:rsidR="00925929" w:rsidRDefault="002121C8">
          <w:pPr>
            <w:pStyle w:val="TOC1"/>
            <w:rPr>
              <w:rFonts w:asciiTheme="minorHAnsi" w:hAnsiTheme="minorHAnsi"/>
              <w:color w:val="auto"/>
              <w:lang w:eastAsia="ja-JP"/>
            </w:rPr>
          </w:pPr>
          <w:hyperlink w:anchor="_Toc116656683" w:history="1">
            <w:r w:rsidR="00925929" w:rsidRPr="00683BD1">
              <w:rPr>
                <w:rStyle w:val="Hyperlink"/>
              </w:rPr>
              <w:t>2</w:t>
            </w:r>
            <w:r w:rsidR="00925929">
              <w:rPr>
                <w:rFonts w:asciiTheme="minorHAnsi" w:hAnsiTheme="minorHAnsi"/>
                <w:color w:val="auto"/>
                <w:lang w:eastAsia="ja-JP"/>
              </w:rPr>
              <w:tab/>
            </w:r>
            <w:r w:rsidR="00925929" w:rsidRPr="00683BD1">
              <w:rPr>
                <w:rStyle w:val="Hyperlink"/>
              </w:rPr>
              <w:t>Development overview</w:t>
            </w:r>
            <w:r w:rsidR="00925929">
              <w:rPr>
                <w:webHidden/>
              </w:rPr>
              <w:tab/>
            </w:r>
            <w:r w:rsidR="00925929">
              <w:rPr>
                <w:webHidden/>
              </w:rPr>
              <w:fldChar w:fldCharType="begin"/>
            </w:r>
            <w:r w:rsidR="00925929">
              <w:rPr>
                <w:webHidden/>
              </w:rPr>
              <w:instrText xml:space="preserve"> PAGEREF _Toc116656683 \h </w:instrText>
            </w:r>
            <w:r w:rsidR="00925929">
              <w:rPr>
                <w:webHidden/>
              </w:rPr>
            </w:r>
            <w:r w:rsidR="00925929">
              <w:rPr>
                <w:webHidden/>
              </w:rPr>
              <w:fldChar w:fldCharType="separate"/>
            </w:r>
            <w:r w:rsidR="00925929">
              <w:rPr>
                <w:webHidden/>
              </w:rPr>
              <w:t>6</w:t>
            </w:r>
            <w:r w:rsidR="00925929">
              <w:rPr>
                <w:webHidden/>
              </w:rPr>
              <w:fldChar w:fldCharType="end"/>
            </w:r>
          </w:hyperlink>
        </w:p>
        <w:p w14:paraId="04B86FED" w14:textId="77B4B81D" w:rsidR="00925929" w:rsidRDefault="002121C8">
          <w:pPr>
            <w:pStyle w:val="TOC2"/>
            <w:rPr>
              <w:rFonts w:asciiTheme="minorHAnsi" w:hAnsiTheme="minorHAnsi"/>
              <w:noProof/>
              <w:color w:val="auto"/>
              <w:lang w:eastAsia="ja-JP"/>
            </w:rPr>
          </w:pPr>
          <w:hyperlink w:anchor="_Toc116656684" w:history="1">
            <w:r w:rsidR="00925929" w:rsidRPr="00683BD1">
              <w:rPr>
                <w:rStyle w:val="Hyperlink"/>
                <w:noProof/>
                <w14:scene3d>
                  <w14:camera w14:prst="orthographicFront"/>
                  <w14:lightRig w14:rig="threePt" w14:dir="t">
                    <w14:rot w14:lat="0" w14:lon="0" w14:rev="0"/>
                  </w14:lightRig>
                </w14:scene3d>
              </w:rPr>
              <w:t>2.1</w:t>
            </w:r>
            <w:r w:rsidR="00925929">
              <w:rPr>
                <w:rFonts w:asciiTheme="minorHAnsi" w:hAnsiTheme="minorHAnsi"/>
                <w:noProof/>
                <w:color w:val="auto"/>
                <w:lang w:eastAsia="ja-JP"/>
              </w:rPr>
              <w:tab/>
            </w:r>
            <w:r w:rsidR="00925929" w:rsidRPr="00683BD1">
              <w:rPr>
                <w:rStyle w:val="Hyperlink"/>
                <w:noProof/>
              </w:rPr>
              <w:t>Development Workflow</w:t>
            </w:r>
            <w:r w:rsidR="00925929">
              <w:rPr>
                <w:noProof/>
                <w:webHidden/>
              </w:rPr>
              <w:tab/>
            </w:r>
            <w:r w:rsidR="00925929">
              <w:rPr>
                <w:noProof/>
                <w:webHidden/>
              </w:rPr>
              <w:fldChar w:fldCharType="begin"/>
            </w:r>
            <w:r w:rsidR="00925929">
              <w:rPr>
                <w:noProof/>
                <w:webHidden/>
              </w:rPr>
              <w:instrText xml:space="preserve"> PAGEREF _Toc116656684 \h </w:instrText>
            </w:r>
            <w:r w:rsidR="00925929">
              <w:rPr>
                <w:noProof/>
                <w:webHidden/>
              </w:rPr>
            </w:r>
            <w:r w:rsidR="00925929">
              <w:rPr>
                <w:noProof/>
                <w:webHidden/>
              </w:rPr>
              <w:fldChar w:fldCharType="separate"/>
            </w:r>
            <w:r w:rsidR="00925929">
              <w:rPr>
                <w:noProof/>
                <w:webHidden/>
              </w:rPr>
              <w:t>6</w:t>
            </w:r>
            <w:r w:rsidR="00925929">
              <w:rPr>
                <w:noProof/>
                <w:webHidden/>
              </w:rPr>
              <w:fldChar w:fldCharType="end"/>
            </w:r>
          </w:hyperlink>
        </w:p>
        <w:p w14:paraId="32AA8D46" w14:textId="416DC9E6" w:rsidR="00925929" w:rsidRDefault="002121C8">
          <w:pPr>
            <w:pStyle w:val="TOC3"/>
            <w:rPr>
              <w:rFonts w:asciiTheme="minorHAnsi" w:hAnsiTheme="minorHAnsi"/>
              <w:noProof/>
              <w:color w:val="auto"/>
              <w:lang w:eastAsia="ja-JP"/>
            </w:rPr>
          </w:pPr>
          <w:hyperlink w:anchor="_Toc116656685" w:history="1">
            <w:r w:rsidR="00925929" w:rsidRPr="00683BD1">
              <w:rPr>
                <w:rStyle w:val="Hyperlink"/>
                <w:noProof/>
              </w:rPr>
              <w:t>2.1.1</w:t>
            </w:r>
            <w:r w:rsidR="00925929">
              <w:rPr>
                <w:rFonts w:asciiTheme="minorHAnsi" w:hAnsiTheme="minorHAnsi"/>
                <w:noProof/>
                <w:color w:val="auto"/>
                <w:lang w:eastAsia="ja-JP"/>
              </w:rPr>
              <w:tab/>
            </w:r>
            <w:r w:rsidR="00925929" w:rsidRPr="00683BD1">
              <w:rPr>
                <w:rStyle w:val="Hyperlink"/>
                <w:noProof/>
              </w:rPr>
              <w:t>Building the file system with necessary packages</w:t>
            </w:r>
            <w:r w:rsidR="00925929">
              <w:rPr>
                <w:noProof/>
                <w:webHidden/>
              </w:rPr>
              <w:tab/>
            </w:r>
            <w:r w:rsidR="00925929">
              <w:rPr>
                <w:noProof/>
                <w:webHidden/>
              </w:rPr>
              <w:fldChar w:fldCharType="begin"/>
            </w:r>
            <w:r w:rsidR="00925929">
              <w:rPr>
                <w:noProof/>
                <w:webHidden/>
              </w:rPr>
              <w:instrText xml:space="preserve"> PAGEREF _Toc116656685 \h </w:instrText>
            </w:r>
            <w:r w:rsidR="00925929">
              <w:rPr>
                <w:noProof/>
                <w:webHidden/>
              </w:rPr>
            </w:r>
            <w:r w:rsidR="00925929">
              <w:rPr>
                <w:noProof/>
                <w:webHidden/>
              </w:rPr>
              <w:fldChar w:fldCharType="separate"/>
            </w:r>
            <w:r w:rsidR="00925929">
              <w:rPr>
                <w:noProof/>
                <w:webHidden/>
              </w:rPr>
              <w:t>6</w:t>
            </w:r>
            <w:r w:rsidR="00925929">
              <w:rPr>
                <w:noProof/>
                <w:webHidden/>
              </w:rPr>
              <w:fldChar w:fldCharType="end"/>
            </w:r>
          </w:hyperlink>
        </w:p>
        <w:p w14:paraId="53FA766B" w14:textId="67D37AF8" w:rsidR="00925929" w:rsidRDefault="002121C8">
          <w:pPr>
            <w:pStyle w:val="TOC3"/>
            <w:rPr>
              <w:rFonts w:asciiTheme="minorHAnsi" w:hAnsiTheme="minorHAnsi"/>
              <w:noProof/>
              <w:color w:val="auto"/>
              <w:lang w:eastAsia="ja-JP"/>
            </w:rPr>
          </w:pPr>
          <w:hyperlink w:anchor="_Toc116656686" w:history="1">
            <w:r w:rsidR="00925929" w:rsidRPr="00683BD1">
              <w:rPr>
                <w:rStyle w:val="Hyperlink"/>
                <w:noProof/>
              </w:rPr>
              <w:t>2.1.2</w:t>
            </w:r>
            <w:r w:rsidR="00925929">
              <w:rPr>
                <w:rFonts w:asciiTheme="minorHAnsi" w:hAnsiTheme="minorHAnsi"/>
                <w:noProof/>
                <w:color w:val="auto"/>
                <w:lang w:eastAsia="ja-JP"/>
              </w:rPr>
              <w:tab/>
            </w:r>
            <w:r w:rsidR="00925929" w:rsidRPr="00683BD1">
              <w:rPr>
                <w:rStyle w:val="Hyperlink"/>
                <w:noProof/>
              </w:rPr>
              <w:t>Custom App Development</w:t>
            </w:r>
            <w:r w:rsidR="00925929">
              <w:rPr>
                <w:noProof/>
                <w:webHidden/>
              </w:rPr>
              <w:tab/>
            </w:r>
            <w:r w:rsidR="00925929">
              <w:rPr>
                <w:noProof/>
                <w:webHidden/>
              </w:rPr>
              <w:fldChar w:fldCharType="begin"/>
            </w:r>
            <w:r w:rsidR="00925929">
              <w:rPr>
                <w:noProof/>
                <w:webHidden/>
              </w:rPr>
              <w:instrText xml:space="preserve"> PAGEREF _Toc116656686 \h </w:instrText>
            </w:r>
            <w:r w:rsidR="00925929">
              <w:rPr>
                <w:noProof/>
                <w:webHidden/>
              </w:rPr>
            </w:r>
            <w:r w:rsidR="00925929">
              <w:rPr>
                <w:noProof/>
                <w:webHidden/>
              </w:rPr>
              <w:fldChar w:fldCharType="separate"/>
            </w:r>
            <w:r w:rsidR="00925929">
              <w:rPr>
                <w:noProof/>
                <w:webHidden/>
              </w:rPr>
              <w:t>6</w:t>
            </w:r>
            <w:r w:rsidR="00925929">
              <w:rPr>
                <w:noProof/>
                <w:webHidden/>
              </w:rPr>
              <w:fldChar w:fldCharType="end"/>
            </w:r>
          </w:hyperlink>
        </w:p>
        <w:p w14:paraId="4A9DC55B" w14:textId="3A22B4C0" w:rsidR="00925929" w:rsidRDefault="002121C8">
          <w:pPr>
            <w:pStyle w:val="TOC3"/>
            <w:rPr>
              <w:rFonts w:asciiTheme="minorHAnsi" w:hAnsiTheme="minorHAnsi"/>
              <w:noProof/>
              <w:color w:val="auto"/>
              <w:lang w:eastAsia="ja-JP"/>
            </w:rPr>
          </w:pPr>
          <w:hyperlink w:anchor="_Toc116656687" w:history="1">
            <w:r w:rsidR="00925929" w:rsidRPr="00683BD1">
              <w:rPr>
                <w:rStyle w:val="Hyperlink"/>
                <w:noProof/>
              </w:rPr>
              <w:t>2.1.3</w:t>
            </w:r>
            <w:r w:rsidR="00925929">
              <w:rPr>
                <w:rFonts w:asciiTheme="minorHAnsi" w:hAnsiTheme="minorHAnsi"/>
                <w:noProof/>
                <w:color w:val="auto"/>
                <w:lang w:eastAsia="ja-JP"/>
              </w:rPr>
              <w:tab/>
            </w:r>
            <w:r w:rsidR="00925929" w:rsidRPr="00683BD1">
              <w:rPr>
                <w:rStyle w:val="Hyperlink"/>
                <w:noProof/>
              </w:rPr>
              <w:t>Merge the filesystem</w:t>
            </w:r>
            <w:r w:rsidR="00925929">
              <w:rPr>
                <w:noProof/>
                <w:webHidden/>
              </w:rPr>
              <w:tab/>
            </w:r>
            <w:r w:rsidR="00925929">
              <w:rPr>
                <w:noProof/>
                <w:webHidden/>
              </w:rPr>
              <w:fldChar w:fldCharType="begin"/>
            </w:r>
            <w:r w:rsidR="00925929">
              <w:rPr>
                <w:noProof/>
                <w:webHidden/>
              </w:rPr>
              <w:instrText xml:space="preserve"> PAGEREF _Toc116656687 \h </w:instrText>
            </w:r>
            <w:r w:rsidR="00925929">
              <w:rPr>
                <w:noProof/>
                <w:webHidden/>
              </w:rPr>
            </w:r>
            <w:r w:rsidR="00925929">
              <w:rPr>
                <w:noProof/>
                <w:webHidden/>
              </w:rPr>
              <w:fldChar w:fldCharType="separate"/>
            </w:r>
            <w:r w:rsidR="00925929">
              <w:rPr>
                <w:noProof/>
                <w:webHidden/>
              </w:rPr>
              <w:t>7</w:t>
            </w:r>
            <w:r w:rsidR="00925929">
              <w:rPr>
                <w:noProof/>
                <w:webHidden/>
              </w:rPr>
              <w:fldChar w:fldCharType="end"/>
            </w:r>
          </w:hyperlink>
        </w:p>
        <w:p w14:paraId="21A90FC6" w14:textId="3240C757" w:rsidR="00925929" w:rsidRDefault="002121C8">
          <w:pPr>
            <w:pStyle w:val="TOC3"/>
            <w:rPr>
              <w:rFonts w:asciiTheme="minorHAnsi" w:hAnsiTheme="minorHAnsi"/>
              <w:noProof/>
              <w:color w:val="auto"/>
              <w:lang w:eastAsia="ja-JP"/>
            </w:rPr>
          </w:pPr>
          <w:hyperlink w:anchor="_Toc116656688" w:history="1">
            <w:r w:rsidR="00925929" w:rsidRPr="00683BD1">
              <w:rPr>
                <w:rStyle w:val="Hyperlink"/>
                <w:noProof/>
              </w:rPr>
              <w:t>2.1.4</w:t>
            </w:r>
            <w:r w:rsidR="00925929">
              <w:rPr>
                <w:rFonts w:asciiTheme="minorHAnsi" w:hAnsiTheme="minorHAnsi"/>
                <w:noProof/>
                <w:color w:val="auto"/>
                <w:lang w:eastAsia="ja-JP"/>
              </w:rPr>
              <w:tab/>
            </w:r>
            <w:r w:rsidR="00925929" w:rsidRPr="00683BD1">
              <w:rPr>
                <w:rStyle w:val="Hyperlink"/>
                <w:noProof/>
              </w:rPr>
              <w:t>Create LXC container</w:t>
            </w:r>
            <w:r w:rsidR="00925929">
              <w:rPr>
                <w:noProof/>
                <w:webHidden/>
              </w:rPr>
              <w:tab/>
            </w:r>
            <w:r w:rsidR="00925929">
              <w:rPr>
                <w:noProof/>
                <w:webHidden/>
              </w:rPr>
              <w:fldChar w:fldCharType="begin"/>
            </w:r>
            <w:r w:rsidR="00925929">
              <w:rPr>
                <w:noProof/>
                <w:webHidden/>
              </w:rPr>
              <w:instrText xml:space="preserve"> PAGEREF _Toc116656688 \h </w:instrText>
            </w:r>
            <w:r w:rsidR="00925929">
              <w:rPr>
                <w:noProof/>
                <w:webHidden/>
              </w:rPr>
            </w:r>
            <w:r w:rsidR="00925929">
              <w:rPr>
                <w:noProof/>
                <w:webHidden/>
              </w:rPr>
              <w:fldChar w:fldCharType="separate"/>
            </w:r>
            <w:r w:rsidR="00925929">
              <w:rPr>
                <w:noProof/>
                <w:webHidden/>
              </w:rPr>
              <w:t>7</w:t>
            </w:r>
            <w:r w:rsidR="00925929">
              <w:rPr>
                <w:noProof/>
                <w:webHidden/>
              </w:rPr>
              <w:fldChar w:fldCharType="end"/>
            </w:r>
          </w:hyperlink>
        </w:p>
        <w:p w14:paraId="6DCEDEFE" w14:textId="547BCA34" w:rsidR="00925929" w:rsidRDefault="002121C8">
          <w:pPr>
            <w:pStyle w:val="TOC3"/>
            <w:rPr>
              <w:rFonts w:asciiTheme="minorHAnsi" w:hAnsiTheme="minorHAnsi"/>
              <w:noProof/>
              <w:color w:val="auto"/>
              <w:lang w:eastAsia="ja-JP"/>
            </w:rPr>
          </w:pPr>
          <w:hyperlink w:anchor="_Toc116656689" w:history="1">
            <w:r w:rsidR="00925929" w:rsidRPr="00683BD1">
              <w:rPr>
                <w:rStyle w:val="Hyperlink"/>
                <w:noProof/>
              </w:rPr>
              <w:t>2.1.5</w:t>
            </w:r>
            <w:r w:rsidR="00925929">
              <w:rPr>
                <w:rFonts w:asciiTheme="minorHAnsi" w:hAnsiTheme="minorHAnsi"/>
                <w:noProof/>
                <w:color w:val="auto"/>
                <w:lang w:eastAsia="ja-JP"/>
              </w:rPr>
              <w:tab/>
            </w:r>
            <w:r w:rsidR="00925929" w:rsidRPr="00683BD1">
              <w:rPr>
                <w:rStyle w:val="Hyperlink"/>
                <w:noProof/>
              </w:rPr>
              <w:t>Deploy to FastMile</w:t>
            </w:r>
            <w:r w:rsidR="00925929">
              <w:rPr>
                <w:noProof/>
                <w:webHidden/>
              </w:rPr>
              <w:tab/>
            </w:r>
            <w:r w:rsidR="00925929">
              <w:rPr>
                <w:noProof/>
                <w:webHidden/>
              </w:rPr>
              <w:fldChar w:fldCharType="begin"/>
            </w:r>
            <w:r w:rsidR="00925929">
              <w:rPr>
                <w:noProof/>
                <w:webHidden/>
              </w:rPr>
              <w:instrText xml:space="preserve"> PAGEREF _Toc116656689 \h </w:instrText>
            </w:r>
            <w:r w:rsidR="00925929">
              <w:rPr>
                <w:noProof/>
                <w:webHidden/>
              </w:rPr>
            </w:r>
            <w:r w:rsidR="00925929">
              <w:rPr>
                <w:noProof/>
                <w:webHidden/>
              </w:rPr>
              <w:fldChar w:fldCharType="separate"/>
            </w:r>
            <w:r w:rsidR="00925929">
              <w:rPr>
                <w:noProof/>
                <w:webHidden/>
              </w:rPr>
              <w:t>7</w:t>
            </w:r>
            <w:r w:rsidR="00925929">
              <w:rPr>
                <w:noProof/>
                <w:webHidden/>
              </w:rPr>
              <w:fldChar w:fldCharType="end"/>
            </w:r>
          </w:hyperlink>
        </w:p>
        <w:p w14:paraId="344D9BBA" w14:textId="245D2A87" w:rsidR="00925929" w:rsidRDefault="002121C8">
          <w:pPr>
            <w:pStyle w:val="TOC3"/>
            <w:rPr>
              <w:rFonts w:asciiTheme="minorHAnsi" w:hAnsiTheme="minorHAnsi"/>
              <w:noProof/>
              <w:color w:val="auto"/>
              <w:lang w:eastAsia="ja-JP"/>
            </w:rPr>
          </w:pPr>
          <w:hyperlink w:anchor="_Toc116656690" w:history="1">
            <w:r w:rsidR="00925929" w:rsidRPr="00683BD1">
              <w:rPr>
                <w:rStyle w:val="Hyperlink"/>
                <w:noProof/>
              </w:rPr>
              <w:t>2.1.6</w:t>
            </w:r>
            <w:r w:rsidR="00925929">
              <w:rPr>
                <w:rFonts w:asciiTheme="minorHAnsi" w:hAnsiTheme="minorHAnsi"/>
                <w:noProof/>
                <w:color w:val="auto"/>
                <w:lang w:eastAsia="ja-JP"/>
              </w:rPr>
              <w:tab/>
            </w:r>
            <w:r w:rsidR="00925929" w:rsidRPr="00683BD1">
              <w:rPr>
                <w:rStyle w:val="Hyperlink"/>
                <w:noProof/>
              </w:rPr>
              <w:t>Run &amp; Debug</w:t>
            </w:r>
            <w:r w:rsidR="00925929">
              <w:rPr>
                <w:noProof/>
                <w:webHidden/>
              </w:rPr>
              <w:tab/>
            </w:r>
            <w:r w:rsidR="00925929">
              <w:rPr>
                <w:noProof/>
                <w:webHidden/>
              </w:rPr>
              <w:fldChar w:fldCharType="begin"/>
            </w:r>
            <w:r w:rsidR="00925929">
              <w:rPr>
                <w:noProof/>
                <w:webHidden/>
              </w:rPr>
              <w:instrText xml:space="preserve"> PAGEREF _Toc116656690 \h </w:instrText>
            </w:r>
            <w:r w:rsidR="00925929">
              <w:rPr>
                <w:noProof/>
                <w:webHidden/>
              </w:rPr>
            </w:r>
            <w:r w:rsidR="00925929">
              <w:rPr>
                <w:noProof/>
                <w:webHidden/>
              </w:rPr>
              <w:fldChar w:fldCharType="separate"/>
            </w:r>
            <w:r w:rsidR="00925929">
              <w:rPr>
                <w:noProof/>
                <w:webHidden/>
              </w:rPr>
              <w:t>7</w:t>
            </w:r>
            <w:r w:rsidR="00925929">
              <w:rPr>
                <w:noProof/>
                <w:webHidden/>
              </w:rPr>
              <w:fldChar w:fldCharType="end"/>
            </w:r>
          </w:hyperlink>
        </w:p>
        <w:p w14:paraId="205C0650" w14:textId="0C648FD4" w:rsidR="00925929" w:rsidRDefault="002121C8">
          <w:pPr>
            <w:pStyle w:val="TOC2"/>
            <w:rPr>
              <w:rFonts w:asciiTheme="minorHAnsi" w:hAnsiTheme="minorHAnsi"/>
              <w:noProof/>
              <w:color w:val="auto"/>
              <w:lang w:eastAsia="ja-JP"/>
            </w:rPr>
          </w:pPr>
          <w:hyperlink w:anchor="_Toc116656691" w:history="1">
            <w:r w:rsidR="00925929" w:rsidRPr="00683BD1">
              <w:rPr>
                <w:rStyle w:val="Hyperlink"/>
                <w:noProof/>
                <w14:scene3d>
                  <w14:camera w14:prst="orthographicFront"/>
                  <w14:lightRig w14:rig="threePt" w14:dir="t">
                    <w14:rot w14:lat="0" w14:lon="0" w14:rev="0"/>
                  </w14:lightRig>
                </w14:scene3d>
              </w:rPr>
              <w:t>2.2</w:t>
            </w:r>
            <w:r w:rsidR="00925929">
              <w:rPr>
                <w:rFonts w:asciiTheme="minorHAnsi" w:hAnsiTheme="minorHAnsi"/>
                <w:noProof/>
                <w:color w:val="auto"/>
                <w:lang w:eastAsia="ja-JP"/>
              </w:rPr>
              <w:tab/>
            </w:r>
            <w:r w:rsidR="00925929" w:rsidRPr="00683BD1">
              <w:rPr>
                <w:rStyle w:val="Hyperlink"/>
                <w:noProof/>
              </w:rPr>
              <w:t>Requirements</w:t>
            </w:r>
            <w:r w:rsidR="00925929">
              <w:rPr>
                <w:noProof/>
                <w:webHidden/>
              </w:rPr>
              <w:tab/>
            </w:r>
            <w:r w:rsidR="00925929">
              <w:rPr>
                <w:noProof/>
                <w:webHidden/>
              </w:rPr>
              <w:fldChar w:fldCharType="begin"/>
            </w:r>
            <w:r w:rsidR="00925929">
              <w:rPr>
                <w:noProof/>
                <w:webHidden/>
              </w:rPr>
              <w:instrText xml:space="preserve"> PAGEREF _Toc116656691 \h </w:instrText>
            </w:r>
            <w:r w:rsidR="00925929">
              <w:rPr>
                <w:noProof/>
                <w:webHidden/>
              </w:rPr>
            </w:r>
            <w:r w:rsidR="00925929">
              <w:rPr>
                <w:noProof/>
                <w:webHidden/>
              </w:rPr>
              <w:fldChar w:fldCharType="separate"/>
            </w:r>
            <w:r w:rsidR="00925929">
              <w:rPr>
                <w:noProof/>
                <w:webHidden/>
              </w:rPr>
              <w:t>7</w:t>
            </w:r>
            <w:r w:rsidR="00925929">
              <w:rPr>
                <w:noProof/>
                <w:webHidden/>
              </w:rPr>
              <w:fldChar w:fldCharType="end"/>
            </w:r>
          </w:hyperlink>
        </w:p>
        <w:p w14:paraId="056AF971" w14:textId="3D3406E0" w:rsidR="00925929" w:rsidRDefault="002121C8">
          <w:pPr>
            <w:pStyle w:val="TOC3"/>
            <w:rPr>
              <w:rFonts w:asciiTheme="minorHAnsi" w:hAnsiTheme="minorHAnsi"/>
              <w:noProof/>
              <w:color w:val="auto"/>
              <w:lang w:eastAsia="ja-JP"/>
            </w:rPr>
          </w:pPr>
          <w:hyperlink w:anchor="_Toc116656692" w:history="1">
            <w:r w:rsidR="00925929" w:rsidRPr="00683BD1">
              <w:rPr>
                <w:rStyle w:val="Hyperlink"/>
                <w:noProof/>
              </w:rPr>
              <w:t>2.2.1</w:t>
            </w:r>
            <w:r w:rsidR="00925929">
              <w:rPr>
                <w:rFonts w:asciiTheme="minorHAnsi" w:hAnsiTheme="minorHAnsi"/>
                <w:noProof/>
                <w:color w:val="auto"/>
                <w:lang w:eastAsia="ja-JP"/>
              </w:rPr>
              <w:tab/>
            </w:r>
            <w:r w:rsidR="00925929" w:rsidRPr="00683BD1">
              <w:rPr>
                <w:rStyle w:val="Hyperlink"/>
                <w:noProof/>
              </w:rPr>
              <w:t>Developer PC (personal)</w:t>
            </w:r>
            <w:r w:rsidR="00925929">
              <w:rPr>
                <w:noProof/>
                <w:webHidden/>
              </w:rPr>
              <w:tab/>
            </w:r>
            <w:r w:rsidR="00925929">
              <w:rPr>
                <w:noProof/>
                <w:webHidden/>
              </w:rPr>
              <w:fldChar w:fldCharType="begin"/>
            </w:r>
            <w:r w:rsidR="00925929">
              <w:rPr>
                <w:noProof/>
                <w:webHidden/>
              </w:rPr>
              <w:instrText xml:space="preserve"> PAGEREF _Toc116656692 \h </w:instrText>
            </w:r>
            <w:r w:rsidR="00925929">
              <w:rPr>
                <w:noProof/>
                <w:webHidden/>
              </w:rPr>
            </w:r>
            <w:r w:rsidR="00925929">
              <w:rPr>
                <w:noProof/>
                <w:webHidden/>
              </w:rPr>
              <w:fldChar w:fldCharType="separate"/>
            </w:r>
            <w:r w:rsidR="00925929">
              <w:rPr>
                <w:noProof/>
                <w:webHidden/>
              </w:rPr>
              <w:t>7</w:t>
            </w:r>
            <w:r w:rsidR="00925929">
              <w:rPr>
                <w:noProof/>
                <w:webHidden/>
              </w:rPr>
              <w:fldChar w:fldCharType="end"/>
            </w:r>
          </w:hyperlink>
        </w:p>
        <w:p w14:paraId="73F01760" w14:textId="4D21478B" w:rsidR="00925929" w:rsidRDefault="002121C8">
          <w:pPr>
            <w:pStyle w:val="TOC3"/>
            <w:rPr>
              <w:rFonts w:asciiTheme="minorHAnsi" w:hAnsiTheme="minorHAnsi"/>
              <w:noProof/>
              <w:color w:val="auto"/>
              <w:lang w:eastAsia="ja-JP"/>
            </w:rPr>
          </w:pPr>
          <w:hyperlink w:anchor="_Toc116656693" w:history="1">
            <w:r w:rsidR="00925929" w:rsidRPr="00683BD1">
              <w:rPr>
                <w:rStyle w:val="Hyperlink"/>
                <w:noProof/>
              </w:rPr>
              <w:t>2.2.2</w:t>
            </w:r>
            <w:r w:rsidR="00925929">
              <w:rPr>
                <w:rFonts w:asciiTheme="minorHAnsi" w:hAnsiTheme="minorHAnsi"/>
                <w:noProof/>
                <w:color w:val="auto"/>
                <w:lang w:eastAsia="ja-JP"/>
              </w:rPr>
              <w:tab/>
            </w:r>
            <w:r w:rsidR="00925929" w:rsidRPr="00683BD1">
              <w:rPr>
                <w:rStyle w:val="Hyperlink"/>
                <w:noProof/>
              </w:rPr>
              <w:t>FastMile 5G GW (Nokia – remote access)</w:t>
            </w:r>
            <w:r w:rsidR="00925929">
              <w:rPr>
                <w:noProof/>
                <w:webHidden/>
              </w:rPr>
              <w:tab/>
            </w:r>
            <w:r w:rsidR="00925929">
              <w:rPr>
                <w:noProof/>
                <w:webHidden/>
              </w:rPr>
              <w:fldChar w:fldCharType="begin"/>
            </w:r>
            <w:r w:rsidR="00925929">
              <w:rPr>
                <w:noProof/>
                <w:webHidden/>
              </w:rPr>
              <w:instrText xml:space="preserve"> PAGEREF _Toc116656693 \h </w:instrText>
            </w:r>
            <w:r w:rsidR="00925929">
              <w:rPr>
                <w:noProof/>
                <w:webHidden/>
              </w:rPr>
            </w:r>
            <w:r w:rsidR="00925929">
              <w:rPr>
                <w:noProof/>
                <w:webHidden/>
              </w:rPr>
              <w:fldChar w:fldCharType="separate"/>
            </w:r>
            <w:r w:rsidR="00925929">
              <w:rPr>
                <w:noProof/>
                <w:webHidden/>
              </w:rPr>
              <w:t>8</w:t>
            </w:r>
            <w:r w:rsidR="00925929">
              <w:rPr>
                <w:noProof/>
                <w:webHidden/>
              </w:rPr>
              <w:fldChar w:fldCharType="end"/>
            </w:r>
          </w:hyperlink>
        </w:p>
        <w:p w14:paraId="5CBDA7F9" w14:textId="52F78E77" w:rsidR="00925929" w:rsidRDefault="002121C8">
          <w:pPr>
            <w:pStyle w:val="TOC3"/>
            <w:rPr>
              <w:rFonts w:asciiTheme="minorHAnsi" w:hAnsiTheme="minorHAnsi"/>
              <w:noProof/>
              <w:color w:val="auto"/>
              <w:lang w:eastAsia="ja-JP"/>
            </w:rPr>
          </w:pPr>
          <w:hyperlink w:anchor="_Toc116656694" w:history="1">
            <w:r w:rsidR="00925929" w:rsidRPr="00683BD1">
              <w:rPr>
                <w:rStyle w:val="Hyperlink"/>
                <w:noProof/>
              </w:rPr>
              <w:t>2.2.3</w:t>
            </w:r>
            <w:r w:rsidR="00925929">
              <w:rPr>
                <w:rFonts w:asciiTheme="minorHAnsi" w:hAnsiTheme="minorHAnsi"/>
                <w:noProof/>
                <w:color w:val="auto"/>
                <w:lang w:eastAsia="ja-JP"/>
              </w:rPr>
              <w:tab/>
            </w:r>
            <w:r w:rsidR="00925929" w:rsidRPr="00683BD1">
              <w:rPr>
                <w:rStyle w:val="Hyperlink"/>
                <w:noProof/>
              </w:rPr>
              <w:t>Git environment</w:t>
            </w:r>
            <w:r w:rsidR="00925929">
              <w:rPr>
                <w:noProof/>
                <w:webHidden/>
              </w:rPr>
              <w:tab/>
            </w:r>
            <w:r w:rsidR="00925929">
              <w:rPr>
                <w:noProof/>
                <w:webHidden/>
              </w:rPr>
              <w:fldChar w:fldCharType="begin"/>
            </w:r>
            <w:r w:rsidR="00925929">
              <w:rPr>
                <w:noProof/>
                <w:webHidden/>
              </w:rPr>
              <w:instrText xml:space="preserve"> PAGEREF _Toc116656694 \h </w:instrText>
            </w:r>
            <w:r w:rsidR="00925929">
              <w:rPr>
                <w:noProof/>
                <w:webHidden/>
              </w:rPr>
            </w:r>
            <w:r w:rsidR="00925929">
              <w:rPr>
                <w:noProof/>
                <w:webHidden/>
              </w:rPr>
              <w:fldChar w:fldCharType="separate"/>
            </w:r>
            <w:r w:rsidR="00925929">
              <w:rPr>
                <w:noProof/>
                <w:webHidden/>
              </w:rPr>
              <w:t>8</w:t>
            </w:r>
            <w:r w:rsidR="00925929">
              <w:rPr>
                <w:noProof/>
                <w:webHidden/>
              </w:rPr>
              <w:fldChar w:fldCharType="end"/>
            </w:r>
          </w:hyperlink>
        </w:p>
        <w:p w14:paraId="72E1DD16" w14:textId="7B5ECCA5" w:rsidR="00925929" w:rsidRDefault="002121C8">
          <w:pPr>
            <w:pStyle w:val="TOC1"/>
            <w:rPr>
              <w:rFonts w:asciiTheme="minorHAnsi" w:hAnsiTheme="minorHAnsi"/>
              <w:color w:val="auto"/>
              <w:lang w:eastAsia="ja-JP"/>
            </w:rPr>
          </w:pPr>
          <w:hyperlink w:anchor="_Toc116656695" w:history="1">
            <w:r w:rsidR="00925929" w:rsidRPr="00683BD1">
              <w:rPr>
                <w:rStyle w:val="Hyperlink"/>
              </w:rPr>
              <w:t>3</w:t>
            </w:r>
            <w:r w:rsidR="00925929">
              <w:rPr>
                <w:rFonts w:asciiTheme="minorHAnsi" w:hAnsiTheme="minorHAnsi"/>
                <w:color w:val="auto"/>
                <w:lang w:eastAsia="ja-JP"/>
              </w:rPr>
              <w:tab/>
            </w:r>
            <w:r w:rsidR="00925929" w:rsidRPr="00683BD1">
              <w:rPr>
                <w:rStyle w:val="Hyperlink"/>
              </w:rPr>
              <w:t>BuildRoot</w:t>
            </w:r>
            <w:r w:rsidR="00925929">
              <w:rPr>
                <w:webHidden/>
              </w:rPr>
              <w:tab/>
            </w:r>
            <w:r w:rsidR="00925929">
              <w:rPr>
                <w:webHidden/>
              </w:rPr>
              <w:fldChar w:fldCharType="begin"/>
            </w:r>
            <w:r w:rsidR="00925929">
              <w:rPr>
                <w:webHidden/>
              </w:rPr>
              <w:instrText xml:space="preserve"> PAGEREF _Toc116656695 \h </w:instrText>
            </w:r>
            <w:r w:rsidR="00925929">
              <w:rPr>
                <w:webHidden/>
              </w:rPr>
            </w:r>
            <w:r w:rsidR="00925929">
              <w:rPr>
                <w:webHidden/>
              </w:rPr>
              <w:fldChar w:fldCharType="separate"/>
            </w:r>
            <w:r w:rsidR="00925929">
              <w:rPr>
                <w:webHidden/>
              </w:rPr>
              <w:t>9</w:t>
            </w:r>
            <w:r w:rsidR="00925929">
              <w:rPr>
                <w:webHidden/>
              </w:rPr>
              <w:fldChar w:fldCharType="end"/>
            </w:r>
          </w:hyperlink>
        </w:p>
        <w:p w14:paraId="5DEB88D4" w14:textId="2499CC0A" w:rsidR="00925929" w:rsidRDefault="002121C8">
          <w:pPr>
            <w:pStyle w:val="TOC2"/>
            <w:rPr>
              <w:rFonts w:asciiTheme="minorHAnsi" w:hAnsiTheme="minorHAnsi"/>
              <w:noProof/>
              <w:color w:val="auto"/>
              <w:lang w:eastAsia="ja-JP"/>
            </w:rPr>
          </w:pPr>
          <w:hyperlink w:anchor="_Toc116656696" w:history="1">
            <w:r w:rsidR="00925929" w:rsidRPr="00683BD1">
              <w:rPr>
                <w:rStyle w:val="Hyperlink"/>
                <w:noProof/>
                <w14:scene3d>
                  <w14:camera w14:prst="orthographicFront"/>
                  <w14:lightRig w14:rig="threePt" w14:dir="t">
                    <w14:rot w14:lat="0" w14:lon="0" w14:rev="0"/>
                  </w14:lightRig>
                </w14:scene3d>
              </w:rPr>
              <w:t>3.1</w:t>
            </w:r>
            <w:r w:rsidR="00925929">
              <w:rPr>
                <w:rFonts w:asciiTheme="minorHAnsi" w:hAnsiTheme="minorHAnsi"/>
                <w:noProof/>
                <w:color w:val="auto"/>
                <w:lang w:eastAsia="ja-JP"/>
              </w:rPr>
              <w:tab/>
            </w:r>
            <w:r w:rsidR="00925929" w:rsidRPr="00683BD1">
              <w:rPr>
                <w:rStyle w:val="Hyperlink"/>
                <w:noProof/>
              </w:rPr>
              <w:t>Preparation</w:t>
            </w:r>
            <w:r w:rsidR="00925929">
              <w:rPr>
                <w:noProof/>
                <w:webHidden/>
              </w:rPr>
              <w:tab/>
            </w:r>
            <w:r w:rsidR="00925929">
              <w:rPr>
                <w:noProof/>
                <w:webHidden/>
              </w:rPr>
              <w:fldChar w:fldCharType="begin"/>
            </w:r>
            <w:r w:rsidR="00925929">
              <w:rPr>
                <w:noProof/>
                <w:webHidden/>
              </w:rPr>
              <w:instrText xml:space="preserve"> PAGEREF _Toc116656696 \h </w:instrText>
            </w:r>
            <w:r w:rsidR="00925929">
              <w:rPr>
                <w:noProof/>
                <w:webHidden/>
              </w:rPr>
            </w:r>
            <w:r w:rsidR="00925929">
              <w:rPr>
                <w:noProof/>
                <w:webHidden/>
              </w:rPr>
              <w:fldChar w:fldCharType="separate"/>
            </w:r>
            <w:r w:rsidR="00925929">
              <w:rPr>
                <w:noProof/>
                <w:webHidden/>
              </w:rPr>
              <w:t>9</w:t>
            </w:r>
            <w:r w:rsidR="00925929">
              <w:rPr>
                <w:noProof/>
                <w:webHidden/>
              </w:rPr>
              <w:fldChar w:fldCharType="end"/>
            </w:r>
          </w:hyperlink>
        </w:p>
        <w:p w14:paraId="2FED2653" w14:textId="1EF721D1" w:rsidR="00925929" w:rsidRDefault="002121C8">
          <w:pPr>
            <w:pStyle w:val="TOC2"/>
            <w:rPr>
              <w:rFonts w:asciiTheme="minorHAnsi" w:hAnsiTheme="minorHAnsi"/>
              <w:noProof/>
              <w:color w:val="auto"/>
              <w:lang w:eastAsia="ja-JP"/>
            </w:rPr>
          </w:pPr>
          <w:hyperlink w:anchor="_Toc116656697" w:history="1">
            <w:r w:rsidR="00925929" w:rsidRPr="00683BD1">
              <w:rPr>
                <w:rStyle w:val="Hyperlink"/>
                <w:noProof/>
                <w14:scene3d>
                  <w14:camera w14:prst="orthographicFront"/>
                  <w14:lightRig w14:rig="threePt" w14:dir="t">
                    <w14:rot w14:lat="0" w14:lon="0" w14:rev="0"/>
                  </w14:lightRig>
                </w14:scene3d>
              </w:rPr>
              <w:t>3.2</w:t>
            </w:r>
            <w:r w:rsidR="00925929">
              <w:rPr>
                <w:rFonts w:asciiTheme="minorHAnsi" w:hAnsiTheme="minorHAnsi"/>
                <w:noProof/>
                <w:color w:val="auto"/>
                <w:lang w:eastAsia="ja-JP"/>
              </w:rPr>
              <w:tab/>
            </w:r>
            <w:r w:rsidR="00925929" w:rsidRPr="00683BD1">
              <w:rPr>
                <w:rStyle w:val="Hyperlink"/>
                <w:noProof/>
              </w:rPr>
              <w:t>Download BuildRoot tools</w:t>
            </w:r>
            <w:r w:rsidR="00925929">
              <w:rPr>
                <w:noProof/>
                <w:webHidden/>
              </w:rPr>
              <w:tab/>
            </w:r>
            <w:r w:rsidR="00925929">
              <w:rPr>
                <w:noProof/>
                <w:webHidden/>
              </w:rPr>
              <w:fldChar w:fldCharType="begin"/>
            </w:r>
            <w:r w:rsidR="00925929">
              <w:rPr>
                <w:noProof/>
                <w:webHidden/>
              </w:rPr>
              <w:instrText xml:space="preserve"> PAGEREF _Toc116656697 \h </w:instrText>
            </w:r>
            <w:r w:rsidR="00925929">
              <w:rPr>
                <w:noProof/>
                <w:webHidden/>
              </w:rPr>
            </w:r>
            <w:r w:rsidR="00925929">
              <w:rPr>
                <w:noProof/>
                <w:webHidden/>
              </w:rPr>
              <w:fldChar w:fldCharType="separate"/>
            </w:r>
            <w:r w:rsidR="00925929">
              <w:rPr>
                <w:noProof/>
                <w:webHidden/>
              </w:rPr>
              <w:t>9</w:t>
            </w:r>
            <w:r w:rsidR="00925929">
              <w:rPr>
                <w:noProof/>
                <w:webHidden/>
              </w:rPr>
              <w:fldChar w:fldCharType="end"/>
            </w:r>
          </w:hyperlink>
        </w:p>
        <w:p w14:paraId="37E41AEA" w14:textId="2767892B" w:rsidR="00925929" w:rsidRDefault="002121C8">
          <w:pPr>
            <w:pStyle w:val="TOC2"/>
            <w:rPr>
              <w:rFonts w:asciiTheme="minorHAnsi" w:hAnsiTheme="minorHAnsi"/>
              <w:noProof/>
              <w:color w:val="auto"/>
              <w:lang w:eastAsia="ja-JP"/>
            </w:rPr>
          </w:pPr>
          <w:hyperlink w:anchor="_Toc116656698" w:history="1">
            <w:r w:rsidR="00925929" w:rsidRPr="00683BD1">
              <w:rPr>
                <w:rStyle w:val="Hyperlink"/>
                <w:noProof/>
                <w14:scene3d>
                  <w14:camera w14:prst="orthographicFront"/>
                  <w14:lightRig w14:rig="threePt" w14:dir="t">
                    <w14:rot w14:lat="0" w14:lon="0" w14:rev="0"/>
                  </w14:lightRig>
                </w14:scene3d>
              </w:rPr>
              <w:t>3.3</w:t>
            </w:r>
            <w:r w:rsidR="00925929">
              <w:rPr>
                <w:rFonts w:asciiTheme="minorHAnsi" w:hAnsiTheme="minorHAnsi"/>
                <w:noProof/>
                <w:color w:val="auto"/>
                <w:lang w:eastAsia="ja-JP"/>
              </w:rPr>
              <w:tab/>
            </w:r>
            <w:r w:rsidR="00925929" w:rsidRPr="00683BD1">
              <w:rPr>
                <w:rStyle w:val="Hyperlink"/>
                <w:noProof/>
              </w:rPr>
              <w:t>Configure the file system</w:t>
            </w:r>
            <w:r w:rsidR="00925929">
              <w:rPr>
                <w:noProof/>
                <w:webHidden/>
              </w:rPr>
              <w:tab/>
            </w:r>
            <w:r w:rsidR="00925929">
              <w:rPr>
                <w:noProof/>
                <w:webHidden/>
              </w:rPr>
              <w:fldChar w:fldCharType="begin"/>
            </w:r>
            <w:r w:rsidR="00925929">
              <w:rPr>
                <w:noProof/>
                <w:webHidden/>
              </w:rPr>
              <w:instrText xml:space="preserve"> PAGEREF _Toc116656698 \h </w:instrText>
            </w:r>
            <w:r w:rsidR="00925929">
              <w:rPr>
                <w:noProof/>
                <w:webHidden/>
              </w:rPr>
            </w:r>
            <w:r w:rsidR="00925929">
              <w:rPr>
                <w:noProof/>
                <w:webHidden/>
              </w:rPr>
              <w:fldChar w:fldCharType="separate"/>
            </w:r>
            <w:r w:rsidR="00925929">
              <w:rPr>
                <w:noProof/>
                <w:webHidden/>
              </w:rPr>
              <w:t>10</w:t>
            </w:r>
            <w:r w:rsidR="00925929">
              <w:rPr>
                <w:noProof/>
                <w:webHidden/>
              </w:rPr>
              <w:fldChar w:fldCharType="end"/>
            </w:r>
          </w:hyperlink>
        </w:p>
        <w:p w14:paraId="44E957E7" w14:textId="7A5AA279" w:rsidR="00925929" w:rsidRDefault="002121C8">
          <w:pPr>
            <w:pStyle w:val="TOC2"/>
            <w:rPr>
              <w:rFonts w:asciiTheme="minorHAnsi" w:hAnsiTheme="minorHAnsi"/>
              <w:noProof/>
              <w:color w:val="auto"/>
              <w:lang w:eastAsia="ja-JP"/>
            </w:rPr>
          </w:pPr>
          <w:hyperlink w:anchor="_Toc116656699" w:history="1">
            <w:r w:rsidR="00925929" w:rsidRPr="00683BD1">
              <w:rPr>
                <w:rStyle w:val="Hyperlink"/>
                <w:noProof/>
                <w14:scene3d>
                  <w14:camera w14:prst="orthographicFront"/>
                  <w14:lightRig w14:rig="threePt" w14:dir="t">
                    <w14:rot w14:lat="0" w14:lon="0" w14:rev="0"/>
                  </w14:lightRig>
                </w14:scene3d>
              </w:rPr>
              <w:t>3.4</w:t>
            </w:r>
            <w:r w:rsidR="00925929">
              <w:rPr>
                <w:rFonts w:asciiTheme="minorHAnsi" w:hAnsiTheme="minorHAnsi"/>
                <w:noProof/>
                <w:color w:val="auto"/>
                <w:lang w:eastAsia="ja-JP"/>
              </w:rPr>
              <w:tab/>
            </w:r>
            <w:r w:rsidR="00925929" w:rsidRPr="00683BD1">
              <w:rPr>
                <w:rStyle w:val="Hyperlink"/>
                <w:noProof/>
              </w:rPr>
              <w:t>Make</w:t>
            </w:r>
            <w:r w:rsidR="00925929">
              <w:rPr>
                <w:noProof/>
                <w:webHidden/>
              </w:rPr>
              <w:tab/>
            </w:r>
            <w:r w:rsidR="00925929">
              <w:rPr>
                <w:noProof/>
                <w:webHidden/>
              </w:rPr>
              <w:fldChar w:fldCharType="begin"/>
            </w:r>
            <w:r w:rsidR="00925929">
              <w:rPr>
                <w:noProof/>
                <w:webHidden/>
              </w:rPr>
              <w:instrText xml:space="preserve"> PAGEREF _Toc116656699 \h </w:instrText>
            </w:r>
            <w:r w:rsidR="00925929">
              <w:rPr>
                <w:noProof/>
                <w:webHidden/>
              </w:rPr>
            </w:r>
            <w:r w:rsidR="00925929">
              <w:rPr>
                <w:noProof/>
                <w:webHidden/>
              </w:rPr>
              <w:fldChar w:fldCharType="separate"/>
            </w:r>
            <w:r w:rsidR="00925929">
              <w:rPr>
                <w:noProof/>
                <w:webHidden/>
              </w:rPr>
              <w:t>12</w:t>
            </w:r>
            <w:r w:rsidR="00925929">
              <w:rPr>
                <w:noProof/>
                <w:webHidden/>
              </w:rPr>
              <w:fldChar w:fldCharType="end"/>
            </w:r>
          </w:hyperlink>
        </w:p>
        <w:p w14:paraId="46DE0B0A" w14:textId="67EE7034" w:rsidR="00925929" w:rsidRDefault="002121C8">
          <w:pPr>
            <w:pStyle w:val="TOC1"/>
            <w:rPr>
              <w:rFonts w:asciiTheme="minorHAnsi" w:hAnsiTheme="minorHAnsi"/>
              <w:color w:val="auto"/>
              <w:lang w:eastAsia="ja-JP"/>
            </w:rPr>
          </w:pPr>
          <w:hyperlink w:anchor="_Toc116656700" w:history="1">
            <w:r w:rsidR="00925929" w:rsidRPr="00683BD1">
              <w:rPr>
                <w:rStyle w:val="Hyperlink"/>
              </w:rPr>
              <w:t>4</w:t>
            </w:r>
            <w:r w:rsidR="00925929">
              <w:rPr>
                <w:rFonts w:asciiTheme="minorHAnsi" w:hAnsiTheme="minorHAnsi"/>
                <w:color w:val="auto"/>
                <w:lang w:eastAsia="ja-JP"/>
              </w:rPr>
              <w:tab/>
            </w:r>
            <w:r w:rsidR="00925929" w:rsidRPr="00683BD1">
              <w:rPr>
                <w:rStyle w:val="Hyperlink"/>
              </w:rPr>
              <w:t>App Development</w:t>
            </w:r>
            <w:r w:rsidR="00925929">
              <w:rPr>
                <w:webHidden/>
              </w:rPr>
              <w:tab/>
            </w:r>
            <w:r w:rsidR="00925929">
              <w:rPr>
                <w:webHidden/>
              </w:rPr>
              <w:fldChar w:fldCharType="begin"/>
            </w:r>
            <w:r w:rsidR="00925929">
              <w:rPr>
                <w:webHidden/>
              </w:rPr>
              <w:instrText xml:space="preserve"> PAGEREF _Toc116656700 \h </w:instrText>
            </w:r>
            <w:r w:rsidR="00925929">
              <w:rPr>
                <w:webHidden/>
              </w:rPr>
            </w:r>
            <w:r w:rsidR="00925929">
              <w:rPr>
                <w:webHidden/>
              </w:rPr>
              <w:fldChar w:fldCharType="separate"/>
            </w:r>
            <w:r w:rsidR="00925929">
              <w:rPr>
                <w:webHidden/>
              </w:rPr>
              <w:t>12</w:t>
            </w:r>
            <w:r w:rsidR="00925929">
              <w:rPr>
                <w:webHidden/>
              </w:rPr>
              <w:fldChar w:fldCharType="end"/>
            </w:r>
          </w:hyperlink>
        </w:p>
        <w:p w14:paraId="4F5A5B78" w14:textId="0C789CB1" w:rsidR="00925929" w:rsidRDefault="002121C8">
          <w:pPr>
            <w:pStyle w:val="TOC1"/>
            <w:rPr>
              <w:rFonts w:asciiTheme="minorHAnsi" w:hAnsiTheme="minorHAnsi"/>
              <w:color w:val="auto"/>
              <w:lang w:eastAsia="ja-JP"/>
            </w:rPr>
          </w:pPr>
          <w:hyperlink w:anchor="_Toc116656701" w:history="1">
            <w:r w:rsidR="00925929" w:rsidRPr="00683BD1">
              <w:rPr>
                <w:rStyle w:val="Hyperlink"/>
              </w:rPr>
              <w:t>5</w:t>
            </w:r>
            <w:r w:rsidR="00925929">
              <w:rPr>
                <w:rFonts w:asciiTheme="minorHAnsi" w:hAnsiTheme="minorHAnsi"/>
                <w:color w:val="auto"/>
                <w:lang w:eastAsia="ja-JP"/>
              </w:rPr>
              <w:tab/>
            </w:r>
            <w:r w:rsidR="00925929" w:rsidRPr="00683BD1">
              <w:rPr>
                <w:rStyle w:val="Hyperlink"/>
              </w:rPr>
              <w:t>Merge Files</w:t>
            </w:r>
            <w:r w:rsidR="00925929">
              <w:rPr>
                <w:webHidden/>
              </w:rPr>
              <w:tab/>
            </w:r>
            <w:r w:rsidR="00925929">
              <w:rPr>
                <w:webHidden/>
              </w:rPr>
              <w:fldChar w:fldCharType="begin"/>
            </w:r>
            <w:r w:rsidR="00925929">
              <w:rPr>
                <w:webHidden/>
              </w:rPr>
              <w:instrText xml:space="preserve"> PAGEREF _Toc116656701 \h </w:instrText>
            </w:r>
            <w:r w:rsidR="00925929">
              <w:rPr>
                <w:webHidden/>
              </w:rPr>
            </w:r>
            <w:r w:rsidR="00925929">
              <w:rPr>
                <w:webHidden/>
              </w:rPr>
              <w:fldChar w:fldCharType="separate"/>
            </w:r>
            <w:r w:rsidR="00925929">
              <w:rPr>
                <w:webHidden/>
              </w:rPr>
              <w:t>13</w:t>
            </w:r>
            <w:r w:rsidR="00925929">
              <w:rPr>
                <w:webHidden/>
              </w:rPr>
              <w:fldChar w:fldCharType="end"/>
            </w:r>
          </w:hyperlink>
        </w:p>
        <w:p w14:paraId="5873E674" w14:textId="55AF492A" w:rsidR="00925929" w:rsidRDefault="002121C8">
          <w:pPr>
            <w:pStyle w:val="TOC1"/>
            <w:rPr>
              <w:rFonts w:asciiTheme="minorHAnsi" w:hAnsiTheme="minorHAnsi"/>
              <w:color w:val="auto"/>
              <w:lang w:eastAsia="ja-JP"/>
            </w:rPr>
          </w:pPr>
          <w:hyperlink w:anchor="_Toc116656702" w:history="1">
            <w:r w:rsidR="00925929" w:rsidRPr="00683BD1">
              <w:rPr>
                <w:rStyle w:val="Hyperlink"/>
              </w:rPr>
              <w:t>6</w:t>
            </w:r>
            <w:r w:rsidR="00925929">
              <w:rPr>
                <w:rFonts w:asciiTheme="minorHAnsi" w:hAnsiTheme="minorHAnsi"/>
                <w:color w:val="auto"/>
                <w:lang w:eastAsia="ja-JP"/>
              </w:rPr>
              <w:tab/>
            </w:r>
            <w:r w:rsidR="00925929" w:rsidRPr="00683BD1">
              <w:rPr>
                <w:rStyle w:val="Hyperlink"/>
              </w:rPr>
              <w:t>Create LXC Container</w:t>
            </w:r>
            <w:r w:rsidR="00925929">
              <w:rPr>
                <w:webHidden/>
              </w:rPr>
              <w:tab/>
            </w:r>
            <w:r w:rsidR="00925929">
              <w:rPr>
                <w:webHidden/>
              </w:rPr>
              <w:fldChar w:fldCharType="begin"/>
            </w:r>
            <w:r w:rsidR="00925929">
              <w:rPr>
                <w:webHidden/>
              </w:rPr>
              <w:instrText xml:space="preserve"> PAGEREF _Toc116656702 \h </w:instrText>
            </w:r>
            <w:r w:rsidR="00925929">
              <w:rPr>
                <w:webHidden/>
              </w:rPr>
            </w:r>
            <w:r w:rsidR="00925929">
              <w:rPr>
                <w:webHidden/>
              </w:rPr>
              <w:fldChar w:fldCharType="separate"/>
            </w:r>
            <w:r w:rsidR="00925929">
              <w:rPr>
                <w:webHidden/>
              </w:rPr>
              <w:t>14</w:t>
            </w:r>
            <w:r w:rsidR="00925929">
              <w:rPr>
                <w:webHidden/>
              </w:rPr>
              <w:fldChar w:fldCharType="end"/>
            </w:r>
          </w:hyperlink>
        </w:p>
        <w:p w14:paraId="715CE480" w14:textId="457DEB9E" w:rsidR="00925929" w:rsidRDefault="002121C8">
          <w:pPr>
            <w:pStyle w:val="TOC1"/>
            <w:rPr>
              <w:rFonts w:asciiTheme="minorHAnsi" w:hAnsiTheme="minorHAnsi"/>
              <w:color w:val="auto"/>
              <w:lang w:eastAsia="ja-JP"/>
            </w:rPr>
          </w:pPr>
          <w:hyperlink w:anchor="_Toc116656703" w:history="1">
            <w:r w:rsidR="00925929" w:rsidRPr="00683BD1">
              <w:rPr>
                <w:rStyle w:val="Hyperlink"/>
              </w:rPr>
              <w:t>7</w:t>
            </w:r>
            <w:r w:rsidR="00925929">
              <w:rPr>
                <w:rFonts w:asciiTheme="minorHAnsi" w:hAnsiTheme="minorHAnsi"/>
                <w:color w:val="auto"/>
                <w:lang w:eastAsia="ja-JP"/>
              </w:rPr>
              <w:tab/>
            </w:r>
            <w:r w:rsidR="00925929" w:rsidRPr="00683BD1">
              <w:rPr>
                <w:rStyle w:val="Hyperlink"/>
              </w:rPr>
              <w:t>Deploy to FastMile 5G GW</w:t>
            </w:r>
            <w:r w:rsidR="00925929">
              <w:rPr>
                <w:webHidden/>
              </w:rPr>
              <w:tab/>
            </w:r>
            <w:r w:rsidR="00925929">
              <w:rPr>
                <w:webHidden/>
              </w:rPr>
              <w:fldChar w:fldCharType="begin"/>
            </w:r>
            <w:r w:rsidR="00925929">
              <w:rPr>
                <w:webHidden/>
              </w:rPr>
              <w:instrText xml:space="preserve"> PAGEREF _Toc116656703 \h </w:instrText>
            </w:r>
            <w:r w:rsidR="00925929">
              <w:rPr>
                <w:webHidden/>
              </w:rPr>
            </w:r>
            <w:r w:rsidR="00925929">
              <w:rPr>
                <w:webHidden/>
              </w:rPr>
              <w:fldChar w:fldCharType="separate"/>
            </w:r>
            <w:r w:rsidR="00925929">
              <w:rPr>
                <w:webHidden/>
              </w:rPr>
              <w:t>15</w:t>
            </w:r>
            <w:r w:rsidR="00925929">
              <w:rPr>
                <w:webHidden/>
              </w:rPr>
              <w:fldChar w:fldCharType="end"/>
            </w:r>
          </w:hyperlink>
        </w:p>
        <w:p w14:paraId="13B70614" w14:textId="716B2244" w:rsidR="00925929" w:rsidRDefault="002121C8">
          <w:pPr>
            <w:pStyle w:val="TOC1"/>
            <w:rPr>
              <w:rFonts w:asciiTheme="minorHAnsi" w:hAnsiTheme="minorHAnsi"/>
              <w:color w:val="auto"/>
              <w:lang w:eastAsia="ja-JP"/>
            </w:rPr>
          </w:pPr>
          <w:hyperlink w:anchor="_Toc116656704" w:history="1">
            <w:r w:rsidR="00925929" w:rsidRPr="00683BD1">
              <w:rPr>
                <w:rStyle w:val="Hyperlink"/>
              </w:rPr>
              <w:t>8</w:t>
            </w:r>
            <w:r w:rsidR="00925929">
              <w:rPr>
                <w:rFonts w:asciiTheme="minorHAnsi" w:hAnsiTheme="minorHAnsi"/>
                <w:color w:val="auto"/>
                <w:lang w:eastAsia="ja-JP"/>
              </w:rPr>
              <w:tab/>
            </w:r>
            <w:r w:rsidR="00925929" w:rsidRPr="00683BD1">
              <w:rPr>
                <w:rStyle w:val="Hyperlink"/>
              </w:rPr>
              <w:t>Run &amp; Debug</w:t>
            </w:r>
            <w:r w:rsidR="00925929">
              <w:rPr>
                <w:webHidden/>
              </w:rPr>
              <w:tab/>
            </w:r>
            <w:r w:rsidR="00925929">
              <w:rPr>
                <w:webHidden/>
              </w:rPr>
              <w:fldChar w:fldCharType="begin"/>
            </w:r>
            <w:r w:rsidR="00925929">
              <w:rPr>
                <w:webHidden/>
              </w:rPr>
              <w:instrText xml:space="preserve"> PAGEREF _Toc116656704 \h </w:instrText>
            </w:r>
            <w:r w:rsidR="00925929">
              <w:rPr>
                <w:webHidden/>
              </w:rPr>
            </w:r>
            <w:r w:rsidR="00925929">
              <w:rPr>
                <w:webHidden/>
              </w:rPr>
              <w:fldChar w:fldCharType="separate"/>
            </w:r>
            <w:r w:rsidR="00925929">
              <w:rPr>
                <w:webHidden/>
              </w:rPr>
              <w:t>18</w:t>
            </w:r>
            <w:r w:rsidR="00925929">
              <w:rPr>
                <w:webHidden/>
              </w:rPr>
              <w:fldChar w:fldCharType="end"/>
            </w:r>
          </w:hyperlink>
        </w:p>
        <w:p w14:paraId="6F70DF3D" w14:textId="19085C04" w:rsidR="00925929" w:rsidRDefault="002121C8">
          <w:pPr>
            <w:pStyle w:val="TOC1"/>
            <w:rPr>
              <w:rFonts w:asciiTheme="minorHAnsi" w:hAnsiTheme="minorHAnsi"/>
              <w:color w:val="auto"/>
              <w:lang w:eastAsia="ja-JP"/>
            </w:rPr>
          </w:pPr>
          <w:hyperlink w:anchor="_Toc116656705" w:history="1">
            <w:r w:rsidR="00925929" w:rsidRPr="00683BD1">
              <w:rPr>
                <w:rStyle w:val="Hyperlink"/>
              </w:rPr>
              <w:t>9</w:t>
            </w:r>
            <w:r w:rsidR="00925929">
              <w:rPr>
                <w:rFonts w:asciiTheme="minorHAnsi" w:hAnsiTheme="minorHAnsi"/>
                <w:color w:val="auto"/>
                <w:lang w:eastAsia="ja-JP"/>
              </w:rPr>
              <w:tab/>
            </w:r>
            <w:r w:rsidR="00925929" w:rsidRPr="00683BD1">
              <w:rPr>
                <w:rStyle w:val="Hyperlink"/>
              </w:rPr>
              <w:t>Sample container – Bcap</w:t>
            </w:r>
            <w:r w:rsidR="00925929">
              <w:rPr>
                <w:webHidden/>
              </w:rPr>
              <w:tab/>
            </w:r>
            <w:r w:rsidR="00925929">
              <w:rPr>
                <w:webHidden/>
              </w:rPr>
              <w:fldChar w:fldCharType="begin"/>
            </w:r>
            <w:r w:rsidR="00925929">
              <w:rPr>
                <w:webHidden/>
              </w:rPr>
              <w:instrText xml:space="preserve"> PAGEREF _Toc116656705 \h </w:instrText>
            </w:r>
            <w:r w:rsidR="00925929">
              <w:rPr>
                <w:webHidden/>
              </w:rPr>
            </w:r>
            <w:r w:rsidR="00925929">
              <w:rPr>
                <w:webHidden/>
              </w:rPr>
              <w:fldChar w:fldCharType="separate"/>
            </w:r>
            <w:r w:rsidR="00925929">
              <w:rPr>
                <w:webHidden/>
              </w:rPr>
              <w:t>18</w:t>
            </w:r>
            <w:r w:rsidR="00925929">
              <w:rPr>
                <w:webHidden/>
              </w:rPr>
              <w:fldChar w:fldCharType="end"/>
            </w:r>
          </w:hyperlink>
        </w:p>
        <w:p w14:paraId="58312D48" w14:textId="39338688" w:rsidR="00925929" w:rsidRDefault="002121C8">
          <w:pPr>
            <w:pStyle w:val="TOC1"/>
            <w:rPr>
              <w:rFonts w:asciiTheme="minorHAnsi" w:hAnsiTheme="minorHAnsi"/>
              <w:color w:val="auto"/>
              <w:lang w:eastAsia="ja-JP"/>
            </w:rPr>
          </w:pPr>
          <w:hyperlink w:anchor="_Toc116656706" w:history="1">
            <w:r w:rsidR="00925929" w:rsidRPr="00683BD1">
              <w:rPr>
                <w:rStyle w:val="Hyperlink"/>
              </w:rPr>
              <w:t>10</w:t>
            </w:r>
            <w:r w:rsidR="00925929">
              <w:rPr>
                <w:rFonts w:asciiTheme="minorHAnsi" w:hAnsiTheme="minorHAnsi"/>
                <w:color w:val="auto"/>
                <w:lang w:eastAsia="ja-JP"/>
              </w:rPr>
              <w:tab/>
            </w:r>
            <w:r w:rsidR="00925929" w:rsidRPr="00683BD1">
              <w:rPr>
                <w:rStyle w:val="Hyperlink"/>
              </w:rPr>
              <w:t>Resources &amp; Links</w:t>
            </w:r>
            <w:r w:rsidR="00925929">
              <w:rPr>
                <w:webHidden/>
              </w:rPr>
              <w:tab/>
            </w:r>
            <w:r w:rsidR="00925929">
              <w:rPr>
                <w:webHidden/>
              </w:rPr>
              <w:fldChar w:fldCharType="begin"/>
            </w:r>
            <w:r w:rsidR="00925929">
              <w:rPr>
                <w:webHidden/>
              </w:rPr>
              <w:instrText xml:space="preserve"> PAGEREF _Toc116656706 \h </w:instrText>
            </w:r>
            <w:r w:rsidR="00925929">
              <w:rPr>
                <w:webHidden/>
              </w:rPr>
            </w:r>
            <w:r w:rsidR="00925929">
              <w:rPr>
                <w:webHidden/>
              </w:rPr>
              <w:fldChar w:fldCharType="separate"/>
            </w:r>
            <w:r w:rsidR="00925929">
              <w:rPr>
                <w:webHidden/>
              </w:rPr>
              <w:t>18</w:t>
            </w:r>
            <w:r w:rsidR="00925929">
              <w:rPr>
                <w:webHidden/>
              </w:rPr>
              <w:fldChar w:fldCharType="end"/>
            </w:r>
          </w:hyperlink>
        </w:p>
        <w:p w14:paraId="71A30263" w14:textId="189A858E" w:rsidR="00925929" w:rsidRDefault="002121C8">
          <w:pPr>
            <w:pStyle w:val="TOC1"/>
            <w:rPr>
              <w:rFonts w:asciiTheme="minorHAnsi" w:hAnsiTheme="minorHAnsi"/>
              <w:color w:val="auto"/>
              <w:lang w:eastAsia="ja-JP"/>
            </w:rPr>
          </w:pPr>
          <w:hyperlink w:anchor="_Toc116656707" w:history="1">
            <w:r w:rsidR="00925929" w:rsidRPr="00683BD1">
              <w:rPr>
                <w:rStyle w:val="Hyperlink"/>
              </w:rPr>
              <w:t>11</w:t>
            </w:r>
            <w:r w:rsidR="00925929">
              <w:rPr>
                <w:rFonts w:asciiTheme="minorHAnsi" w:hAnsiTheme="minorHAnsi"/>
                <w:color w:val="auto"/>
                <w:lang w:eastAsia="ja-JP"/>
              </w:rPr>
              <w:tab/>
            </w:r>
            <w:r w:rsidR="00925929" w:rsidRPr="00683BD1">
              <w:rPr>
                <w:rStyle w:val="Hyperlink"/>
              </w:rPr>
              <w:t>Document change history</w:t>
            </w:r>
            <w:r w:rsidR="00925929">
              <w:rPr>
                <w:webHidden/>
              </w:rPr>
              <w:tab/>
            </w:r>
            <w:r w:rsidR="00925929">
              <w:rPr>
                <w:webHidden/>
              </w:rPr>
              <w:fldChar w:fldCharType="begin"/>
            </w:r>
            <w:r w:rsidR="00925929">
              <w:rPr>
                <w:webHidden/>
              </w:rPr>
              <w:instrText xml:space="preserve"> PAGEREF _Toc116656707 \h </w:instrText>
            </w:r>
            <w:r w:rsidR="00925929">
              <w:rPr>
                <w:webHidden/>
              </w:rPr>
            </w:r>
            <w:r w:rsidR="00925929">
              <w:rPr>
                <w:webHidden/>
              </w:rPr>
              <w:fldChar w:fldCharType="separate"/>
            </w:r>
            <w:r w:rsidR="00925929">
              <w:rPr>
                <w:webHidden/>
              </w:rPr>
              <w:t>19</w:t>
            </w:r>
            <w:r w:rsidR="00925929">
              <w:rPr>
                <w:webHidden/>
              </w:rPr>
              <w:fldChar w:fldCharType="end"/>
            </w:r>
          </w:hyperlink>
        </w:p>
        <w:p w14:paraId="66308B23" w14:textId="7D3CAF5F" w:rsidR="001B19DB" w:rsidRPr="00CF2C3B" w:rsidRDefault="0010224A" w:rsidP="0039363B">
          <w:r w:rsidRPr="00CF2C3B">
            <w:fldChar w:fldCharType="end"/>
          </w:r>
        </w:p>
      </w:sdtContent>
    </w:sdt>
    <w:p w14:paraId="6F56BC0B" w14:textId="4B434014" w:rsidR="001B19DB" w:rsidRPr="00CF2C3B" w:rsidRDefault="00BA5D55" w:rsidP="0039363B">
      <w:pPr>
        <w:pStyle w:val="Heading1"/>
      </w:pPr>
      <w:bookmarkStart w:id="0" w:name="_Toc116656679"/>
      <w:r>
        <w:lastRenderedPageBreak/>
        <w:t>What is FastMile 5G GW</w:t>
      </w:r>
      <w:bookmarkEnd w:id="0"/>
    </w:p>
    <w:p w14:paraId="34BF2F4C" w14:textId="01C8DC32" w:rsidR="00CA29E6" w:rsidRPr="00CA29E6" w:rsidRDefault="00CA29E6" w:rsidP="00CA29E6">
      <w:r w:rsidRPr="00CA29E6">
        <w:t xml:space="preserve">The Nokia FastMile 5G Gateway 3.2 is a Fixed Wireless Access </w:t>
      </w:r>
      <w:r>
        <w:t xml:space="preserve">solution which </w:t>
      </w:r>
      <w:r w:rsidRPr="00CA29E6">
        <w:t>uses 5G wireless networks to deliver internet access to homes and businesses.</w:t>
      </w:r>
    </w:p>
    <w:p w14:paraId="47DEC84C" w14:textId="74D3439D" w:rsidR="00DE0FCF" w:rsidRDefault="00CA29E6" w:rsidP="00CA29E6">
      <w:r w:rsidRPr="00CA29E6">
        <w:t>The FastMile 3.2 supports containerized third-party applications</w:t>
      </w:r>
      <w:r>
        <w:t xml:space="preserve">. This opens a broad spectrum of use-cases to develop customized applications that can be run from inside the device giving </w:t>
      </w:r>
      <w:proofErr w:type="gramStart"/>
      <w:r>
        <w:t>a</w:t>
      </w:r>
      <w:proofErr w:type="gramEnd"/>
      <w:r>
        <w:t xml:space="preserve"> ultra-edge computing power.</w:t>
      </w:r>
    </w:p>
    <w:p w14:paraId="67D5C25D" w14:textId="0E8E4C05" w:rsidR="00CA29E6" w:rsidRDefault="00CA29E6" w:rsidP="00CA29E6"/>
    <w:p w14:paraId="04071451" w14:textId="0B82A402" w:rsidR="00CA29E6" w:rsidRDefault="00CA29E6" w:rsidP="00CA29E6">
      <w:pPr>
        <w:pStyle w:val="Heading2"/>
      </w:pPr>
      <w:bookmarkStart w:id="1" w:name="_Toc116656680"/>
      <w:r>
        <w:t>Scope</w:t>
      </w:r>
      <w:bookmarkEnd w:id="1"/>
    </w:p>
    <w:p w14:paraId="2DDA8FDC" w14:textId="34400D4F" w:rsidR="00CA29E6" w:rsidRDefault="00CA29E6" w:rsidP="00CA29E6">
      <w:r>
        <w:t xml:space="preserve">This document explains the steps and procedures to </w:t>
      </w:r>
      <w:r w:rsidR="00054A2E">
        <w:t xml:space="preserve">deploy the custom developed app and run on FastMile device. </w:t>
      </w:r>
    </w:p>
    <w:p w14:paraId="184B61F9" w14:textId="0B1EBD8D" w:rsidR="00054A2E" w:rsidRPr="00CA29E6" w:rsidRDefault="00054A2E" w:rsidP="00CA29E6">
      <w:r>
        <w:t>Note that this document does not explain how to develop the app itself.</w:t>
      </w:r>
    </w:p>
    <w:p w14:paraId="122D871D" w14:textId="7E654326" w:rsidR="003A5880" w:rsidRDefault="003A5880" w:rsidP="003A5880"/>
    <w:p w14:paraId="0DCDFC1F" w14:textId="2EA15BC1" w:rsidR="00083E84" w:rsidRDefault="00054A2E" w:rsidP="00083E84">
      <w:pPr>
        <w:pStyle w:val="Heading2"/>
      </w:pPr>
      <w:bookmarkStart w:id="2" w:name="_Toc116656681"/>
      <w:r>
        <w:t xml:space="preserve">Device </w:t>
      </w:r>
      <w:r w:rsidR="00083E84">
        <w:t xml:space="preserve">Technical </w:t>
      </w:r>
      <w:r>
        <w:t>S</w:t>
      </w:r>
      <w:r w:rsidR="00083E84">
        <w:t>pecifications</w:t>
      </w:r>
      <w:bookmarkEnd w:id="2"/>
    </w:p>
    <w:p w14:paraId="7CBC8BCA" w14:textId="48DA8B59" w:rsidR="00083E84" w:rsidRDefault="00083E84" w:rsidP="00083E84">
      <w:r>
        <w:t xml:space="preserve">Below </w:t>
      </w:r>
      <w:proofErr w:type="gramStart"/>
      <w:r>
        <w:t>is</w:t>
      </w:r>
      <w:proofErr w:type="gramEnd"/>
      <w:r>
        <w:t xml:space="preserve"> the technical specifications for FastMile 5G GW device.</w:t>
      </w:r>
    </w:p>
    <w:p w14:paraId="1A63917A" w14:textId="77777777" w:rsidR="00083E84" w:rsidRDefault="00083E84" w:rsidP="00083E84">
      <w:pPr>
        <w:keepNext/>
        <w:jc w:val="center"/>
      </w:pPr>
      <w:r>
        <w:rPr>
          <w:noProof/>
        </w:rPr>
        <w:drawing>
          <wp:inline distT="0" distB="0" distL="0" distR="0" wp14:anchorId="7C3963A6" wp14:editId="1A4B761D">
            <wp:extent cx="6012180" cy="343979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2180" cy="3439795"/>
                    </a:xfrm>
                    <a:prstGeom prst="rect">
                      <a:avLst/>
                    </a:prstGeom>
                  </pic:spPr>
                </pic:pic>
              </a:graphicData>
            </a:graphic>
          </wp:inline>
        </w:drawing>
      </w:r>
    </w:p>
    <w:p w14:paraId="4202F55C" w14:textId="11B59946" w:rsidR="00083E84" w:rsidRDefault="00083E84" w:rsidP="00083E84">
      <w:pPr>
        <w:pStyle w:val="Caption"/>
        <w:jc w:val="center"/>
      </w:pPr>
      <w:r>
        <w:t xml:space="preserve">Figure </w:t>
      </w:r>
      <w:r>
        <w:fldChar w:fldCharType="begin"/>
      </w:r>
      <w:r>
        <w:instrText xml:space="preserve"> SEQ Figure \* ARABIC </w:instrText>
      </w:r>
      <w:r>
        <w:fldChar w:fldCharType="separate"/>
      </w:r>
      <w:r w:rsidR="00E2738F">
        <w:rPr>
          <w:noProof/>
        </w:rPr>
        <w:t>1</w:t>
      </w:r>
      <w:r>
        <w:fldChar w:fldCharType="end"/>
      </w:r>
      <w:r>
        <w:t xml:space="preserve"> FastMile 5G GW technical specification</w:t>
      </w:r>
    </w:p>
    <w:p w14:paraId="18CA52B3" w14:textId="68EA8660" w:rsidR="00083E84" w:rsidRDefault="0098043B" w:rsidP="0098043B">
      <w:pPr>
        <w:pStyle w:val="Heading2"/>
      </w:pPr>
      <w:bookmarkStart w:id="3" w:name="_Toc116656682"/>
      <w:r>
        <w:lastRenderedPageBreak/>
        <w:t>LXC Containers</w:t>
      </w:r>
      <w:bookmarkEnd w:id="3"/>
    </w:p>
    <w:p w14:paraId="0831F236" w14:textId="4BC4E0D8" w:rsidR="0098043B" w:rsidRDefault="00E22FDC" w:rsidP="0098043B">
      <w:r w:rsidRPr="00E22FDC">
        <w:t>The most popular LXC alternative is Docker. This platform, based on Linux Containers, has been continuously developed over the past few years and can now also be run on Windows systems. </w:t>
      </w:r>
    </w:p>
    <w:p w14:paraId="35CDB1DB" w14:textId="5ABE344D" w:rsidR="00E22FDC" w:rsidRPr="00E22FDC" w:rsidRDefault="00E22FDC" w:rsidP="00E22FDC">
      <w:r w:rsidRPr="00E22FDC">
        <w:t xml:space="preserve">LXC (a Linux container) is a virtualization solution on the operating system-level that enables the creation and operation of many isolated Linux virtual environments (VE). These can </w:t>
      </w:r>
      <w:proofErr w:type="gramStart"/>
      <w:r w:rsidRPr="00E22FDC">
        <w:t>spun</w:t>
      </w:r>
      <w:proofErr w:type="gramEnd"/>
      <w:r w:rsidRPr="00E22FDC">
        <w:t xml:space="preserve"> up on a single centralized host. Containers, which are isolation levels, can isolate certain apps or simulate a fully different host.</w:t>
      </w:r>
    </w:p>
    <w:p w14:paraId="2F2CDE40" w14:textId="4DE9609D" w:rsidR="00E22FDC" w:rsidRDefault="00E22FDC" w:rsidP="00E22FDC">
      <w:r w:rsidRPr="00E22FDC">
        <w:t>LXC mitigates VM disadvantages. Linux containers enable the host CPU to effectively divide memory allocations into confinement levels known as namespaces. In comparison, a VM contains the whole operating system and machine setup/emulators, such as the hard disk, virtual CPUs, and network interfaces. The entire (enormous) virtualized environment typically takes some time to boot and consumes a large amount of RAM and CPU.</w:t>
      </w:r>
    </w:p>
    <w:p w14:paraId="0D2C3D6E" w14:textId="77777777" w:rsidR="00E22FDC" w:rsidRPr="00E22FDC" w:rsidRDefault="00E22FDC" w:rsidP="00E22FDC"/>
    <w:p w14:paraId="4CEA2AD2" w14:textId="77777777" w:rsidR="00E22FDC" w:rsidRDefault="00E22FDC" w:rsidP="00E22FDC">
      <w:pPr>
        <w:keepNext/>
        <w:jc w:val="center"/>
      </w:pPr>
      <w:r w:rsidRPr="00E22FDC">
        <w:rPr>
          <w:noProof/>
        </w:rPr>
        <mc:AlternateContent>
          <mc:Choice Requires="wpg">
            <w:drawing>
              <wp:inline distT="0" distB="0" distL="0" distR="0" wp14:anchorId="2C0BBFB8" wp14:editId="71617C26">
                <wp:extent cx="2873829" cy="3135087"/>
                <wp:effectExtent l="19050" t="19050" r="22225" b="27305"/>
                <wp:docPr id="27" name="Group 1"/>
                <wp:cNvGraphicFramePr/>
                <a:graphic xmlns:a="http://schemas.openxmlformats.org/drawingml/2006/main">
                  <a:graphicData uri="http://schemas.microsoft.com/office/word/2010/wordprocessingGroup">
                    <wpg:wgp>
                      <wpg:cNvGrpSpPr/>
                      <wpg:grpSpPr>
                        <a:xfrm>
                          <a:off x="0" y="0"/>
                          <a:ext cx="2873829" cy="3135087"/>
                          <a:chOff x="0" y="0"/>
                          <a:chExt cx="2873829" cy="3135087"/>
                        </a:xfrm>
                      </wpg:grpSpPr>
                      <wps:wsp>
                        <wps:cNvPr id="28" name="Rectangle: Rounded Corners 28"/>
                        <wps:cNvSpPr/>
                        <wps:spPr>
                          <a:xfrm>
                            <a:off x="0" y="0"/>
                            <a:ext cx="2873829" cy="3135087"/>
                          </a:xfrm>
                          <a:prstGeom prst="roundRect">
                            <a:avLst/>
                          </a:prstGeom>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ectangle 29"/>
                        <wps:cNvSpPr/>
                        <wps:spPr>
                          <a:xfrm>
                            <a:off x="418012" y="1878860"/>
                            <a:ext cx="2037806" cy="412800"/>
                          </a:xfrm>
                          <a:prstGeom prst="rect">
                            <a:avLst/>
                          </a:prstGeom>
                          <a:solidFill>
                            <a:schemeClr val="bg2">
                              <a:lumMod val="5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D7832" w14:textId="77777777" w:rsidR="00E22FDC" w:rsidRDefault="00E22FDC" w:rsidP="00E22FDC">
                              <w:pPr>
                                <w:jc w:val="center"/>
                                <w:rPr>
                                  <w:rFonts w:asciiTheme="minorHAnsi" w:cstheme="minorBidi"/>
                                  <w:color w:val="FFFFFF" w:themeColor="background1"/>
                                  <w:kern w:val="24"/>
                                  <w:sz w:val="32"/>
                                  <w:szCs w:val="32"/>
                                </w:rPr>
                              </w:pPr>
                              <w:r>
                                <w:rPr>
                                  <w:rFonts w:asciiTheme="minorHAnsi" w:cstheme="minorBidi"/>
                                  <w:color w:val="FFFFFF" w:themeColor="background1"/>
                                  <w:kern w:val="24"/>
                                  <w:sz w:val="32"/>
                                  <w:szCs w:val="32"/>
                                </w:rPr>
                                <w:t>Kernel</w:t>
                              </w:r>
                            </w:p>
                          </w:txbxContent>
                        </wps:txbx>
                        <wps:bodyPr rtlCol="0" anchor="ctr"/>
                      </wps:wsp>
                      <wps:wsp>
                        <wps:cNvPr id="30" name="Rectangle 30"/>
                        <wps:cNvSpPr/>
                        <wps:spPr>
                          <a:xfrm>
                            <a:off x="418012" y="1335860"/>
                            <a:ext cx="2037806" cy="412800"/>
                          </a:xfrm>
                          <a:prstGeom prst="rect">
                            <a:avLst/>
                          </a:prstGeom>
                          <a:solidFill>
                            <a:schemeClr val="tx2">
                              <a:lumMod val="60000"/>
                              <a:lumOff val="4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A52F39" w14:textId="77777777" w:rsidR="00E22FDC" w:rsidRDefault="00E22FDC" w:rsidP="00E22FDC">
                              <w:pPr>
                                <w:jc w:val="center"/>
                                <w:rPr>
                                  <w:rFonts w:asciiTheme="minorHAnsi" w:cstheme="minorBidi"/>
                                  <w:color w:val="FFFFFF" w:themeColor="light1"/>
                                  <w:kern w:val="24"/>
                                  <w:sz w:val="32"/>
                                  <w:szCs w:val="32"/>
                                </w:rPr>
                              </w:pPr>
                              <w:r>
                                <w:rPr>
                                  <w:rFonts w:asciiTheme="minorHAnsi" w:cstheme="minorBidi"/>
                                  <w:color w:val="FFFFFF" w:themeColor="light1"/>
                                  <w:kern w:val="24"/>
                                  <w:sz w:val="32"/>
                                  <w:szCs w:val="32"/>
                                </w:rPr>
                                <w:t>Container Engine/LXC</w:t>
                              </w:r>
                            </w:p>
                          </w:txbxContent>
                        </wps:txbx>
                        <wps:bodyPr rtlCol="0" anchor="ctr"/>
                      </wps:wsp>
                      <wps:wsp>
                        <wps:cNvPr id="31" name="Rectangle 31"/>
                        <wps:cNvSpPr/>
                        <wps:spPr>
                          <a:xfrm>
                            <a:off x="422365" y="792860"/>
                            <a:ext cx="949235" cy="412800"/>
                          </a:xfrm>
                          <a:prstGeom prst="rect">
                            <a:avLst/>
                          </a:prstGeom>
                          <a:solidFill>
                            <a:srgbClr val="FF00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7DA60E" w14:textId="77777777" w:rsidR="00E22FDC" w:rsidRDefault="00E22FDC" w:rsidP="00E22FDC">
                              <w:pPr>
                                <w:jc w:val="center"/>
                                <w:rPr>
                                  <w:rFonts w:asciiTheme="minorHAnsi" w:cstheme="minorBidi"/>
                                  <w:color w:val="FFFFFF" w:themeColor="light1"/>
                                  <w:kern w:val="24"/>
                                  <w:sz w:val="32"/>
                                  <w:szCs w:val="32"/>
                                </w:rPr>
                              </w:pPr>
                              <w:r>
                                <w:rPr>
                                  <w:rFonts w:asciiTheme="minorHAnsi" w:cstheme="minorBidi"/>
                                  <w:color w:val="FFFFFF" w:themeColor="light1"/>
                                  <w:kern w:val="24"/>
                                  <w:sz w:val="32"/>
                                  <w:szCs w:val="32"/>
                                </w:rPr>
                                <w:t>Bins/Libs</w:t>
                              </w:r>
                            </w:p>
                          </w:txbxContent>
                        </wps:txbx>
                        <wps:bodyPr rtlCol="0" anchor="ctr"/>
                      </wps:wsp>
                      <wps:wsp>
                        <wps:cNvPr id="32" name="Rectangle 32"/>
                        <wps:cNvSpPr/>
                        <wps:spPr>
                          <a:xfrm>
                            <a:off x="1506583" y="792860"/>
                            <a:ext cx="949235" cy="412800"/>
                          </a:xfrm>
                          <a:prstGeom prst="rect">
                            <a:avLst/>
                          </a:prstGeom>
                          <a:solidFill>
                            <a:srgbClr val="92D05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9C139" w14:textId="77777777" w:rsidR="00E22FDC" w:rsidRDefault="00E22FDC" w:rsidP="00E22FDC">
                              <w:pPr>
                                <w:jc w:val="center"/>
                                <w:rPr>
                                  <w:rFonts w:asciiTheme="minorHAnsi" w:cstheme="minorBidi"/>
                                  <w:color w:val="FFFFFF" w:themeColor="light1"/>
                                  <w:kern w:val="24"/>
                                  <w:sz w:val="32"/>
                                  <w:szCs w:val="32"/>
                                </w:rPr>
                              </w:pPr>
                              <w:r>
                                <w:rPr>
                                  <w:rFonts w:asciiTheme="minorHAnsi" w:cstheme="minorBidi"/>
                                  <w:color w:val="FFFFFF" w:themeColor="light1"/>
                                  <w:kern w:val="24"/>
                                  <w:sz w:val="32"/>
                                  <w:szCs w:val="32"/>
                                </w:rPr>
                                <w:t>Bins/Libs</w:t>
                              </w:r>
                            </w:p>
                          </w:txbxContent>
                        </wps:txbx>
                        <wps:bodyPr rtlCol="0" anchor="ctr"/>
                      </wps:wsp>
                      <wps:wsp>
                        <wps:cNvPr id="33" name="Rectangle 33"/>
                        <wps:cNvSpPr/>
                        <wps:spPr>
                          <a:xfrm>
                            <a:off x="422365" y="249860"/>
                            <a:ext cx="949235" cy="412800"/>
                          </a:xfrm>
                          <a:prstGeom prst="rect">
                            <a:avLst/>
                          </a:prstGeom>
                          <a:solidFill>
                            <a:srgbClr val="FF00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D641A" w14:textId="77777777" w:rsidR="00E22FDC" w:rsidRDefault="00E22FDC" w:rsidP="00E22FDC">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App 1</w:t>
                              </w:r>
                            </w:p>
                          </w:txbxContent>
                        </wps:txbx>
                        <wps:bodyPr rtlCol="0" anchor="ctr"/>
                      </wps:wsp>
                      <wps:wsp>
                        <wps:cNvPr id="34" name="Rectangle 34"/>
                        <wps:cNvSpPr/>
                        <wps:spPr>
                          <a:xfrm>
                            <a:off x="1506583" y="249860"/>
                            <a:ext cx="949235" cy="412800"/>
                          </a:xfrm>
                          <a:prstGeom prst="rect">
                            <a:avLst/>
                          </a:prstGeom>
                          <a:solidFill>
                            <a:srgbClr val="92D05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C4BD9" w14:textId="77777777" w:rsidR="00E22FDC" w:rsidRDefault="00E22FDC" w:rsidP="00E22FDC">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App 2</w:t>
                              </w:r>
                            </w:p>
                          </w:txbxContent>
                        </wps:txbx>
                        <wps:bodyPr rtlCol="0" anchor="ctr"/>
                      </wps:wsp>
                      <wps:wsp>
                        <wps:cNvPr id="35" name="Rectangle 35"/>
                        <wps:cNvSpPr/>
                        <wps:spPr>
                          <a:xfrm>
                            <a:off x="396241" y="2421860"/>
                            <a:ext cx="2037806" cy="412800"/>
                          </a:xfrm>
                          <a:prstGeom prst="rect">
                            <a:avLst/>
                          </a:prstGeom>
                          <a:solidFill>
                            <a:schemeClr val="bg2">
                              <a:lumMod val="5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96D6D" w14:textId="77777777" w:rsidR="00E22FDC" w:rsidRDefault="00E22FDC" w:rsidP="00E22FDC">
                              <w:pPr>
                                <w:jc w:val="center"/>
                                <w:rPr>
                                  <w:rFonts w:asciiTheme="minorHAnsi" w:cstheme="minorBidi"/>
                                  <w:color w:val="FFFFFF" w:themeColor="background1"/>
                                  <w:kern w:val="24"/>
                                  <w:sz w:val="32"/>
                                  <w:szCs w:val="32"/>
                                </w:rPr>
                              </w:pPr>
                              <w:r>
                                <w:rPr>
                                  <w:rFonts w:asciiTheme="minorHAnsi" w:cstheme="minorBidi"/>
                                  <w:color w:val="FFFFFF" w:themeColor="background1"/>
                                  <w:kern w:val="24"/>
                                  <w:sz w:val="32"/>
                                  <w:szCs w:val="32"/>
                                </w:rPr>
                                <w:t xml:space="preserve">Nokia </w:t>
                              </w:r>
                              <w:r>
                                <w:rPr>
                                  <w:rFonts w:asciiTheme="minorHAnsi" w:cstheme="minorBidi"/>
                                  <w:color w:val="FFFFFF" w:themeColor="background1"/>
                                  <w:kern w:val="24"/>
                                  <w:sz w:val="32"/>
                                  <w:szCs w:val="32"/>
                                </w:rPr>
                                <w:t>Fastmile</w:t>
                              </w:r>
                            </w:p>
                          </w:txbxContent>
                        </wps:txbx>
                        <wps:bodyPr rtlCol="0" anchor="ctr"/>
                      </wps:wsp>
                    </wpg:wgp>
                  </a:graphicData>
                </a:graphic>
              </wp:inline>
            </w:drawing>
          </mc:Choice>
          <mc:Fallback>
            <w:pict>
              <v:group w14:anchorId="2C0BBFB8" id="Group 1" o:spid="_x0000_s1026" style="width:226.3pt;height:246.85pt;mso-position-horizontal-relative:char;mso-position-vertical-relative:line" coordsize="28738,3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">
                <v:roundrect id="Rectangle: Rounded Corners 28" o:spid="_x0000_s1027" style="position:absolute;width:28738;height:313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" fillcolor="#98a2ae [3204]" strokecolor="#124191 [3213]" strokeweight="3pt"/>
                <v:rect id="Rectangle 29" o:spid="_x0000_s1028" style="position:absolute;left:4180;top:18788;width:20378;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" fillcolor="#262b32 [1614]" strokecolor="#124191 [3213]" strokeweight="2.25pt">
                  <v:textbox>
                    <w:txbxContent>
                      <w:p w14:paraId="256D7832" w14:textId="77777777" w:rsidR="00E22FDC" w:rsidRDefault="00E22FDC" w:rsidP="00E22FDC">
                        <w:pPr>
                          <w:jc w:val="center"/>
                          <w:rPr>
                            <w:rFonts w:asciiTheme="minorHAnsi" w:cstheme="minorBidi"/>
                            <w:color w:val="FFFFFF" w:themeColor="background1"/>
                            <w:kern w:val="24"/>
                            <w:sz w:val="32"/>
                            <w:szCs w:val="32"/>
                          </w:rPr>
                        </w:pPr>
                        <w:r>
                          <w:rPr>
                            <w:rFonts w:asciiTheme="minorHAnsi" w:cstheme="minorBidi"/>
                            <w:color w:val="FFFFFF" w:themeColor="background1"/>
                            <w:kern w:val="24"/>
                            <w:sz w:val="32"/>
                            <w:szCs w:val="32"/>
                          </w:rPr>
                          <w:t>Kernel</w:t>
                        </w:r>
                      </w:p>
                    </w:txbxContent>
                  </v:textbox>
                </v:rect>
                <v:rect id="Rectangle 30" o:spid="_x0000_s1029" style="position:absolute;left:4180;top:13358;width:20378;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" fillcolor="#004aeb [1951]" strokecolor="#124191 [3213]" strokeweight="2.25pt">
                  <v:textbox>
                    <w:txbxContent>
                      <w:p w14:paraId="2FA52F39" w14:textId="77777777" w:rsidR="00E22FDC" w:rsidRDefault="00E22FDC" w:rsidP="00E22FDC">
                        <w:pPr>
                          <w:jc w:val="center"/>
                          <w:rPr>
                            <w:rFonts w:asciiTheme="minorHAnsi" w:cstheme="minorBidi"/>
                            <w:color w:val="FFFFFF" w:themeColor="light1"/>
                            <w:kern w:val="24"/>
                            <w:sz w:val="32"/>
                            <w:szCs w:val="32"/>
                          </w:rPr>
                        </w:pPr>
                        <w:r>
                          <w:rPr>
                            <w:rFonts w:asciiTheme="minorHAnsi" w:cstheme="minorBidi"/>
                            <w:color w:val="FFFFFF" w:themeColor="light1"/>
                            <w:kern w:val="24"/>
                            <w:sz w:val="32"/>
                            <w:szCs w:val="32"/>
                          </w:rPr>
                          <w:t>Container Engine/LXC</w:t>
                        </w:r>
                      </w:p>
                    </w:txbxContent>
                  </v:textbox>
                </v:rect>
                <v:rect id="Rectangle 31" o:spid="_x0000_s1030" style="position:absolute;left:4223;top:7928;width:9493;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" fillcolor="red" strokecolor="#124191 [3213]" strokeweight="2.25pt">
                  <v:textbox>
                    <w:txbxContent>
                      <w:p w14:paraId="097DA60E" w14:textId="77777777" w:rsidR="00E22FDC" w:rsidRDefault="00E22FDC" w:rsidP="00E22FDC">
                        <w:pPr>
                          <w:jc w:val="center"/>
                          <w:rPr>
                            <w:rFonts w:asciiTheme="minorHAnsi" w:cstheme="minorBidi"/>
                            <w:color w:val="FFFFFF" w:themeColor="light1"/>
                            <w:kern w:val="24"/>
                            <w:sz w:val="32"/>
                            <w:szCs w:val="32"/>
                          </w:rPr>
                        </w:pPr>
                        <w:r>
                          <w:rPr>
                            <w:rFonts w:asciiTheme="minorHAnsi" w:cstheme="minorBidi"/>
                            <w:color w:val="FFFFFF" w:themeColor="light1"/>
                            <w:kern w:val="24"/>
                            <w:sz w:val="32"/>
                            <w:szCs w:val="32"/>
                          </w:rPr>
                          <w:t>Bins/Libs</w:t>
                        </w:r>
                      </w:p>
                    </w:txbxContent>
                  </v:textbox>
                </v:rect>
                <v:rect id="Rectangle 32" o:spid="_x0000_s1031" style="position:absolute;left:15065;top:7928;width:9493;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" fillcolor="#92d050" strokecolor="#124191 [3213]" strokeweight="2.25pt">
                  <v:textbox>
                    <w:txbxContent>
                      <w:p w14:paraId="34F9C139" w14:textId="77777777" w:rsidR="00E22FDC" w:rsidRDefault="00E22FDC" w:rsidP="00E22FDC">
                        <w:pPr>
                          <w:jc w:val="center"/>
                          <w:rPr>
                            <w:rFonts w:asciiTheme="minorHAnsi" w:cstheme="minorBidi"/>
                            <w:color w:val="FFFFFF" w:themeColor="light1"/>
                            <w:kern w:val="24"/>
                            <w:sz w:val="32"/>
                            <w:szCs w:val="32"/>
                          </w:rPr>
                        </w:pPr>
                        <w:r>
                          <w:rPr>
                            <w:rFonts w:asciiTheme="minorHAnsi" w:cstheme="minorBidi"/>
                            <w:color w:val="FFFFFF" w:themeColor="light1"/>
                            <w:kern w:val="24"/>
                            <w:sz w:val="32"/>
                            <w:szCs w:val="32"/>
                          </w:rPr>
                          <w:t>Bins/Libs</w:t>
                        </w:r>
                      </w:p>
                    </w:txbxContent>
                  </v:textbox>
                </v:rect>
                <v:rect id="Rectangle 33" o:spid="_x0000_s1032" style="position:absolute;left:4223;top:2498;width:9493;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" fillcolor="red" strokecolor="#124191 [3213]" strokeweight="2.25pt">
                  <v:textbox>
                    <w:txbxContent>
                      <w:p w14:paraId="19CD641A" w14:textId="77777777" w:rsidR="00E22FDC" w:rsidRDefault="00E22FDC" w:rsidP="00E22FDC">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App 1</w:t>
                        </w:r>
                      </w:p>
                    </w:txbxContent>
                  </v:textbox>
                </v:rect>
                <v:rect id="Rectangle 34" o:spid="_x0000_s1033" style="position:absolute;left:15065;top:2498;width:9493;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" fillcolor="#92d050" strokecolor="#124191 [3213]" strokeweight="2.25pt">
                  <v:textbox>
                    <w:txbxContent>
                      <w:p w14:paraId="6A9C4BD9" w14:textId="77777777" w:rsidR="00E22FDC" w:rsidRDefault="00E22FDC" w:rsidP="00E22FDC">
                        <w:pPr>
                          <w:jc w:val="center"/>
                          <w:rPr>
                            <w:rFonts w:asciiTheme="minorHAnsi" w:cstheme="minorBidi"/>
                            <w:color w:val="FFFFFF" w:themeColor="light1"/>
                            <w:kern w:val="24"/>
                            <w:sz w:val="36"/>
                            <w:szCs w:val="36"/>
                          </w:rPr>
                        </w:pPr>
                        <w:r>
                          <w:rPr>
                            <w:rFonts w:asciiTheme="minorHAnsi" w:cstheme="minorBidi"/>
                            <w:color w:val="FFFFFF" w:themeColor="light1"/>
                            <w:kern w:val="24"/>
                            <w:sz w:val="36"/>
                            <w:szCs w:val="36"/>
                          </w:rPr>
                          <w:t>App 2</w:t>
                        </w:r>
                      </w:p>
                    </w:txbxContent>
                  </v:textbox>
                </v:rect>
                <v:rect id="Rectangle 35" o:spid="_x0000_s1034" style="position:absolute;left:3962;top:24218;width:20378;height:4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" fillcolor="#262b32 [1614]" strokecolor="#124191 [3213]" strokeweight="2.25pt">
                  <v:textbox>
                    <w:txbxContent>
                      <w:p w14:paraId="48296D6D" w14:textId="77777777" w:rsidR="00E22FDC" w:rsidRDefault="00E22FDC" w:rsidP="00E22FDC">
                        <w:pPr>
                          <w:jc w:val="center"/>
                          <w:rPr>
                            <w:rFonts w:asciiTheme="minorHAnsi" w:cstheme="minorBidi"/>
                            <w:color w:val="FFFFFF" w:themeColor="background1"/>
                            <w:kern w:val="24"/>
                            <w:sz w:val="32"/>
                            <w:szCs w:val="32"/>
                          </w:rPr>
                        </w:pPr>
                        <w:r>
                          <w:rPr>
                            <w:rFonts w:asciiTheme="minorHAnsi" w:cstheme="minorBidi"/>
                            <w:color w:val="FFFFFF" w:themeColor="background1"/>
                            <w:kern w:val="24"/>
                            <w:sz w:val="32"/>
                            <w:szCs w:val="32"/>
                          </w:rPr>
                          <w:t xml:space="preserve">Nokia </w:t>
                        </w:r>
                        <w:r>
                          <w:rPr>
                            <w:rFonts w:asciiTheme="minorHAnsi" w:cstheme="minorBidi"/>
                            <w:color w:val="FFFFFF" w:themeColor="background1"/>
                            <w:kern w:val="24"/>
                            <w:sz w:val="32"/>
                            <w:szCs w:val="32"/>
                          </w:rPr>
                          <w:t>Fastmile</w:t>
                        </w:r>
                      </w:p>
                    </w:txbxContent>
                  </v:textbox>
                </v:rect>
                <w10:anchorlock/>
              </v:group>
            </w:pict>
          </mc:Fallback>
        </mc:AlternateContent>
      </w:r>
    </w:p>
    <w:p w14:paraId="5AF2A305" w14:textId="3333672E" w:rsidR="00E22FDC" w:rsidRDefault="00E22FDC" w:rsidP="00E22FDC">
      <w:pPr>
        <w:pStyle w:val="Caption"/>
        <w:jc w:val="center"/>
      </w:pPr>
      <w:r>
        <w:t xml:space="preserve">Figure </w:t>
      </w:r>
      <w:r>
        <w:fldChar w:fldCharType="begin"/>
      </w:r>
      <w:r>
        <w:instrText xml:space="preserve"> SEQ Figure \* ARABIC </w:instrText>
      </w:r>
      <w:r>
        <w:fldChar w:fldCharType="separate"/>
      </w:r>
      <w:r w:rsidR="00E2738F">
        <w:rPr>
          <w:noProof/>
        </w:rPr>
        <w:t>2</w:t>
      </w:r>
      <w:r>
        <w:fldChar w:fldCharType="end"/>
      </w:r>
      <w:r>
        <w:t xml:space="preserve"> LXC container environment</w:t>
      </w:r>
    </w:p>
    <w:p w14:paraId="2B0C49E2" w14:textId="117B3347" w:rsidR="00E22FDC" w:rsidRDefault="00E22FDC">
      <w:pPr>
        <w:spacing w:before="240" w:after="240" w:line="312" w:lineRule="auto"/>
        <w:ind w:left="714" w:hanging="357"/>
      </w:pPr>
      <w:r>
        <w:br w:type="page"/>
      </w:r>
    </w:p>
    <w:p w14:paraId="5DE33E13" w14:textId="7BFB467F" w:rsidR="00083E84" w:rsidRPr="00083E84" w:rsidRDefault="00083E84" w:rsidP="00083E84">
      <w:pPr>
        <w:pStyle w:val="Heading1"/>
      </w:pPr>
      <w:bookmarkStart w:id="4" w:name="_Toc116656683"/>
      <w:r>
        <w:lastRenderedPageBreak/>
        <w:t>Development overview</w:t>
      </w:r>
      <w:bookmarkEnd w:id="4"/>
    </w:p>
    <w:p w14:paraId="6B6F5EC2" w14:textId="2C7154E4" w:rsidR="00C64271" w:rsidRDefault="00C64271" w:rsidP="00083E84">
      <w:pPr>
        <w:pStyle w:val="Heading2"/>
      </w:pPr>
      <w:bookmarkStart w:id="5" w:name="_Toc116656684"/>
      <w:r>
        <w:t>Development Workflow</w:t>
      </w:r>
      <w:bookmarkEnd w:id="5"/>
    </w:p>
    <w:p w14:paraId="12D26D2C" w14:textId="16F22751" w:rsidR="00083E84" w:rsidRDefault="00083E84" w:rsidP="00083E84">
      <w:r>
        <w:t>A typical development process happens in 6 steps</w:t>
      </w:r>
      <w:r w:rsidR="007A3D2F">
        <w:t>,</w:t>
      </w:r>
    </w:p>
    <w:p w14:paraId="62DB007A" w14:textId="04ABC943" w:rsidR="00E22FDC" w:rsidRDefault="00E22FDC" w:rsidP="00083E84"/>
    <w:p w14:paraId="4D54D147" w14:textId="28F22481" w:rsidR="00E22FDC" w:rsidRDefault="00E22FDC" w:rsidP="00E22FDC">
      <w:pPr>
        <w:jc w:val="center"/>
      </w:pPr>
      <w:r>
        <w:rPr>
          <w:noProof/>
        </w:rPr>
        <mc:AlternateContent>
          <mc:Choice Requires="wpg">
            <w:drawing>
              <wp:inline distT="0" distB="0" distL="0" distR="0" wp14:anchorId="6962DCA9" wp14:editId="79C7D03C">
                <wp:extent cx="4714875" cy="3295650"/>
                <wp:effectExtent l="0" t="0" r="28575" b="19050"/>
                <wp:docPr id="24" name="Group 24"/>
                <wp:cNvGraphicFramePr/>
                <a:graphic xmlns:a="http://schemas.openxmlformats.org/drawingml/2006/main">
                  <a:graphicData uri="http://schemas.microsoft.com/office/word/2010/wordprocessingGroup">
                    <wpg:wgp>
                      <wpg:cNvGrpSpPr/>
                      <wpg:grpSpPr>
                        <a:xfrm>
                          <a:off x="0" y="0"/>
                          <a:ext cx="4714875" cy="3295650"/>
                          <a:chOff x="0" y="0"/>
                          <a:chExt cx="4714875" cy="3295650"/>
                        </a:xfrm>
                      </wpg:grpSpPr>
                      <wps:wsp>
                        <wps:cNvPr id="2" name="Rectangle 2"/>
                        <wps:cNvSpPr/>
                        <wps:spPr>
                          <a:xfrm>
                            <a:off x="0" y="0"/>
                            <a:ext cx="1952625" cy="32400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ED64A3" w14:textId="77777777" w:rsidR="00E22FDC" w:rsidRDefault="00E22FDC" w:rsidP="00E22FDC">
                              <w:pPr>
                                <w:jc w:val="center"/>
                              </w:pPr>
                              <w:r>
                                <w:t>Configure BuildRoot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542925"/>
                            <a:ext cx="1952625" cy="32400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A4DF" w14:textId="77777777" w:rsidR="00E22FDC" w:rsidRDefault="00E22FDC" w:rsidP="00E22FDC">
                              <w:pPr>
                                <w:jc w:val="center"/>
                              </w:pPr>
                              <w:r>
                                <w:t>Add additional Packages</w:t>
                              </w:r>
                              <w:r w:rsidRPr="00C64271">
                                <w:rPr>
                                  <w:noProof/>
                                </w:rPr>
                                <w:drawing>
                                  <wp:inline distT="0" distB="0" distL="0" distR="0" wp14:anchorId="6BD3C8D0" wp14:editId="36CBD08B">
                                    <wp:extent cx="1097915" cy="168910"/>
                                    <wp:effectExtent l="0" t="0" r="698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791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038225"/>
                            <a:ext cx="1952625" cy="32400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0C3D70" w14:textId="77777777" w:rsidR="00E22FDC" w:rsidRDefault="00E22FDC" w:rsidP="00E22FDC">
                              <w:pPr>
                                <w:jc w:val="center"/>
                              </w:pPr>
                              <w:r>
                                <w:t>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762250" y="1000125"/>
                            <a:ext cx="1952625" cy="32400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DBC78" w14:textId="77777777" w:rsidR="00E22FDC" w:rsidRDefault="00E22FDC" w:rsidP="00E22FDC">
                              <w:pPr>
                                <w:jc w:val="center"/>
                              </w:pPr>
                              <w:r>
                                <w:t>Create custom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371600" y="1876425"/>
                            <a:ext cx="1952625" cy="32400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405B5" w14:textId="77777777" w:rsidR="00E22FDC" w:rsidRDefault="00E22FDC" w:rsidP="00E22FDC">
                              <w:pPr>
                                <w:jc w:val="center"/>
                              </w:pPr>
                              <w:r>
                                <w:t>Merge rootfs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71600" y="2409825"/>
                            <a:ext cx="1952625" cy="32385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6BE0D8" w14:textId="77777777" w:rsidR="00E22FDC" w:rsidRDefault="00E22FDC" w:rsidP="00E22FDC">
                              <w:pPr>
                                <w:jc w:val="center"/>
                              </w:pPr>
                              <w:r>
                                <w:t>Deploy in FastMile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371600" y="2971800"/>
                            <a:ext cx="1952625" cy="32385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DB47B" w14:textId="77777777" w:rsidR="00E22FDC" w:rsidRDefault="00E22FDC" w:rsidP="00E22FDC">
                              <w:pPr>
                                <w:jc w:val="center"/>
                              </w:pPr>
                              <w:r>
                                <w:t>Run &amp; Debug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981075" y="323850"/>
                            <a:ext cx="0" cy="252000"/>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981075" y="828675"/>
                            <a:ext cx="0" cy="252000"/>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009650" y="1362075"/>
                            <a:ext cx="1276350" cy="542925"/>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2362200" y="1352550"/>
                            <a:ext cx="1352550" cy="552450"/>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352675" y="2190750"/>
                            <a:ext cx="0" cy="252000"/>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2343150" y="2733675"/>
                            <a:ext cx="0" cy="252000"/>
                          </a:xfrm>
                          <a:prstGeom prst="straightConnector1">
                            <a:avLst/>
                          </a:prstGeom>
                          <a:ln>
                            <a:solidFill>
                              <a:schemeClr val="bg2"/>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962DCA9" id="Group 24" o:spid="_x0000_s1035" style="width:371.25pt;height:259.5pt;mso-position-horizontal-relative:char;mso-position-vertical-relative:line" coordsize="47148,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">
                <v:rect id="Rectangle 2" o:spid="_x0000_s1036" style="position:absolute;width:1952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" fillcolor="#f2f2f2 [3052]" strokecolor="#d8d8d8 [2732]" strokeweight="2pt">
                  <v:textbox>
                    <w:txbxContent>
                      <w:p w14:paraId="49ED64A3" w14:textId="77777777" w:rsidR="00E22FDC" w:rsidRDefault="00E22FDC" w:rsidP="00E22FDC">
                        <w:pPr>
                          <w:jc w:val="center"/>
                        </w:pPr>
                        <w:r>
                          <w:t>Configure BuildRoot</w:t>
                        </w:r>
                      </w:p>
                    </w:txbxContent>
                  </v:textbox>
                </v:rect>
                <v:rect id="Rectangle 5" o:spid="_x0000_s1037" style="position:absolute;top:5429;width:1952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" fillcolor="#f2f2f2 [3052]" strokecolor="#d8d8d8 [2732]" strokeweight="2pt">
                  <v:textbox>
                    <w:txbxContent>
                      <w:p w14:paraId="333AA4DF" w14:textId="77777777" w:rsidR="00E22FDC" w:rsidRDefault="00E22FDC" w:rsidP="00E22FDC">
                        <w:pPr>
                          <w:jc w:val="center"/>
                        </w:pPr>
                        <w:r>
                          <w:t>Add additional Packages</w:t>
                        </w:r>
                        <w:r w:rsidRPr="00C64271">
                          <w:rPr>
                            <w:noProof/>
                          </w:rPr>
                          <w:drawing>
                            <wp:inline distT="0" distB="0" distL="0" distR="0" wp14:anchorId="6BD3C8D0" wp14:editId="36CBD08B">
                              <wp:extent cx="1097915" cy="168910"/>
                              <wp:effectExtent l="0" t="0" r="698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7915" cy="168910"/>
                                      </a:xfrm>
                                      <a:prstGeom prst="rect">
                                        <a:avLst/>
                                      </a:prstGeom>
                                      <a:noFill/>
                                      <a:ln>
                                        <a:noFill/>
                                      </a:ln>
                                    </pic:spPr>
                                  </pic:pic>
                                </a:graphicData>
                              </a:graphic>
                            </wp:inline>
                          </w:drawing>
                        </w:r>
                      </w:p>
                    </w:txbxContent>
                  </v:textbox>
                </v:rect>
                <v:rect id="Rectangle 7" o:spid="_x0000_s1038" style="position:absolute;top:10382;width:1952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" fillcolor="#f2f2f2 [3052]" strokecolor="#d8d8d8 [2732]" strokeweight="2pt">
                  <v:textbox>
                    <w:txbxContent>
                      <w:p w14:paraId="440C3D70" w14:textId="77777777" w:rsidR="00E22FDC" w:rsidRDefault="00E22FDC" w:rsidP="00E22FDC">
                        <w:pPr>
                          <w:jc w:val="center"/>
                        </w:pPr>
                        <w:r>
                          <w:t>Build</w:t>
                        </w:r>
                      </w:p>
                    </w:txbxContent>
                  </v:textbox>
                </v:rect>
                <v:rect id="Rectangle 8" o:spid="_x0000_s1039" style="position:absolute;left:27622;top:10001;width:1952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" fillcolor="#f2f2f2 [3052]" strokecolor="#d8d8d8 [2732]" strokeweight="2pt">
                  <v:textbox>
                    <w:txbxContent>
                      <w:p w14:paraId="249DBC78" w14:textId="77777777" w:rsidR="00E22FDC" w:rsidRDefault="00E22FDC" w:rsidP="00E22FDC">
                        <w:pPr>
                          <w:jc w:val="center"/>
                        </w:pPr>
                        <w:r>
                          <w:t>Create custom app</w:t>
                        </w:r>
                      </w:p>
                    </w:txbxContent>
                  </v:textbox>
                </v:rect>
                <v:rect id="Rectangle 9" o:spid="_x0000_s1040" style="position:absolute;left:13716;top:18764;width:19526;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" fillcolor="#f2f2f2 [3052]" strokecolor="#d8d8d8 [2732]" strokeweight="2pt">
                  <v:textbox>
                    <w:txbxContent>
                      <w:p w14:paraId="525405B5" w14:textId="77777777" w:rsidR="00E22FDC" w:rsidRDefault="00E22FDC" w:rsidP="00E22FDC">
                        <w:pPr>
                          <w:jc w:val="center"/>
                        </w:pPr>
                        <w:r>
                          <w:t>Merge rootfs</w:t>
                        </w:r>
                      </w:p>
                    </w:txbxContent>
                  </v:textbox>
                </v:rect>
                <v:rect id="Rectangle 10" o:spid="_x0000_s1041" style="position:absolute;left:13716;top:24098;width:1952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" fillcolor="#f2f2f2 [3052]" strokecolor="#d8d8d8 [2732]" strokeweight="2pt">
                  <v:textbox>
                    <w:txbxContent>
                      <w:p w14:paraId="7C6BE0D8" w14:textId="77777777" w:rsidR="00E22FDC" w:rsidRDefault="00E22FDC" w:rsidP="00E22FDC">
                        <w:pPr>
                          <w:jc w:val="center"/>
                        </w:pPr>
                        <w:r>
                          <w:t>Deploy in FastMile</w:t>
                        </w:r>
                      </w:p>
                    </w:txbxContent>
                  </v:textbox>
                </v:rect>
                <v:rect id="Rectangle 11" o:spid="_x0000_s1042" style="position:absolute;left:13716;top:29718;width:1952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" fillcolor="#f2f2f2 [3052]" strokecolor="#d8d8d8 [2732]" strokeweight="2pt">
                  <v:textbox>
                    <w:txbxContent>
                      <w:p w14:paraId="519DB47B" w14:textId="77777777" w:rsidR="00E22FDC" w:rsidRDefault="00E22FDC" w:rsidP="00E22FDC">
                        <w:pPr>
                          <w:jc w:val="center"/>
                        </w:pPr>
                        <w:r>
                          <w:t>Run &amp; Debug</w:t>
                        </w:r>
                      </w:p>
                    </w:txbxContent>
                  </v:textbox>
                </v:rect>
                <v:shapetype id="_x0000_t32" coordsize="21600,21600" o:spt="32" o:oned="t" path="m,l21600,21600e" filled="f">
                  <v:path arrowok="t" fillok="f" o:connecttype="none"/>
                  <o:lock v:ext="edit" shapetype="t"/>
                </v:shapetype>
                <v:shape id="Straight Arrow Connector 18" o:spid="_x0000_s1043" type="#_x0000_t32" style="position:absolute;left:9810;top:3238;width:0;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" strokecolor="#4d5766 [3214]">
                  <v:stroke endarrow="block"/>
                </v:shape>
                <v:shape id="Straight Arrow Connector 19" o:spid="_x0000_s1044" type="#_x0000_t32" style="position:absolute;left:9810;top:8286;width:0;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" strokecolor="#4d5766 [3214]">
                  <v:stroke endarrow="block"/>
                </v:shape>
                <v:shape id="Straight Arrow Connector 20" o:spid="_x0000_s1045" type="#_x0000_t32" style="position:absolute;left:10096;top:13620;width:12764;height:5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" strokecolor="#4d5766 [3214]">
                  <v:stroke endarrow="block"/>
                </v:shape>
                <v:shape id="Straight Arrow Connector 21" o:spid="_x0000_s1046" type="#_x0000_t32" style="position:absolute;left:23622;top:13525;width:13525;height:5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" strokecolor="#4d5766 [3214]">
                  <v:stroke endarrow="block"/>
                </v:shape>
                <v:shape id="Straight Arrow Connector 22" o:spid="_x0000_s1047" type="#_x0000_t32" style="position:absolute;left:23526;top:21907;width:0;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" strokecolor="#4d5766 [3214]">
                  <v:stroke endarrow="block"/>
                </v:shape>
                <v:shape id="Straight Arrow Connector 23" o:spid="_x0000_s1048" type="#_x0000_t32" style="position:absolute;left:23431;top:27336;width:0;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" strokecolor="#4d5766 [3214]">
                  <v:stroke endarrow="block"/>
                </v:shape>
                <w10:anchorlock/>
              </v:group>
            </w:pict>
          </mc:Fallback>
        </mc:AlternateContent>
      </w:r>
    </w:p>
    <w:p w14:paraId="6C6F3CA1" w14:textId="0B4B1650" w:rsidR="00E22FDC" w:rsidRDefault="00E22FDC" w:rsidP="00E22FDC">
      <w:pPr>
        <w:jc w:val="center"/>
      </w:pPr>
      <w:r>
        <w:rPr>
          <w:noProof/>
        </w:rPr>
        <mc:AlternateContent>
          <mc:Choice Requires="wps">
            <w:drawing>
              <wp:anchor distT="0" distB="0" distL="114300" distR="114300" simplePos="0" relativeHeight="251659264" behindDoc="0" locked="0" layoutInCell="1" allowOverlap="1" wp14:anchorId="5AA3AA6A" wp14:editId="39F3E0C6">
                <wp:simplePos x="0" y="0"/>
                <wp:positionH relativeFrom="margin">
                  <wp:align>center</wp:align>
                </wp:positionH>
                <wp:positionV relativeFrom="paragraph">
                  <wp:posOffset>0</wp:posOffset>
                </wp:positionV>
                <wp:extent cx="4714875" cy="635"/>
                <wp:effectExtent l="0" t="0" r="9525" b="8255"/>
                <wp:wrapNone/>
                <wp:docPr id="25" name="Text Box 25"/>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14:paraId="1E144941" w14:textId="0915300A" w:rsidR="00E22FDC" w:rsidRPr="00317B24" w:rsidRDefault="00E22FDC" w:rsidP="00E22FDC">
                            <w:pPr>
                              <w:pStyle w:val="Caption"/>
                              <w:jc w:val="center"/>
                              <w:rPr>
                                <w:noProof/>
                              </w:rPr>
                            </w:pPr>
                            <w:r>
                              <w:t xml:space="preserve">Figure </w:t>
                            </w:r>
                            <w:r>
                              <w:fldChar w:fldCharType="begin"/>
                            </w:r>
                            <w:r>
                              <w:instrText xml:space="preserve"> SEQ Figure \* ARABIC </w:instrText>
                            </w:r>
                            <w:r>
                              <w:fldChar w:fldCharType="separate"/>
                            </w:r>
                            <w:r w:rsidR="00E2738F">
                              <w:rPr>
                                <w:noProof/>
                              </w:rPr>
                              <w:t>3</w:t>
                            </w:r>
                            <w:r>
                              <w:fldChar w:fldCharType="end"/>
                            </w:r>
                            <w:r>
                              <w:t xml:space="preserve"> Development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A3AA6A" id="_x0000_t202" coordsize="21600,21600" o:spt="202" path="m,l,21600r21600,l21600,xe">
                <v:stroke joinstyle="miter"/>
                <v:path gradientshapeok="t" o:connecttype="rect"/>
              </v:shapetype>
              <v:shape id="Text Box 25" o:spid="_x0000_s1049" type="#_x0000_t202" style="position:absolute;left:0;text-align:left;margin-left:0;margin-top:0;width:371.25pt;height:.0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" stroked="f">
                <v:textbox style="mso-fit-shape-to-text:t" inset="0,0,0,0">
                  <w:txbxContent>
                    <w:p w14:paraId="1E144941" w14:textId="0915300A" w:rsidR="00E22FDC" w:rsidRPr="00317B24" w:rsidRDefault="00E22FDC" w:rsidP="00E22FDC">
                      <w:pPr>
                        <w:pStyle w:val="Caption"/>
                        <w:jc w:val="center"/>
                        <w:rPr>
                          <w:noProof/>
                        </w:rPr>
                      </w:pPr>
                      <w:r>
                        <w:t xml:space="preserve">Figure </w:t>
                      </w:r>
                      <w:r>
                        <w:fldChar w:fldCharType="begin"/>
                      </w:r>
                      <w:r>
                        <w:instrText xml:space="preserve"> SEQ Figure \* ARABIC </w:instrText>
                      </w:r>
                      <w:r>
                        <w:fldChar w:fldCharType="separate"/>
                      </w:r>
                      <w:r w:rsidR="00E2738F">
                        <w:rPr>
                          <w:noProof/>
                        </w:rPr>
                        <w:t>3</w:t>
                      </w:r>
                      <w:r>
                        <w:fldChar w:fldCharType="end"/>
                      </w:r>
                      <w:r>
                        <w:t xml:space="preserve"> Development flow</w:t>
                      </w:r>
                    </w:p>
                  </w:txbxContent>
                </v:textbox>
                <w10:wrap anchorx="margin"/>
              </v:shape>
            </w:pict>
          </mc:Fallback>
        </mc:AlternateContent>
      </w:r>
    </w:p>
    <w:p w14:paraId="0AF380CE" w14:textId="77777777" w:rsidR="00E22FDC" w:rsidRDefault="00E22FDC" w:rsidP="00E22FDC">
      <w:pPr>
        <w:pStyle w:val="ListParagraph"/>
        <w:numPr>
          <w:ilvl w:val="0"/>
          <w:numId w:val="0"/>
        </w:numPr>
        <w:ind w:left="360"/>
      </w:pPr>
    </w:p>
    <w:p w14:paraId="1FA4EE2A" w14:textId="6857CA29" w:rsidR="00083E84" w:rsidRDefault="00083E84" w:rsidP="00D166A1">
      <w:pPr>
        <w:pStyle w:val="Heading3"/>
      </w:pPr>
      <w:bookmarkStart w:id="6" w:name="_Toc116656685"/>
      <w:r>
        <w:t>Building the file system with necessary packages</w:t>
      </w:r>
      <w:bookmarkEnd w:id="6"/>
      <w:r>
        <w:t xml:space="preserve"> </w:t>
      </w:r>
    </w:p>
    <w:p w14:paraId="07F21326" w14:textId="4F9B7DAA" w:rsidR="00083E84" w:rsidRDefault="00083E84" w:rsidP="00D166A1">
      <w:pPr>
        <w:pStyle w:val="ListParagraph"/>
        <w:numPr>
          <w:ilvl w:val="0"/>
          <w:numId w:val="0"/>
        </w:numPr>
      </w:pPr>
      <w:r>
        <w:t>This step involves using Buil</w:t>
      </w:r>
      <w:r w:rsidR="00054A2E">
        <w:t>d</w:t>
      </w:r>
      <w:r>
        <w:t xml:space="preserve">Root tools to create the Linux file system specific to the hardware architecture of FastMile. </w:t>
      </w:r>
    </w:p>
    <w:p w14:paraId="1B30C84A" w14:textId="39807714" w:rsidR="00D166A1" w:rsidRDefault="00D166A1" w:rsidP="00D166A1">
      <w:pPr>
        <w:pStyle w:val="ListParagraph"/>
        <w:numPr>
          <w:ilvl w:val="0"/>
          <w:numId w:val="0"/>
        </w:numPr>
      </w:pPr>
    </w:p>
    <w:p w14:paraId="10651CF3" w14:textId="4E44362F" w:rsidR="00D166A1" w:rsidRDefault="00D166A1" w:rsidP="00D166A1">
      <w:pPr>
        <w:pStyle w:val="ListParagraph"/>
        <w:numPr>
          <w:ilvl w:val="0"/>
          <w:numId w:val="0"/>
        </w:numPr>
      </w:pPr>
      <w:r>
        <w:t xml:space="preserve">More info on BuildRoot is available here </w:t>
      </w:r>
      <w:hyperlink r:id="rId18" w:history="1">
        <w:r w:rsidRPr="00B270C5">
          <w:rPr>
            <w:rStyle w:val="Hyperlink"/>
            <w:rFonts w:ascii="Nokia Pure Text Light" w:hAnsi="Nokia Pure Text Light"/>
          </w:rPr>
          <w:t>https://buildroot.org/</w:t>
        </w:r>
      </w:hyperlink>
      <w:r>
        <w:t xml:space="preserve"> </w:t>
      </w:r>
    </w:p>
    <w:p w14:paraId="29EC4D53" w14:textId="1F15D7EF" w:rsidR="00D166A1" w:rsidRDefault="00D166A1" w:rsidP="00D166A1">
      <w:pPr>
        <w:pStyle w:val="ListParagraph"/>
        <w:numPr>
          <w:ilvl w:val="0"/>
          <w:numId w:val="0"/>
        </w:numPr>
      </w:pPr>
      <w:r>
        <w:t xml:space="preserve">A comprehensive manual is available here </w:t>
      </w:r>
      <w:hyperlink r:id="rId19" w:history="1">
        <w:r w:rsidRPr="00B270C5">
          <w:rPr>
            <w:rStyle w:val="Hyperlink"/>
            <w:rFonts w:ascii="Nokia Pure Text Light" w:hAnsi="Nokia Pure Text Light"/>
          </w:rPr>
          <w:t>https://buildroot.org/downloads/manual/manual.html</w:t>
        </w:r>
      </w:hyperlink>
    </w:p>
    <w:p w14:paraId="21CE6848" w14:textId="77777777" w:rsidR="00D166A1" w:rsidRDefault="00D166A1" w:rsidP="00D166A1">
      <w:pPr>
        <w:pStyle w:val="ListParagraph"/>
        <w:numPr>
          <w:ilvl w:val="0"/>
          <w:numId w:val="0"/>
        </w:numPr>
      </w:pPr>
    </w:p>
    <w:p w14:paraId="28904E7C" w14:textId="77777777" w:rsidR="00083E84" w:rsidRDefault="00083E84" w:rsidP="00D166A1"/>
    <w:p w14:paraId="15C94C14" w14:textId="52ACFCC5" w:rsidR="00083E84" w:rsidRDefault="00054A2E" w:rsidP="00D166A1">
      <w:pPr>
        <w:pStyle w:val="Heading3"/>
      </w:pPr>
      <w:bookmarkStart w:id="7" w:name="_Toc116656686"/>
      <w:r>
        <w:t>Custom App Development</w:t>
      </w:r>
      <w:bookmarkEnd w:id="7"/>
      <w:r w:rsidR="00083E84">
        <w:t xml:space="preserve"> </w:t>
      </w:r>
    </w:p>
    <w:p w14:paraId="3041FEA5" w14:textId="5ED0C779" w:rsidR="00083E84" w:rsidRDefault="00D166A1" w:rsidP="00D166A1">
      <w:pPr>
        <w:pStyle w:val="ListParagraph"/>
        <w:numPr>
          <w:ilvl w:val="0"/>
          <w:numId w:val="0"/>
        </w:numPr>
      </w:pPr>
      <w:r>
        <w:t>Developers</w:t>
      </w:r>
      <w:r w:rsidR="00083E84">
        <w:t xml:space="preserve"> are encouraged to use a wide range of tools and platforms to create their app to be run as a container. This includes but not limited to web-server applications </w:t>
      </w:r>
      <w:r w:rsidR="007641E0">
        <w:t xml:space="preserve">using popular frameworks like Django, Ruby on Rails, Angular, Flask </w:t>
      </w:r>
      <w:r w:rsidR="00054A2E">
        <w:t>etc.</w:t>
      </w:r>
      <w:r w:rsidR="007641E0">
        <w:t xml:space="preserve">, standalone applications in JavaScript, </w:t>
      </w:r>
      <w:r w:rsidR="007641E0">
        <w:lastRenderedPageBreak/>
        <w:t>Python, C# and much more. If there is a specific tool that you would like to use and would like to know about the compatibility, please reach out to our support team via slack.</w:t>
      </w:r>
    </w:p>
    <w:p w14:paraId="0E47B560" w14:textId="77777777" w:rsidR="007641E0" w:rsidRDefault="007641E0" w:rsidP="00083E84">
      <w:pPr>
        <w:pStyle w:val="ListParagraph"/>
        <w:numPr>
          <w:ilvl w:val="0"/>
          <w:numId w:val="0"/>
        </w:numPr>
        <w:ind w:left="360"/>
      </w:pPr>
    </w:p>
    <w:p w14:paraId="2C36E84B" w14:textId="3C8863DB" w:rsidR="007641E0" w:rsidRDefault="00083E84" w:rsidP="00D166A1">
      <w:pPr>
        <w:pStyle w:val="Heading3"/>
      </w:pPr>
      <w:bookmarkStart w:id="8" w:name="_Toc116656687"/>
      <w:r>
        <w:t>Merge the filesystem</w:t>
      </w:r>
      <w:bookmarkEnd w:id="8"/>
      <w:r>
        <w:t xml:space="preserve"> </w:t>
      </w:r>
    </w:p>
    <w:p w14:paraId="576BA505" w14:textId="004DFE9D" w:rsidR="007641E0" w:rsidRDefault="007641E0" w:rsidP="00D166A1">
      <w:pPr>
        <w:pStyle w:val="ListParagraph"/>
        <w:numPr>
          <w:ilvl w:val="0"/>
          <w:numId w:val="0"/>
        </w:numPr>
      </w:pPr>
      <w:r>
        <w:t xml:space="preserve">This step basically merges your custom files like </w:t>
      </w:r>
      <w:proofErr w:type="spellStart"/>
      <w:proofErr w:type="gramStart"/>
      <w:r>
        <w:t>init.d</w:t>
      </w:r>
      <w:proofErr w:type="spellEnd"/>
      <w:proofErr w:type="gramEnd"/>
      <w:r>
        <w:t xml:space="preserve">/ service files, applications source code </w:t>
      </w:r>
      <w:r w:rsidR="00054A2E">
        <w:t>etc.</w:t>
      </w:r>
      <w:r>
        <w:t>, with the built filesystem from BuildRoot.</w:t>
      </w:r>
    </w:p>
    <w:p w14:paraId="244D6779" w14:textId="1994FF61" w:rsidR="007641E0" w:rsidRDefault="007641E0" w:rsidP="00D166A1">
      <w:pPr>
        <w:pStyle w:val="ListParagraph"/>
        <w:numPr>
          <w:ilvl w:val="0"/>
          <w:numId w:val="0"/>
        </w:numPr>
      </w:pPr>
      <w:r>
        <w:t>Merging can be seamlessly done via git to maintain version control.</w:t>
      </w:r>
    </w:p>
    <w:p w14:paraId="0415F872" w14:textId="77777777" w:rsidR="007641E0" w:rsidRDefault="007641E0" w:rsidP="007641E0">
      <w:pPr>
        <w:pStyle w:val="ListParagraph"/>
        <w:numPr>
          <w:ilvl w:val="0"/>
          <w:numId w:val="0"/>
        </w:numPr>
        <w:ind w:left="360"/>
      </w:pPr>
    </w:p>
    <w:p w14:paraId="7D26D935" w14:textId="624E3100" w:rsidR="007641E0" w:rsidRDefault="00083E84" w:rsidP="00D166A1">
      <w:pPr>
        <w:pStyle w:val="Heading3"/>
      </w:pPr>
      <w:bookmarkStart w:id="9" w:name="_Toc116656688"/>
      <w:r>
        <w:t>Create LXC container</w:t>
      </w:r>
      <w:bookmarkEnd w:id="9"/>
      <w:r>
        <w:t xml:space="preserve"> </w:t>
      </w:r>
    </w:p>
    <w:p w14:paraId="6CBAB9DE" w14:textId="77B72CB2" w:rsidR="007641E0" w:rsidRDefault="007641E0" w:rsidP="00D166A1">
      <w:pPr>
        <w:pStyle w:val="ListParagraph"/>
        <w:numPr>
          <w:ilvl w:val="0"/>
          <w:numId w:val="0"/>
        </w:numPr>
      </w:pPr>
      <w:r>
        <w:t xml:space="preserve">For the FastMile to recognize your app package and install it as a LXC </w:t>
      </w:r>
      <w:r w:rsidR="00054A2E">
        <w:t>container</w:t>
      </w:r>
      <w:r>
        <w:t xml:space="preserve">, additional files are required. This document is called the ADF file. </w:t>
      </w:r>
    </w:p>
    <w:p w14:paraId="4F487767" w14:textId="41F7471C" w:rsidR="007641E0" w:rsidRDefault="007641E0" w:rsidP="00D166A1">
      <w:pPr>
        <w:pStyle w:val="ListParagraph"/>
        <w:numPr>
          <w:ilvl w:val="0"/>
          <w:numId w:val="0"/>
        </w:numPr>
      </w:pPr>
      <w:r>
        <w:t xml:space="preserve">More information on how to create this file and variables used are in the document </w:t>
      </w:r>
      <w:r w:rsidR="00054A2E">
        <w:t>“Nokia</w:t>
      </w:r>
      <w:r>
        <w:t xml:space="preserve"> ADF Document Usage Guide.pdf”</w:t>
      </w:r>
    </w:p>
    <w:p w14:paraId="68B7EB9C" w14:textId="77777777" w:rsidR="007641E0" w:rsidRDefault="007641E0" w:rsidP="007641E0">
      <w:pPr>
        <w:pStyle w:val="ListParagraph"/>
        <w:numPr>
          <w:ilvl w:val="0"/>
          <w:numId w:val="0"/>
        </w:numPr>
        <w:ind w:left="360"/>
      </w:pPr>
    </w:p>
    <w:p w14:paraId="1C7B7FC6" w14:textId="72D6AD71" w:rsidR="00083E84" w:rsidRDefault="00083E84" w:rsidP="00D166A1">
      <w:pPr>
        <w:pStyle w:val="Heading3"/>
      </w:pPr>
      <w:bookmarkStart w:id="10" w:name="_Toc116656689"/>
      <w:r>
        <w:t>Deploy to FastMile</w:t>
      </w:r>
      <w:bookmarkEnd w:id="10"/>
    </w:p>
    <w:p w14:paraId="30C8BCDE" w14:textId="10AFDD09" w:rsidR="007641E0" w:rsidRDefault="007641E0" w:rsidP="00D166A1">
      <w:pPr>
        <w:pStyle w:val="ListParagraph"/>
        <w:numPr>
          <w:ilvl w:val="0"/>
          <w:numId w:val="0"/>
        </w:numPr>
      </w:pPr>
      <w:r>
        <w:t xml:space="preserve">Remote access to FastMile (SSH from ATC remote </w:t>
      </w:r>
      <w:r w:rsidR="00054A2E">
        <w:t>PC) and</w:t>
      </w:r>
      <w:r>
        <w:t xml:space="preserve"> send the package to FastMile</w:t>
      </w:r>
    </w:p>
    <w:p w14:paraId="46A9D5C3" w14:textId="7C7A6224" w:rsidR="007641E0" w:rsidRDefault="007641E0" w:rsidP="007641E0">
      <w:pPr>
        <w:pStyle w:val="ListParagraph"/>
        <w:numPr>
          <w:ilvl w:val="0"/>
          <w:numId w:val="0"/>
        </w:numPr>
        <w:ind w:left="360"/>
      </w:pPr>
    </w:p>
    <w:p w14:paraId="7E140A24" w14:textId="27A9AABA" w:rsidR="007641E0" w:rsidRDefault="007641E0" w:rsidP="00D166A1">
      <w:pPr>
        <w:pStyle w:val="ListParagraph"/>
        <w:numPr>
          <w:ilvl w:val="0"/>
          <w:numId w:val="0"/>
        </w:numPr>
      </w:pPr>
      <w:r>
        <w:t>For more info on remote access to ATC environment refer to the document “Nokia ATC Remote Access Usage Document.pdf”</w:t>
      </w:r>
    </w:p>
    <w:p w14:paraId="33076B60" w14:textId="77777777" w:rsidR="007641E0" w:rsidRDefault="007641E0" w:rsidP="007641E0">
      <w:pPr>
        <w:pStyle w:val="ListParagraph"/>
        <w:numPr>
          <w:ilvl w:val="0"/>
          <w:numId w:val="0"/>
        </w:numPr>
        <w:ind w:left="360"/>
      </w:pPr>
    </w:p>
    <w:p w14:paraId="30697E62" w14:textId="7C55B577" w:rsidR="00083E84" w:rsidRDefault="00083E84" w:rsidP="00D166A1">
      <w:pPr>
        <w:pStyle w:val="Heading3"/>
      </w:pPr>
      <w:bookmarkStart w:id="11" w:name="_Toc116656690"/>
      <w:r>
        <w:t xml:space="preserve">Run &amp; </w:t>
      </w:r>
      <w:r w:rsidR="00054A2E">
        <w:t>Debug</w:t>
      </w:r>
      <w:bookmarkEnd w:id="11"/>
    </w:p>
    <w:p w14:paraId="05F25221" w14:textId="4E293E2F" w:rsidR="007641E0" w:rsidRDefault="007641E0" w:rsidP="00D166A1">
      <w:pPr>
        <w:pStyle w:val="ListParagraph"/>
        <w:numPr>
          <w:ilvl w:val="0"/>
          <w:numId w:val="0"/>
        </w:numPr>
      </w:pPr>
      <w:r>
        <w:t xml:space="preserve">Installation of the container package is managed by a TR-069 script. For the flexibility of </w:t>
      </w:r>
      <w:r w:rsidR="00054A2E">
        <w:t>developer,</w:t>
      </w:r>
      <w:r>
        <w:t xml:space="preserve"> we have prepared a custom script that will easily install, start/stop and delete the containers. </w:t>
      </w:r>
    </w:p>
    <w:p w14:paraId="59F169B7" w14:textId="1D718745" w:rsidR="007641E0" w:rsidRDefault="007641E0" w:rsidP="007641E0">
      <w:pPr>
        <w:pStyle w:val="ListParagraph"/>
        <w:numPr>
          <w:ilvl w:val="0"/>
          <w:numId w:val="0"/>
        </w:numPr>
        <w:ind w:left="360"/>
      </w:pPr>
    </w:p>
    <w:p w14:paraId="51E6FE17" w14:textId="3AA1269E" w:rsidR="00C64271" w:rsidRPr="00C64271" w:rsidRDefault="007641E0" w:rsidP="00E22FDC">
      <w:pPr>
        <w:pStyle w:val="ListParagraph"/>
        <w:numPr>
          <w:ilvl w:val="0"/>
          <w:numId w:val="0"/>
        </w:numPr>
        <w:ind w:left="360"/>
      </w:pPr>
      <w:r>
        <w:t>More info on how to use this script, refer to “Nokia TRCLI script Usage Guide.pdf”</w:t>
      </w:r>
    </w:p>
    <w:p w14:paraId="48B6E958" w14:textId="3050A89A" w:rsidR="008E32AE" w:rsidRPr="00CF2C3B" w:rsidRDefault="00AA2958" w:rsidP="0039363B">
      <w:pPr>
        <w:pStyle w:val="Heading2"/>
      </w:pPr>
      <w:bookmarkStart w:id="12" w:name="_Toc116656691"/>
      <w:r>
        <w:t>Requirements</w:t>
      </w:r>
      <w:bookmarkEnd w:id="12"/>
    </w:p>
    <w:p w14:paraId="1B21A6FA" w14:textId="1B0A6C45" w:rsidR="00AA2958" w:rsidRDefault="00AA2958" w:rsidP="00BA5D55">
      <w:r>
        <w:t>The following is the basic requirements to start building apps for FastMile 5G GW. Although if there is a need to add more devices or customize access control please reach out to our technical team.</w:t>
      </w:r>
    </w:p>
    <w:p w14:paraId="53ABF473" w14:textId="651BCB80" w:rsidR="00AA2958" w:rsidRPr="00AA2958" w:rsidRDefault="00AA2958" w:rsidP="00AA2958">
      <w:pPr>
        <w:pStyle w:val="Heading3"/>
      </w:pPr>
      <w:bookmarkStart w:id="13" w:name="_Toc116656692"/>
      <w:r>
        <w:t>Developer PC (personal)</w:t>
      </w:r>
      <w:bookmarkEnd w:id="13"/>
    </w:p>
    <w:p w14:paraId="1441FEE9" w14:textId="680EB748" w:rsidR="00AA2958" w:rsidRDefault="00AA2958" w:rsidP="00BA5D55">
      <w:r>
        <w:t xml:space="preserve">This will be the main platform for coding and managing personal repositories. We recommend using </w:t>
      </w:r>
      <w:proofErr w:type="gramStart"/>
      <w:r>
        <w:t>a</w:t>
      </w:r>
      <w:proofErr w:type="gramEnd"/>
      <w:r>
        <w:t xml:space="preserve"> Ubuntu environment either as a standalone </w:t>
      </w:r>
      <w:r w:rsidR="003A5880">
        <w:t>OS</w:t>
      </w:r>
      <w:r>
        <w:t xml:space="preserve"> or Windows PC with WSL.</w:t>
      </w:r>
    </w:p>
    <w:p w14:paraId="5C06E916" w14:textId="124B2BAF" w:rsidR="00AA2958" w:rsidRDefault="00AA2958" w:rsidP="00BA5D55">
      <w:r>
        <w:t>The following guide will use windows PC with WSL2 installed.</w:t>
      </w:r>
    </w:p>
    <w:p w14:paraId="68D785FB" w14:textId="4038B108" w:rsidR="00AA2958" w:rsidRDefault="00AA2958" w:rsidP="00BA5D55">
      <w:r>
        <w:lastRenderedPageBreak/>
        <w:t>More details on how to install WSL2 on your PC,</w:t>
      </w:r>
    </w:p>
    <w:p w14:paraId="59EC4D28" w14:textId="4C7B789C" w:rsidR="00AA2958" w:rsidRDefault="002121C8" w:rsidP="00BA5D55">
      <w:hyperlink r:id="rId20" w:history="1">
        <w:r w:rsidR="00AA2958" w:rsidRPr="00B270C5">
          <w:rPr>
            <w:rStyle w:val="Hyperlink"/>
            <w:rFonts w:ascii="Nokia Pure Text Light" w:hAnsi="Nokia Pure Text Light"/>
          </w:rPr>
          <w:t>https://learn.microsoft.com/en-us/windows/wsl/install</w:t>
        </w:r>
      </w:hyperlink>
    </w:p>
    <w:p w14:paraId="6F0449EB" w14:textId="0BB0DF19" w:rsidR="003A5880" w:rsidRDefault="003A5880" w:rsidP="00BA5D55"/>
    <w:p w14:paraId="0DA78054" w14:textId="41E54312" w:rsidR="00AA2958" w:rsidRDefault="00AA2958" w:rsidP="00AA2958">
      <w:pPr>
        <w:pStyle w:val="Heading3"/>
      </w:pPr>
      <w:bookmarkStart w:id="14" w:name="_Toc116656693"/>
      <w:r>
        <w:t>FastMile 5G GW (Nokia</w:t>
      </w:r>
      <w:r w:rsidR="007A3D2F">
        <w:t xml:space="preserve"> – remote access</w:t>
      </w:r>
      <w:r>
        <w:t>)</w:t>
      </w:r>
      <w:bookmarkEnd w:id="14"/>
    </w:p>
    <w:p w14:paraId="1FAC5DBF" w14:textId="77777777" w:rsidR="00AA2958" w:rsidRDefault="00AA2958" w:rsidP="00AA2958">
      <w:r>
        <w:t xml:space="preserve">Nokia will be offering one FastMile 5G GW device per team for development of apps. This has been setup in Nokia Advanced Technology Center at Nokia Roppongi office. </w:t>
      </w:r>
    </w:p>
    <w:p w14:paraId="20CFA088" w14:textId="179A2AB0" w:rsidR="00AA2958" w:rsidRDefault="00AA2958" w:rsidP="00AA2958">
      <w:r>
        <w:t xml:space="preserve">More details on remote access will be shared to team in the future. </w:t>
      </w:r>
    </w:p>
    <w:p w14:paraId="10645A23" w14:textId="665DAAA5" w:rsidR="003A5880" w:rsidRDefault="003A5880" w:rsidP="00AA2958">
      <w:r>
        <w:t xml:space="preserve">Please ask one of our technical support </w:t>
      </w:r>
      <w:proofErr w:type="gramStart"/>
      <w:r>
        <w:t>member</w:t>
      </w:r>
      <w:proofErr w:type="gramEnd"/>
      <w:r>
        <w:t xml:space="preserve"> via slack support channel.</w:t>
      </w:r>
    </w:p>
    <w:p w14:paraId="0B9D9CE1" w14:textId="77777777" w:rsidR="00AA2958" w:rsidRDefault="00AA2958" w:rsidP="00AA2958">
      <w:pPr>
        <w:keepNext/>
      </w:pPr>
      <w:r>
        <w:t xml:space="preserve"> </w:t>
      </w:r>
      <w:r>
        <w:rPr>
          <w:noProof/>
        </w:rPr>
        <w:drawing>
          <wp:inline distT="0" distB="0" distL="0" distR="0" wp14:anchorId="21272BC1" wp14:editId="5C02E5C4">
            <wp:extent cx="6012180" cy="3136900"/>
            <wp:effectExtent l="19050" t="19050" r="2667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2180" cy="3136900"/>
                    </a:xfrm>
                    <a:prstGeom prst="rect">
                      <a:avLst/>
                    </a:prstGeom>
                    <a:ln>
                      <a:solidFill>
                        <a:schemeClr val="tx2"/>
                      </a:solidFill>
                    </a:ln>
                  </pic:spPr>
                </pic:pic>
              </a:graphicData>
            </a:graphic>
          </wp:inline>
        </w:drawing>
      </w:r>
    </w:p>
    <w:p w14:paraId="4E267C5A" w14:textId="0EC3D681" w:rsidR="00AA2958" w:rsidRPr="00AA2958" w:rsidRDefault="00AA2958" w:rsidP="00AA2958">
      <w:pPr>
        <w:pStyle w:val="Caption"/>
        <w:jc w:val="center"/>
      </w:pPr>
      <w:r>
        <w:t xml:space="preserve">Figure </w:t>
      </w:r>
      <w:r>
        <w:fldChar w:fldCharType="begin"/>
      </w:r>
      <w:r>
        <w:instrText xml:space="preserve"> SEQ Figure \* ARABIC </w:instrText>
      </w:r>
      <w:r>
        <w:fldChar w:fldCharType="separate"/>
      </w:r>
      <w:r w:rsidR="00E2738F">
        <w:rPr>
          <w:noProof/>
        </w:rPr>
        <w:t>4</w:t>
      </w:r>
      <w:r>
        <w:fldChar w:fldCharType="end"/>
      </w:r>
      <w:r>
        <w:t xml:space="preserve"> Development setup in Nokia ATC, Roppongi</w:t>
      </w:r>
    </w:p>
    <w:p w14:paraId="2B8CD050" w14:textId="134AE3C1" w:rsidR="00BA5D55" w:rsidRDefault="00BA5D55" w:rsidP="00BA5D55"/>
    <w:p w14:paraId="3B103144" w14:textId="589534C8" w:rsidR="007A3D2F" w:rsidRDefault="007A3D2F" w:rsidP="007A3D2F">
      <w:pPr>
        <w:pStyle w:val="Heading3"/>
      </w:pPr>
      <w:bookmarkStart w:id="15" w:name="_Toc116656694"/>
      <w:r>
        <w:t>Git environment</w:t>
      </w:r>
      <w:bookmarkEnd w:id="15"/>
      <w:r>
        <w:t xml:space="preserve"> </w:t>
      </w:r>
    </w:p>
    <w:p w14:paraId="6F16D331" w14:textId="37108854" w:rsidR="007A3D2F" w:rsidRPr="007A3D2F" w:rsidRDefault="007A3D2F" w:rsidP="007A3D2F">
      <w:r>
        <w:t xml:space="preserve">We highly recommend using a git workspace to manage source code and version control. Client could be of user’s choice </w:t>
      </w:r>
      <w:proofErr w:type="spellStart"/>
      <w:r>
        <w:t>github</w:t>
      </w:r>
      <w:proofErr w:type="spellEnd"/>
      <w:r>
        <w:t xml:space="preserve">, </w:t>
      </w:r>
      <w:proofErr w:type="spellStart"/>
      <w:r>
        <w:t>gitlab</w:t>
      </w:r>
      <w:proofErr w:type="spellEnd"/>
      <w:r>
        <w:t xml:space="preserve"> etc.,</w:t>
      </w:r>
    </w:p>
    <w:p w14:paraId="79FE9EC0" w14:textId="4BD20397" w:rsidR="00BA5D55" w:rsidRDefault="00BA5D55" w:rsidP="00BA5D55"/>
    <w:tbl>
      <w:tblPr>
        <w:tblStyle w:val="TableGrid"/>
        <w:tblW w:w="0" w:type="auto"/>
        <w:jc w:val="center"/>
        <w:tblLook w:val="04A0" w:firstRow="1" w:lastRow="0" w:firstColumn="1" w:lastColumn="0" w:noHBand="0" w:noVBand="1"/>
      </w:tblPr>
      <w:tblGrid>
        <w:gridCol w:w="3539"/>
        <w:gridCol w:w="5754"/>
      </w:tblGrid>
      <w:tr w:rsidR="007A3D2F" w:rsidRPr="007A3D2F" w14:paraId="07C9F6EE" w14:textId="77777777" w:rsidTr="007A3D2F">
        <w:trPr>
          <w:jc w:val="center"/>
        </w:trPr>
        <w:tc>
          <w:tcPr>
            <w:tcW w:w="9293" w:type="dxa"/>
            <w:gridSpan w:val="2"/>
          </w:tcPr>
          <w:p w14:paraId="71A2A612" w14:textId="52E0A6F9" w:rsidR="007A3D2F" w:rsidRPr="007A3D2F" w:rsidRDefault="007A3D2F" w:rsidP="008558E4">
            <w:r>
              <w:t>Sample Git folder - /home/user/</w:t>
            </w:r>
            <w:proofErr w:type="spellStart"/>
            <w:r>
              <w:t>fastmile</w:t>
            </w:r>
            <w:proofErr w:type="spellEnd"/>
            <w:r>
              <w:t>/</w:t>
            </w:r>
          </w:p>
        </w:tc>
      </w:tr>
      <w:tr w:rsidR="007A3D2F" w:rsidRPr="007A3D2F" w14:paraId="18E961D2" w14:textId="77777777" w:rsidTr="007A3D2F">
        <w:trPr>
          <w:jc w:val="center"/>
        </w:trPr>
        <w:tc>
          <w:tcPr>
            <w:tcW w:w="3539" w:type="dxa"/>
          </w:tcPr>
          <w:p w14:paraId="74F56311" w14:textId="0C5BCDD3" w:rsidR="007A3D2F" w:rsidRPr="007A3D2F" w:rsidRDefault="007A3D2F" w:rsidP="008558E4">
            <w:r>
              <w:t>/</w:t>
            </w:r>
            <w:proofErr w:type="gramStart"/>
            <w:r>
              <w:t>build</w:t>
            </w:r>
            <w:proofErr w:type="gramEnd"/>
          </w:p>
        </w:tc>
        <w:tc>
          <w:tcPr>
            <w:tcW w:w="5754" w:type="dxa"/>
          </w:tcPr>
          <w:p w14:paraId="04E67A2A" w14:textId="77777777" w:rsidR="007A3D2F" w:rsidRPr="007A3D2F" w:rsidRDefault="007A3D2F" w:rsidP="008558E4"/>
        </w:tc>
      </w:tr>
      <w:tr w:rsidR="007A3D2F" w:rsidRPr="007A3D2F" w14:paraId="24FD268E" w14:textId="77777777" w:rsidTr="007A3D2F">
        <w:trPr>
          <w:jc w:val="center"/>
        </w:trPr>
        <w:tc>
          <w:tcPr>
            <w:tcW w:w="3539" w:type="dxa"/>
          </w:tcPr>
          <w:p w14:paraId="6BB53860" w14:textId="77777777" w:rsidR="007A3D2F" w:rsidRPr="007A3D2F" w:rsidRDefault="007A3D2F" w:rsidP="008558E4">
            <w:r w:rsidRPr="007A3D2F">
              <w:t>/build/BuildRoot-2022.02.5/</w:t>
            </w:r>
          </w:p>
        </w:tc>
        <w:tc>
          <w:tcPr>
            <w:tcW w:w="5754" w:type="dxa"/>
          </w:tcPr>
          <w:p w14:paraId="2240A4C0" w14:textId="7B6920CD" w:rsidR="007A3D2F" w:rsidRPr="007A3D2F" w:rsidRDefault="007A3D2F" w:rsidP="008558E4">
            <w:r>
              <w:t>BuildRoot config files to build filesystem</w:t>
            </w:r>
          </w:p>
        </w:tc>
      </w:tr>
      <w:tr w:rsidR="007A3D2F" w:rsidRPr="007A3D2F" w14:paraId="17DACBC6" w14:textId="77777777" w:rsidTr="007A3D2F">
        <w:trPr>
          <w:jc w:val="center"/>
        </w:trPr>
        <w:tc>
          <w:tcPr>
            <w:tcW w:w="3539" w:type="dxa"/>
          </w:tcPr>
          <w:p w14:paraId="4C859075" w14:textId="77777777" w:rsidR="007A3D2F" w:rsidRPr="007A3D2F" w:rsidRDefault="007A3D2F" w:rsidP="008558E4">
            <w:r w:rsidRPr="007A3D2F">
              <w:t>/root/</w:t>
            </w:r>
          </w:p>
        </w:tc>
        <w:tc>
          <w:tcPr>
            <w:tcW w:w="5754" w:type="dxa"/>
          </w:tcPr>
          <w:p w14:paraId="3B03B245" w14:textId="527BA4D4" w:rsidR="007A3D2F" w:rsidRPr="007A3D2F" w:rsidRDefault="007A3D2F" w:rsidP="008558E4">
            <w:r>
              <w:t>Root filesystem output from BuildRoot (rootfs.tar)</w:t>
            </w:r>
          </w:p>
        </w:tc>
      </w:tr>
      <w:tr w:rsidR="007A3D2F" w:rsidRPr="007A3D2F" w14:paraId="7E2A6DB7" w14:textId="77777777" w:rsidTr="007A3D2F">
        <w:trPr>
          <w:jc w:val="center"/>
        </w:trPr>
        <w:tc>
          <w:tcPr>
            <w:tcW w:w="3539" w:type="dxa"/>
          </w:tcPr>
          <w:p w14:paraId="7BD0271D" w14:textId="77777777" w:rsidR="007A3D2F" w:rsidRPr="007A3D2F" w:rsidRDefault="007A3D2F" w:rsidP="008558E4">
            <w:r w:rsidRPr="007A3D2F">
              <w:lastRenderedPageBreak/>
              <w:t>/custom/</w:t>
            </w:r>
          </w:p>
        </w:tc>
        <w:tc>
          <w:tcPr>
            <w:tcW w:w="5754" w:type="dxa"/>
          </w:tcPr>
          <w:p w14:paraId="7B79792B" w14:textId="217F5C53" w:rsidR="007A3D2F" w:rsidRPr="007A3D2F" w:rsidRDefault="007A3D2F" w:rsidP="008558E4">
            <w:r>
              <w:t>This is where all your custom app source code goes.</w:t>
            </w:r>
          </w:p>
        </w:tc>
      </w:tr>
      <w:tr w:rsidR="007A3D2F" w:rsidRPr="007A3D2F" w14:paraId="0F914601" w14:textId="77777777" w:rsidTr="007A3D2F">
        <w:trPr>
          <w:jc w:val="center"/>
        </w:trPr>
        <w:tc>
          <w:tcPr>
            <w:tcW w:w="3539" w:type="dxa"/>
          </w:tcPr>
          <w:p w14:paraId="2AC6FD6E" w14:textId="77777777" w:rsidR="007A3D2F" w:rsidRPr="007A3D2F" w:rsidRDefault="007A3D2F" w:rsidP="008558E4">
            <w:r w:rsidRPr="007A3D2F">
              <w:t>/output/</w:t>
            </w:r>
          </w:p>
        </w:tc>
        <w:tc>
          <w:tcPr>
            <w:tcW w:w="5754" w:type="dxa"/>
          </w:tcPr>
          <w:p w14:paraId="2EF53223" w14:textId="2812E4B7" w:rsidR="007A3D2F" w:rsidRPr="007A3D2F" w:rsidRDefault="007A3D2F" w:rsidP="008558E4">
            <w:r>
              <w:t>Merged files (rootfs + custom app)</w:t>
            </w:r>
          </w:p>
        </w:tc>
      </w:tr>
      <w:tr w:rsidR="007A3D2F" w:rsidRPr="007A3D2F" w14:paraId="61597999" w14:textId="77777777" w:rsidTr="007A3D2F">
        <w:trPr>
          <w:jc w:val="center"/>
        </w:trPr>
        <w:tc>
          <w:tcPr>
            <w:tcW w:w="3539" w:type="dxa"/>
          </w:tcPr>
          <w:p w14:paraId="0B9DAB57" w14:textId="77777777" w:rsidR="007A3D2F" w:rsidRPr="007A3D2F" w:rsidRDefault="007A3D2F" w:rsidP="008558E4">
            <w:r w:rsidRPr="007A3D2F">
              <w:t>/temp/</w:t>
            </w:r>
          </w:p>
        </w:tc>
        <w:tc>
          <w:tcPr>
            <w:tcW w:w="5754" w:type="dxa"/>
          </w:tcPr>
          <w:p w14:paraId="3AC2E1B4" w14:textId="200A1075" w:rsidR="007A3D2F" w:rsidRPr="007A3D2F" w:rsidRDefault="007A3D2F" w:rsidP="008558E4">
            <w:r>
              <w:t>Temporary location for script outputs</w:t>
            </w:r>
          </w:p>
        </w:tc>
      </w:tr>
      <w:tr w:rsidR="007A3D2F" w:rsidRPr="007A3D2F" w14:paraId="7E9CBA6D" w14:textId="77777777" w:rsidTr="007A3D2F">
        <w:trPr>
          <w:jc w:val="center"/>
        </w:trPr>
        <w:tc>
          <w:tcPr>
            <w:tcW w:w="3539" w:type="dxa"/>
          </w:tcPr>
          <w:p w14:paraId="10966F39" w14:textId="77777777" w:rsidR="007A3D2F" w:rsidRPr="007A3D2F" w:rsidRDefault="007A3D2F" w:rsidP="008558E4">
            <w:r w:rsidRPr="007A3D2F">
              <w:t>/ADF</w:t>
            </w:r>
          </w:p>
        </w:tc>
        <w:tc>
          <w:tcPr>
            <w:tcW w:w="5754" w:type="dxa"/>
          </w:tcPr>
          <w:p w14:paraId="76358784" w14:textId="3B0CDC6B" w:rsidR="007A3D2F" w:rsidRPr="007A3D2F" w:rsidRDefault="007A3D2F" w:rsidP="008558E4">
            <w:r>
              <w:t xml:space="preserve">Nokia ADF document </w:t>
            </w:r>
          </w:p>
        </w:tc>
      </w:tr>
      <w:tr w:rsidR="007A3D2F" w:rsidRPr="007A3D2F" w14:paraId="368EE4AE" w14:textId="77777777" w:rsidTr="007A3D2F">
        <w:trPr>
          <w:jc w:val="center"/>
        </w:trPr>
        <w:tc>
          <w:tcPr>
            <w:tcW w:w="3539" w:type="dxa"/>
          </w:tcPr>
          <w:p w14:paraId="32F13F4F" w14:textId="77777777" w:rsidR="007A3D2F" w:rsidRPr="007A3D2F" w:rsidRDefault="007A3D2F" w:rsidP="008558E4">
            <w:r w:rsidRPr="007A3D2F">
              <w:t>/testapp-1.0.tar.gz</w:t>
            </w:r>
          </w:p>
        </w:tc>
        <w:tc>
          <w:tcPr>
            <w:tcW w:w="5754" w:type="dxa"/>
          </w:tcPr>
          <w:p w14:paraId="6C16823A" w14:textId="0E5799A3" w:rsidR="007A3D2F" w:rsidRPr="007A3D2F" w:rsidRDefault="007A3D2F" w:rsidP="008558E4">
            <w:r>
              <w:t xml:space="preserve">Final container document </w:t>
            </w:r>
          </w:p>
        </w:tc>
      </w:tr>
      <w:tr w:rsidR="007A3D2F" w:rsidRPr="007A3D2F" w14:paraId="02F749A0" w14:textId="77777777" w:rsidTr="007A3D2F">
        <w:trPr>
          <w:jc w:val="center"/>
        </w:trPr>
        <w:tc>
          <w:tcPr>
            <w:tcW w:w="3539" w:type="dxa"/>
          </w:tcPr>
          <w:p w14:paraId="43ED562A" w14:textId="0EA84E82" w:rsidR="007A3D2F" w:rsidRPr="007A3D2F" w:rsidRDefault="007A3D2F" w:rsidP="008558E4">
            <w:r>
              <w:t>/make_contianer.sh</w:t>
            </w:r>
          </w:p>
        </w:tc>
        <w:tc>
          <w:tcPr>
            <w:tcW w:w="5754" w:type="dxa"/>
          </w:tcPr>
          <w:p w14:paraId="030F748F" w14:textId="6973326D" w:rsidR="007A3D2F" w:rsidRDefault="007A3D2F" w:rsidP="007A3D2F">
            <w:pPr>
              <w:keepNext/>
            </w:pPr>
            <w:r>
              <w:t>Script to automatically merge and create final container.</w:t>
            </w:r>
          </w:p>
        </w:tc>
      </w:tr>
    </w:tbl>
    <w:p w14:paraId="0AD70956" w14:textId="3E467980" w:rsidR="00BA5D55" w:rsidRDefault="007A3D2F" w:rsidP="007A3D2F">
      <w:pPr>
        <w:pStyle w:val="Caption"/>
        <w:jc w:val="center"/>
      </w:pPr>
      <w:r>
        <w:t xml:space="preserve">Table </w:t>
      </w:r>
      <w:r>
        <w:fldChar w:fldCharType="begin"/>
      </w:r>
      <w:r>
        <w:instrText xml:space="preserve"> SEQ Table \* ARABIC </w:instrText>
      </w:r>
      <w:r>
        <w:fldChar w:fldCharType="separate"/>
      </w:r>
      <w:r w:rsidR="001B3BEC">
        <w:rPr>
          <w:noProof/>
        </w:rPr>
        <w:t>1</w:t>
      </w:r>
      <w:r>
        <w:fldChar w:fldCharType="end"/>
      </w:r>
      <w:r>
        <w:t xml:space="preserve"> sample git repository structure</w:t>
      </w:r>
    </w:p>
    <w:p w14:paraId="3E85CD3C" w14:textId="77777777" w:rsidR="00BA5D55" w:rsidRDefault="00BA5D55" w:rsidP="00BA5D55">
      <w:pPr>
        <w:ind w:left="720"/>
      </w:pPr>
    </w:p>
    <w:p w14:paraId="0EC3625F" w14:textId="78A182CB" w:rsidR="00BA5D55" w:rsidRDefault="00BA5D55" w:rsidP="0039363B"/>
    <w:p w14:paraId="5CD3DD7E" w14:textId="6A85E87F" w:rsidR="00BA5D55" w:rsidRDefault="00BA5D55" w:rsidP="00BA5D55">
      <w:pPr>
        <w:pStyle w:val="Heading1"/>
      </w:pPr>
      <w:bookmarkStart w:id="16" w:name="_Toc116656695"/>
      <w:r>
        <w:t>BuildRoot</w:t>
      </w:r>
      <w:bookmarkEnd w:id="16"/>
    </w:p>
    <w:p w14:paraId="31048780" w14:textId="22B4EAFA" w:rsidR="00BA5D55" w:rsidRDefault="00BA5D55" w:rsidP="00A31BCC">
      <w:r>
        <w:t xml:space="preserve">We will be suing BuildRoot to create the Linux </w:t>
      </w:r>
      <w:r w:rsidR="007A3D2F">
        <w:t>filesystem</w:t>
      </w:r>
      <w:r>
        <w:t xml:space="preserve"> for our custom hardware of FastMile 5G GW. </w:t>
      </w:r>
    </w:p>
    <w:p w14:paraId="3E7AFA1F" w14:textId="25E2C3C3" w:rsidR="00BA5D55" w:rsidRDefault="00BA5D55" w:rsidP="00A31BCC">
      <w:r>
        <w:t xml:space="preserve">More Info on BuildRoot - </w:t>
      </w:r>
      <w:hyperlink r:id="rId22" w:history="1">
        <w:r w:rsidRPr="005A6C5B">
          <w:rPr>
            <w:rStyle w:val="Hyperlink"/>
            <w:rFonts w:ascii="Nokia Pure Text Light" w:hAnsi="Nokia Pure Text Light"/>
          </w:rPr>
          <w:t>https://buildroot.org/</w:t>
        </w:r>
      </w:hyperlink>
    </w:p>
    <w:p w14:paraId="5982FEE8" w14:textId="1D320AD9" w:rsidR="00BA5D55" w:rsidRDefault="00BA5D55" w:rsidP="00BA5D55">
      <w:pPr>
        <w:pStyle w:val="Heading2"/>
      </w:pPr>
      <w:bookmarkStart w:id="17" w:name="_Toc116656696"/>
      <w:r>
        <w:t>Preparation</w:t>
      </w:r>
      <w:bookmarkEnd w:id="17"/>
      <w:r>
        <w:t xml:space="preserve"> </w:t>
      </w:r>
    </w:p>
    <w:p w14:paraId="21C2A083" w14:textId="220C5EF3" w:rsidR="00A31BCC" w:rsidRDefault="00BA5D55" w:rsidP="00A31BCC">
      <w:r>
        <w:t xml:space="preserve">Install the </w:t>
      </w:r>
      <w:r w:rsidR="00932AC1">
        <w:t>necessary dependency packages</w:t>
      </w:r>
    </w:p>
    <w:p w14:paraId="783DC977" w14:textId="128209E7" w:rsidR="00932AC1" w:rsidRPr="00932AC1" w:rsidRDefault="00932AC1" w:rsidP="00932AC1">
      <w:pPr>
        <w:ind w:left="720"/>
      </w:pPr>
      <w:r w:rsidRPr="00932AC1">
        <w:t xml:space="preserve">Install </w:t>
      </w:r>
      <w:proofErr w:type="spellStart"/>
      <w:r w:rsidRPr="00932AC1">
        <w:t>ncurses</w:t>
      </w:r>
      <w:proofErr w:type="spellEnd"/>
      <w:r w:rsidRPr="00932AC1">
        <w:t xml:space="preserve"> by the command</w:t>
      </w:r>
    </w:p>
    <w:p w14:paraId="7566CAD8" w14:textId="77777777" w:rsidR="00932AC1" w:rsidRPr="00932AC1" w:rsidRDefault="00932AC1" w:rsidP="00A31BCC">
      <w:pPr>
        <w:ind w:left="720" w:firstLine="720"/>
      </w:pPr>
      <w:r w:rsidRPr="00932AC1">
        <w:rPr>
          <w:highlight w:val="lightGray"/>
        </w:rPr>
        <w:t xml:space="preserve">$ </w:t>
      </w:r>
      <w:proofErr w:type="spellStart"/>
      <w:r w:rsidRPr="00932AC1">
        <w:rPr>
          <w:rFonts w:hint="eastAsia"/>
          <w:highlight w:val="lightGray"/>
        </w:rPr>
        <w:t>sudo</w:t>
      </w:r>
      <w:proofErr w:type="spellEnd"/>
      <w:r w:rsidRPr="00932AC1">
        <w:rPr>
          <w:rFonts w:hint="eastAsia"/>
          <w:highlight w:val="lightGray"/>
        </w:rPr>
        <w:t xml:space="preserve"> apt install libncurses5-dev libncursesw5-dev</w:t>
      </w:r>
    </w:p>
    <w:p w14:paraId="0380C0FA" w14:textId="77777777" w:rsidR="00932AC1" w:rsidRPr="00932AC1" w:rsidRDefault="00932AC1" w:rsidP="00932AC1">
      <w:pPr>
        <w:ind w:left="720"/>
      </w:pPr>
      <w:r w:rsidRPr="00932AC1">
        <w:t xml:space="preserve">Install </w:t>
      </w:r>
      <w:proofErr w:type="spellStart"/>
      <w:r w:rsidRPr="00932AC1">
        <w:t>gcc</w:t>
      </w:r>
      <w:proofErr w:type="spellEnd"/>
      <w:r w:rsidRPr="00932AC1">
        <w:t>, g++ and other build tools by the command</w:t>
      </w:r>
    </w:p>
    <w:p w14:paraId="7D77D7B6" w14:textId="77777777" w:rsidR="00932AC1" w:rsidRPr="00932AC1" w:rsidRDefault="00932AC1" w:rsidP="00A31BCC">
      <w:pPr>
        <w:ind w:left="720" w:firstLine="720"/>
      </w:pPr>
      <w:r w:rsidRPr="00932AC1">
        <w:rPr>
          <w:highlight w:val="lightGray"/>
        </w:rPr>
        <w:t xml:space="preserve">$ </w:t>
      </w:r>
      <w:proofErr w:type="spellStart"/>
      <w:r w:rsidRPr="00932AC1">
        <w:rPr>
          <w:highlight w:val="lightGray"/>
        </w:rPr>
        <w:t>sudo</w:t>
      </w:r>
      <w:proofErr w:type="spellEnd"/>
      <w:r w:rsidRPr="00932AC1">
        <w:rPr>
          <w:highlight w:val="lightGray"/>
        </w:rPr>
        <w:t xml:space="preserve"> apt install build-essential</w:t>
      </w:r>
    </w:p>
    <w:p w14:paraId="799B575A" w14:textId="77777777" w:rsidR="00932AC1" w:rsidRPr="00932AC1" w:rsidRDefault="00932AC1" w:rsidP="00932AC1">
      <w:pPr>
        <w:ind w:left="720"/>
      </w:pPr>
      <w:r w:rsidRPr="00932AC1">
        <w:t>Install unzip by the command</w:t>
      </w:r>
    </w:p>
    <w:p w14:paraId="734C3C9D" w14:textId="46344BBB" w:rsidR="00932AC1" w:rsidRPr="00932AC1" w:rsidRDefault="00932AC1" w:rsidP="00A31BCC">
      <w:pPr>
        <w:ind w:left="720" w:firstLine="720"/>
      </w:pPr>
      <w:r w:rsidRPr="00932AC1">
        <w:rPr>
          <w:highlight w:val="lightGray"/>
        </w:rPr>
        <w:t xml:space="preserve">$ </w:t>
      </w:r>
      <w:proofErr w:type="spellStart"/>
      <w:r w:rsidRPr="00932AC1">
        <w:rPr>
          <w:highlight w:val="lightGray"/>
        </w:rPr>
        <w:t>sudo</w:t>
      </w:r>
      <w:proofErr w:type="spellEnd"/>
      <w:r w:rsidRPr="00932AC1">
        <w:rPr>
          <w:highlight w:val="lightGray"/>
        </w:rPr>
        <w:t xml:space="preserve"> apt install unzip</w:t>
      </w:r>
    </w:p>
    <w:p w14:paraId="4EBE3AE3" w14:textId="77777777" w:rsidR="00932AC1" w:rsidRPr="00932AC1" w:rsidRDefault="00932AC1" w:rsidP="00932AC1">
      <w:pPr>
        <w:ind w:left="720"/>
      </w:pPr>
      <w:r w:rsidRPr="00932AC1">
        <w:t xml:space="preserve">In single line </w:t>
      </w:r>
    </w:p>
    <w:p w14:paraId="40C300E8" w14:textId="5B630EA6" w:rsidR="00A31BCC" w:rsidRDefault="00932AC1" w:rsidP="00A31BCC">
      <w:pPr>
        <w:ind w:left="720" w:firstLine="720"/>
      </w:pPr>
      <w:r w:rsidRPr="00932AC1">
        <w:rPr>
          <w:highlight w:val="lightGray"/>
        </w:rPr>
        <w:t xml:space="preserve">$ </w:t>
      </w:r>
      <w:proofErr w:type="spellStart"/>
      <w:r w:rsidRPr="00932AC1">
        <w:rPr>
          <w:highlight w:val="lightGray"/>
        </w:rPr>
        <w:t>sudo</w:t>
      </w:r>
      <w:proofErr w:type="spellEnd"/>
      <w:r w:rsidRPr="00932AC1">
        <w:rPr>
          <w:highlight w:val="lightGray"/>
        </w:rPr>
        <w:t xml:space="preserve"> apt install </w:t>
      </w:r>
      <w:r w:rsidRPr="00932AC1">
        <w:rPr>
          <w:rFonts w:hint="eastAsia"/>
          <w:highlight w:val="lightGray"/>
        </w:rPr>
        <w:t xml:space="preserve">libncurses5-dev libncursesw5-dev </w:t>
      </w:r>
      <w:r w:rsidRPr="00932AC1">
        <w:rPr>
          <w:highlight w:val="lightGray"/>
        </w:rPr>
        <w:t>build-essential unzip</w:t>
      </w:r>
    </w:p>
    <w:p w14:paraId="0235EB32" w14:textId="06FCCD68" w:rsidR="00A31BCC" w:rsidRDefault="00A31BCC" w:rsidP="00A31BCC">
      <w:pPr>
        <w:pStyle w:val="Heading2"/>
      </w:pPr>
      <w:bookmarkStart w:id="18" w:name="_Toc116656697"/>
      <w:r>
        <w:t>Download Buil</w:t>
      </w:r>
      <w:r w:rsidR="00054A2E">
        <w:t>d</w:t>
      </w:r>
      <w:r>
        <w:t>Root tools</w:t>
      </w:r>
      <w:bookmarkEnd w:id="18"/>
    </w:p>
    <w:p w14:paraId="3E81BFCF" w14:textId="74071A51" w:rsidR="00A31BCC" w:rsidRPr="00A31BCC" w:rsidRDefault="00A31BCC" w:rsidP="00A31BCC">
      <w:r>
        <w:t xml:space="preserve">Download the tools from </w:t>
      </w:r>
      <w:hyperlink r:id="rId23" w:history="1">
        <w:r w:rsidRPr="00A31BCC">
          <w:rPr>
            <w:rStyle w:val="Hyperlink"/>
            <w:rFonts w:ascii="Nokia Pure Text Light" w:hAnsi="Nokia Pure Text Light"/>
          </w:rPr>
          <w:t>www.buildroot.org</w:t>
        </w:r>
      </w:hyperlink>
      <w:r>
        <w:t xml:space="preserve">. We recommend </w:t>
      </w:r>
      <w:r w:rsidR="007A3D2F">
        <w:t>downloading</w:t>
      </w:r>
      <w:r w:rsidRPr="00A31BCC">
        <w:t xml:space="preserve"> the LTS 2022.02.5</w:t>
      </w:r>
      <w:r>
        <w:t xml:space="preserve"> version which have been tested in our environment.</w:t>
      </w:r>
    </w:p>
    <w:p w14:paraId="12A83E5F" w14:textId="77777777" w:rsidR="00A31BCC" w:rsidRPr="00A31BCC" w:rsidRDefault="00A31BCC" w:rsidP="00A31BCC">
      <w:r w:rsidRPr="00A31BCC">
        <w:t> </w:t>
      </w:r>
    </w:p>
    <w:p w14:paraId="5B6D71A4" w14:textId="3625C385" w:rsidR="00A31BCC" w:rsidRPr="00A31BCC" w:rsidRDefault="00A31BCC" w:rsidP="00A31BCC">
      <w:pPr>
        <w:ind w:firstLine="720"/>
      </w:pPr>
      <w:r>
        <w:t xml:space="preserve">Download to directory </w:t>
      </w:r>
      <w:proofErr w:type="spellStart"/>
      <w:r>
        <w:t>fastmile</w:t>
      </w:r>
      <w:proofErr w:type="spellEnd"/>
      <w:r>
        <w:t>/build/</w:t>
      </w:r>
    </w:p>
    <w:p w14:paraId="10AD8416" w14:textId="77777777" w:rsidR="00A31BCC" w:rsidRPr="00A31BCC" w:rsidRDefault="00A31BCC" w:rsidP="00A31BCC">
      <w:pPr>
        <w:ind w:left="720" w:firstLine="720"/>
      </w:pPr>
      <w:r w:rsidRPr="00A31BCC">
        <w:rPr>
          <w:highlight w:val="lightGray"/>
        </w:rPr>
        <w:t>$ tar -</w:t>
      </w:r>
      <w:proofErr w:type="spellStart"/>
      <w:r w:rsidRPr="00A31BCC">
        <w:rPr>
          <w:highlight w:val="lightGray"/>
        </w:rPr>
        <w:t>xvf</w:t>
      </w:r>
      <w:proofErr w:type="spellEnd"/>
      <w:r w:rsidRPr="00A31BCC">
        <w:rPr>
          <w:highlight w:val="lightGray"/>
        </w:rPr>
        <w:t xml:space="preserve"> </w:t>
      </w:r>
      <w:r w:rsidRPr="00A31BCC">
        <w:rPr>
          <w:rFonts w:hint="eastAsia"/>
          <w:highlight w:val="lightGray"/>
        </w:rPr>
        <w:t>buildroot-2022.02.5.tar</w:t>
      </w:r>
    </w:p>
    <w:p w14:paraId="6BB0FBDC" w14:textId="2BA43E2D" w:rsidR="00A31BCC" w:rsidRDefault="00A31BCC" w:rsidP="00A31BCC">
      <w:pPr>
        <w:ind w:left="720" w:firstLine="720"/>
      </w:pPr>
      <w:r w:rsidRPr="00A31BCC">
        <w:rPr>
          <w:highlight w:val="lightGray"/>
        </w:rPr>
        <w:t xml:space="preserve">$ cd </w:t>
      </w:r>
      <w:r w:rsidRPr="00A31BCC">
        <w:rPr>
          <w:rFonts w:hint="eastAsia"/>
          <w:highlight w:val="lightGray"/>
        </w:rPr>
        <w:t>buildroot-2022.02.5</w:t>
      </w:r>
    </w:p>
    <w:p w14:paraId="56F218DE" w14:textId="5FC9E475" w:rsidR="00195C50" w:rsidRDefault="00195C50" w:rsidP="00195C50">
      <w:pPr>
        <w:pStyle w:val="Heading2"/>
      </w:pPr>
      <w:bookmarkStart w:id="19" w:name="_Toc116656698"/>
      <w:r>
        <w:lastRenderedPageBreak/>
        <w:t>Configure the file system</w:t>
      </w:r>
      <w:bookmarkEnd w:id="19"/>
    </w:p>
    <w:p w14:paraId="0894AD1B" w14:textId="77777777" w:rsidR="00195C50" w:rsidRDefault="00195C50" w:rsidP="00195C50">
      <w:pPr>
        <w:ind w:left="720"/>
      </w:pPr>
      <w:r>
        <w:t xml:space="preserve">Configure the file system using the </w:t>
      </w:r>
      <w:proofErr w:type="spellStart"/>
      <w:r>
        <w:t>menuconfig</w:t>
      </w:r>
      <w:proofErr w:type="spellEnd"/>
      <w:r>
        <w:t xml:space="preserve">. </w:t>
      </w:r>
    </w:p>
    <w:p w14:paraId="5F4E48C6" w14:textId="2DFF9624" w:rsidR="00195C50" w:rsidRDefault="00195C50" w:rsidP="00195C50">
      <w:pPr>
        <w:ind w:left="720"/>
      </w:pPr>
      <w:r>
        <w:t xml:space="preserve">More info here </w:t>
      </w:r>
      <w:hyperlink r:id="rId24" w:history="1">
        <w:r w:rsidRPr="00B270C5">
          <w:rPr>
            <w:rStyle w:val="Hyperlink"/>
            <w:rFonts w:ascii="Nokia Pure Text Light" w:hAnsi="Nokia Pure Text Light"/>
          </w:rPr>
          <w:t>https://quick-advisors.com/what-is-menuconfig-in-linux/</w:t>
        </w:r>
      </w:hyperlink>
    </w:p>
    <w:p w14:paraId="7E0D906F" w14:textId="7AB600E3" w:rsidR="00195C50" w:rsidRDefault="00195C50" w:rsidP="00195C50">
      <w:pPr>
        <w:ind w:left="720"/>
      </w:pPr>
    </w:p>
    <w:p w14:paraId="2DC62548" w14:textId="77777777" w:rsidR="00195C50" w:rsidRPr="00195C50" w:rsidRDefault="00195C50" w:rsidP="00195C50">
      <w:pPr>
        <w:ind w:left="720"/>
      </w:pPr>
      <w:r w:rsidRPr="00195C50">
        <w:t xml:space="preserve">Then create config file using command </w:t>
      </w:r>
    </w:p>
    <w:p w14:paraId="25910410" w14:textId="77777777" w:rsidR="00195C50" w:rsidRPr="00195C50" w:rsidRDefault="00195C50" w:rsidP="00195C50">
      <w:pPr>
        <w:ind w:left="720" w:firstLine="720"/>
      </w:pPr>
      <w:r w:rsidRPr="00195C50">
        <w:rPr>
          <w:highlight w:val="lightGray"/>
        </w:rPr>
        <w:t xml:space="preserve">$ make </w:t>
      </w:r>
      <w:proofErr w:type="spellStart"/>
      <w:r w:rsidRPr="00195C50">
        <w:rPr>
          <w:highlight w:val="lightGray"/>
        </w:rPr>
        <w:t>menuconfig</w:t>
      </w:r>
      <w:proofErr w:type="spellEnd"/>
    </w:p>
    <w:p w14:paraId="4755A989" w14:textId="77777777" w:rsidR="00195C50" w:rsidRPr="00195C50" w:rsidRDefault="00195C50" w:rsidP="00195C50">
      <w:pPr>
        <w:ind w:left="720"/>
      </w:pPr>
      <w:r w:rsidRPr="00195C50">
        <w:t> </w:t>
      </w:r>
    </w:p>
    <w:p w14:paraId="3C55D0CD" w14:textId="694FA095" w:rsidR="00195C50" w:rsidRDefault="00195C50" w:rsidP="00195C50">
      <w:pPr>
        <w:ind w:left="720"/>
      </w:pPr>
      <w:r w:rsidRPr="00195C50">
        <w:t>This open</w:t>
      </w:r>
      <w:r>
        <w:t>s</w:t>
      </w:r>
      <w:r w:rsidRPr="00195C50">
        <w:t xml:space="preserve"> the </w:t>
      </w:r>
      <w:r>
        <w:t xml:space="preserve">GUI in console that lets you to configure the target system and package selection. </w:t>
      </w:r>
    </w:p>
    <w:p w14:paraId="1F46CB98" w14:textId="77777777" w:rsidR="00195C50" w:rsidRDefault="00195C50" w:rsidP="00195C50">
      <w:pPr>
        <w:keepNext/>
        <w:ind w:left="720"/>
        <w:jc w:val="center"/>
      </w:pPr>
      <w:r>
        <w:rPr>
          <w:noProof/>
        </w:rPr>
        <w:drawing>
          <wp:inline distT="0" distB="0" distL="0" distR="0" wp14:anchorId="50827D4E" wp14:editId="7635883C">
            <wp:extent cx="4143375" cy="239683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7625" cy="2410866"/>
                    </a:xfrm>
                    <a:prstGeom prst="rect">
                      <a:avLst/>
                    </a:prstGeom>
                  </pic:spPr>
                </pic:pic>
              </a:graphicData>
            </a:graphic>
          </wp:inline>
        </w:drawing>
      </w:r>
    </w:p>
    <w:p w14:paraId="2ED0723C" w14:textId="30210666" w:rsidR="00195C50" w:rsidRDefault="00195C50" w:rsidP="00195C50">
      <w:pPr>
        <w:pStyle w:val="Caption"/>
        <w:jc w:val="center"/>
      </w:pPr>
      <w:r>
        <w:t xml:space="preserve">Figure </w:t>
      </w:r>
      <w:r>
        <w:fldChar w:fldCharType="begin"/>
      </w:r>
      <w:r>
        <w:instrText xml:space="preserve"> SEQ Figure \* ARABIC </w:instrText>
      </w:r>
      <w:r>
        <w:fldChar w:fldCharType="separate"/>
      </w:r>
      <w:r w:rsidR="00E2738F">
        <w:rPr>
          <w:noProof/>
        </w:rPr>
        <w:t>5</w:t>
      </w:r>
      <w:r>
        <w:fldChar w:fldCharType="end"/>
      </w:r>
      <w:r>
        <w:t xml:space="preserve"> </w:t>
      </w:r>
      <w:proofErr w:type="spellStart"/>
      <w:r>
        <w:t>menuconfig</w:t>
      </w:r>
      <w:proofErr w:type="spellEnd"/>
      <w:r>
        <w:t xml:space="preserve"> selection screen</w:t>
      </w:r>
    </w:p>
    <w:p w14:paraId="6D8621C0" w14:textId="4DC9A967" w:rsidR="009C4960" w:rsidRDefault="009C4960" w:rsidP="009C4960"/>
    <w:p w14:paraId="4C74A890" w14:textId="3B76C0F5" w:rsidR="009C4960" w:rsidRPr="00195C50" w:rsidRDefault="009C4960" w:rsidP="009C4960">
      <w:r>
        <w:t>Use the below table as reference to choose the target options.</w:t>
      </w:r>
    </w:p>
    <w:tbl>
      <w:tblPr>
        <w:tblW w:w="0" w:type="auto"/>
        <w:tblInd w:w="4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2345"/>
        <w:gridCol w:w="993"/>
        <w:gridCol w:w="1842"/>
        <w:gridCol w:w="3387"/>
      </w:tblGrid>
      <w:tr w:rsidR="009C4960" w:rsidRPr="00195C50" w14:paraId="0F66142C" w14:textId="77777777" w:rsidTr="009C4960">
        <w:tc>
          <w:tcPr>
            <w:tcW w:w="2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97D70" w14:textId="77777777" w:rsidR="00195C50" w:rsidRPr="00195C50" w:rsidRDefault="00195C50" w:rsidP="00195C50">
            <w:r w:rsidRPr="00195C50">
              <w:rPr>
                <w:b/>
                <w:bCs/>
              </w:rPr>
              <w:t>Config Options</w:t>
            </w:r>
          </w:p>
        </w:tc>
        <w:tc>
          <w:tcPr>
            <w:tcW w:w="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E19E9" w14:textId="77777777" w:rsidR="00195C50" w:rsidRPr="00195C50" w:rsidRDefault="00195C50" w:rsidP="00195C50">
            <w:r w:rsidRPr="00195C50">
              <w:rPr>
                <w:b/>
                <w:bCs/>
              </w:rPr>
              <w:t>Sub</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4F2E3" w14:textId="77777777" w:rsidR="00195C50" w:rsidRPr="00195C50" w:rsidRDefault="00195C50" w:rsidP="00195C50">
            <w:r w:rsidRPr="00195C50">
              <w:rPr>
                <w:b/>
                <w:bCs/>
              </w:rPr>
              <w:t>Settings</w:t>
            </w:r>
          </w:p>
        </w:tc>
        <w:tc>
          <w:tcPr>
            <w:tcW w:w="3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6AFE0" w14:textId="44DAD52F" w:rsidR="00195C50" w:rsidRPr="00195C50" w:rsidRDefault="00195C50" w:rsidP="00195C50"/>
        </w:tc>
      </w:tr>
      <w:tr w:rsidR="00195C50" w:rsidRPr="00195C50" w14:paraId="7B078F59" w14:textId="77777777" w:rsidTr="009C4960">
        <w:tc>
          <w:tcPr>
            <w:tcW w:w="2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208FC2" w14:textId="77777777" w:rsidR="00195C50" w:rsidRPr="00195C50" w:rsidRDefault="00195C50" w:rsidP="00195C50">
            <w:r w:rsidRPr="00195C50">
              <w:t>Target Options</w:t>
            </w:r>
          </w:p>
        </w:tc>
        <w:tc>
          <w:tcPr>
            <w:tcW w:w="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A878DF" w14:textId="68767085" w:rsidR="00195C50" w:rsidRPr="00195C50" w:rsidRDefault="00195C50" w:rsidP="00195C50"/>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088842" w14:textId="497E5B2F" w:rsidR="00195C50" w:rsidRPr="00195C50" w:rsidRDefault="00195C50" w:rsidP="00195C50"/>
        </w:tc>
        <w:tc>
          <w:tcPr>
            <w:tcW w:w="3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EEBE4D" w14:textId="6F194E96" w:rsidR="00195C50" w:rsidRPr="00195C50" w:rsidRDefault="00195C50" w:rsidP="00DA3C6B">
            <w:r w:rsidRPr="00195C50">
              <w:t> </w:t>
            </w:r>
            <w:r w:rsidR="009C4960">
              <w:t>See below</w:t>
            </w:r>
          </w:p>
        </w:tc>
      </w:tr>
      <w:tr w:rsidR="00DA3C6B" w:rsidRPr="00195C50" w14:paraId="14D07A77" w14:textId="77777777" w:rsidTr="009C4960">
        <w:tc>
          <w:tcPr>
            <w:tcW w:w="8567" w:type="dxa"/>
            <w:gridSpan w:val="4"/>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6A84AC" w14:textId="77777777" w:rsidR="00DA3C6B" w:rsidRDefault="00DA3C6B" w:rsidP="00DA3C6B">
            <w:r w:rsidRPr="00195C50">
              <w:t>Target architecture</w:t>
            </w:r>
            <w:r>
              <w:t xml:space="preserve"> - </w:t>
            </w:r>
            <w:r w:rsidRPr="00195C50">
              <w:t>AARCH64 (little Indian)</w:t>
            </w:r>
          </w:p>
          <w:p w14:paraId="14D87E63" w14:textId="4374C5AF" w:rsidR="00DA3C6B" w:rsidRDefault="00DA3C6B" w:rsidP="00DA3C6B">
            <w:r w:rsidRPr="00195C50">
              <w:t>Target Binary Format</w:t>
            </w:r>
            <w:r>
              <w:t xml:space="preserve"> – ELF</w:t>
            </w:r>
          </w:p>
          <w:p w14:paraId="2A88B9B1" w14:textId="77777777" w:rsidR="00DA3C6B" w:rsidRPr="00195C50" w:rsidRDefault="00DA3C6B" w:rsidP="00DA3C6B">
            <w:r w:rsidRPr="00195C50">
              <w:t>Target architecture variant</w:t>
            </w:r>
            <w:r>
              <w:t xml:space="preserve"> - </w:t>
            </w:r>
            <w:r w:rsidRPr="00195C50">
              <w:t>Cortex-A53</w:t>
            </w:r>
          </w:p>
          <w:p w14:paraId="349C195C" w14:textId="71ED0EC3" w:rsidR="00DA3C6B" w:rsidRDefault="00DA3C6B" w:rsidP="00DA3C6B">
            <w:r w:rsidRPr="00195C50">
              <w:t>Target ABI</w:t>
            </w:r>
            <w:r>
              <w:t xml:space="preserve"> – EABI</w:t>
            </w:r>
            <w:r w:rsidR="009C4960">
              <w:t xml:space="preserve"> (</w:t>
            </w:r>
            <w:proofErr w:type="spellStart"/>
            <w:r w:rsidR="009C4960" w:rsidRPr="00195C50">
              <w:t>EABLhf</w:t>
            </w:r>
            <w:proofErr w:type="spellEnd"/>
            <w:r w:rsidR="009C4960" w:rsidRPr="00195C50">
              <w:t xml:space="preserve"> will not work</w:t>
            </w:r>
            <w:r w:rsidR="009C4960">
              <w:t>)</w:t>
            </w:r>
          </w:p>
          <w:p w14:paraId="55400A1A" w14:textId="0F7CFF28" w:rsidR="00DA3C6B" w:rsidRPr="00195C50" w:rsidRDefault="00DA3C6B" w:rsidP="00DA3C6B">
            <w:r w:rsidRPr="00195C50">
              <w:t>Floating point strategy</w:t>
            </w:r>
            <w:r>
              <w:t xml:space="preserve"> - </w:t>
            </w:r>
            <w:r w:rsidR="009C4960" w:rsidRPr="00195C50">
              <w:t>FP-ARMv8</w:t>
            </w:r>
          </w:p>
        </w:tc>
      </w:tr>
      <w:tr w:rsidR="00DA3C6B" w:rsidRPr="00195C50" w14:paraId="120154F1" w14:textId="77777777" w:rsidTr="009C4960">
        <w:tc>
          <w:tcPr>
            <w:tcW w:w="2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134171" w14:textId="77777777" w:rsidR="00DA3C6B" w:rsidRPr="00195C50" w:rsidRDefault="00DA3C6B" w:rsidP="00DA3C6B">
            <w:r w:rsidRPr="00195C50">
              <w:t>Build Options</w:t>
            </w:r>
          </w:p>
        </w:tc>
        <w:tc>
          <w:tcPr>
            <w:tcW w:w="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26C7C" w14:textId="77777777" w:rsidR="00DA3C6B" w:rsidRPr="00195C50" w:rsidRDefault="00DA3C6B" w:rsidP="00DA3C6B">
            <w:r w:rsidRPr="00195C50">
              <w:t>-</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8A231" w14:textId="77777777" w:rsidR="00DA3C6B" w:rsidRPr="00195C50" w:rsidRDefault="00DA3C6B" w:rsidP="00DA3C6B">
            <w:r w:rsidRPr="00195C50">
              <w:t>-</w:t>
            </w:r>
          </w:p>
        </w:tc>
        <w:tc>
          <w:tcPr>
            <w:tcW w:w="3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32724" w14:textId="11ED8800" w:rsidR="00DA3C6B" w:rsidRPr="00195C50" w:rsidRDefault="00DA3C6B" w:rsidP="00DA3C6B">
            <w:r>
              <w:t>Default</w:t>
            </w:r>
          </w:p>
        </w:tc>
      </w:tr>
      <w:tr w:rsidR="00DA3C6B" w:rsidRPr="00195C50" w14:paraId="0B5469C4" w14:textId="77777777" w:rsidTr="009C4960">
        <w:tc>
          <w:tcPr>
            <w:tcW w:w="2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245241" w14:textId="77777777" w:rsidR="00DA3C6B" w:rsidRPr="00195C50" w:rsidRDefault="00DA3C6B" w:rsidP="00DA3C6B">
            <w:r w:rsidRPr="00195C50">
              <w:t>Toolchain</w:t>
            </w:r>
          </w:p>
        </w:tc>
        <w:tc>
          <w:tcPr>
            <w:tcW w:w="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46401" w14:textId="77777777" w:rsidR="00DA3C6B" w:rsidRPr="00195C50" w:rsidRDefault="00DA3C6B" w:rsidP="00DA3C6B">
            <w:r w:rsidRPr="00195C50">
              <w:t>C library</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2D2C6B" w14:textId="77777777" w:rsidR="00DA3C6B" w:rsidRPr="00195C50" w:rsidRDefault="00DA3C6B" w:rsidP="00DA3C6B">
            <w:proofErr w:type="spellStart"/>
            <w:r w:rsidRPr="00195C50">
              <w:t>musl</w:t>
            </w:r>
            <w:proofErr w:type="spellEnd"/>
          </w:p>
        </w:tc>
        <w:tc>
          <w:tcPr>
            <w:tcW w:w="3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0DC53C" w14:textId="4AD8CF6C" w:rsidR="00DA3C6B" w:rsidRPr="00195C50" w:rsidRDefault="00DA3C6B" w:rsidP="00DA3C6B">
            <w:r>
              <w:t>Everything else to Default</w:t>
            </w:r>
          </w:p>
        </w:tc>
      </w:tr>
      <w:tr w:rsidR="00DA3C6B" w:rsidRPr="00195C50" w14:paraId="0FC1FA5B" w14:textId="77777777" w:rsidTr="009C4960">
        <w:tc>
          <w:tcPr>
            <w:tcW w:w="2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A3355" w14:textId="77777777" w:rsidR="00DA3C6B" w:rsidRPr="00195C50" w:rsidRDefault="00DA3C6B" w:rsidP="00DA3C6B">
            <w:r w:rsidRPr="00195C50">
              <w:lastRenderedPageBreak/>
              <w:t>System Configuration</w:t>
            </w:r>
          </w:p>
        </w:tc>
        <w:tc>
          <w:tcPr>
            <w:tcW w:w="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02762" w14:textId="77777777" w:rsidR="00DA3C6B" w:rsidRPr="00195C50" w:rsidRDefault="00DA3C6B" w:rsidP="00DA3C6B">
            <w:r w:rsidRPr="00195C50">
              <w:t>-</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33BCD5" w14:textId="77777777" w:rsidR="00DA3C6B" w:rsidRPr="00195C50" w:rsidRDefault="00DA3C6B" w:rsidP="00DA3C6B">
            <w:r w:rsidRPr="00195C50">
              <w:t>-</w:t>
            </w:r>
          </w:p>
        </w:tc>
        <w:tc>
          <w:tcPr>
            <w:tcW w:w="3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0163D" w14:textId="77777777" w:rsidR="00DA3C6B" w:rsidRPr="00195C50" w:rsidRDefault="00DA3C6B" w:rsidP="00DA3C6B">
            <w:r w:rsidRPr="00195C50">
              <w:t>Default</w:t>
            </w:r>
          </w:p>
        </w:tc>
      </w:tr>
      <w:tr w:rsidR="00DA3C6B" w:rsidRPr="00195C50" w14:paraId="783E40CD" w14:textId="77777777" w:rsidTr="009C4960">
        <w:tc>
          <w:tcPr>
            <w:tcW w:w="2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AE2085" w14:textId="77777777" w:rsidR="00DA3C6B" w:rsidRPr="00195C50" w:rsidRDefault="00DA3C6B" w:rsidP="00DA3C6B">
            <w:r w:rsidRPr="00195C50">
              <w:t>Kernel</w:t>
            </w:r>
          </w:p>
        </w:tc>
        <w:tc>
          <w:tcPr>
            <w:tcW w:w="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24F47" w14:textId="77777777" w:rsidR="00DA3C6B" w:rsidRPr="00195C50" w:rsidRDefault="00DA3C6B" w:rsidP="00DA3C6B">
            <w:r w:rsidRPr="00195C50">
              <w:t>-</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84324" w14:textId="77777777" w:rsidR="00DA3C6B" w:rsidRPr="00195C50" w:rsidRDefault="00DA3C6B" w:rsidP="00DA3C6B">
            <w:r w:rsidRPr="00195C50">
              <w:t>-</w:t>
            </w:r>
          </w:p>
        </w:tc>
        <w:tc>
          <w:tcPr>
            <w:tcW w:w="3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488BA" w14:textId="1CABEC89" w:rsidR="00DA3C6B" w:rsidRPr="00195C50" w:rsidRDefault="00DA3C6B" w:rsidP="00DA3C6B">
            <w:r>
              <w:t>See below</w:t>
            </w:r>
          </w:p>
        </w:tc>
      </w:tr>
      <w:tr w:rsidR="00DA3C6B" w:rsidRPr="00195C50" w14:paraId="1A76A60F" w14:textId="77777777" w:rsidTr="009C4960">
        <w:tc>
          <w:tcPr>
            <w:tcW w:w="8567" w:type="dxa"/>
            <w:gridSpan w:val="4"/>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2563E9" w14:textId="3B3A9361" w:rsidR="00DA3C6B" w:rsidRPr="00195C50" w:rsidRDefault="00DA3C6B" w:rsidP="00DA3C6B">
            <w:r w:rsidRPr="00195C50">
              <w:t xml:space="preserve">Default. </w:t>
            </w:r>
            <w:r w:rsidRPr="00195C50">
              <w:rPr>
                <w:rFonts w:hint="eastAsia"/>
              </w:rPr>
              <w:t>No need to bother with this; the containers will use the host device’s kernel</w:t>
            </w:r>
          </w:p>
        </w:tc>
      </w:tr>
      <w:tr w:rsidR="00DA3C6B" w:rsidRPr="00195C50" w14:paraId="3DB58007" w14:textId="77777777" w:rsidTr="009C4960">
        <w:tc>
          <w:tcPr>
            <w:tcW w:w="2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48F4C8" w14:textId="77777777" w:rsidR="00DA3C6B" w:rsidRPr="00195C50" w:rsidRDefault="00DA3C6B" w:rsidP="00DA3C6B">
            <w:r w:rsidRPr="00195C50">
              <w:t>Target Packages</w:t>
            </w:r>
          </w:p>
        </w:tc>
        <w:tc>
          <w:tcPr>
            <w:tcW w:w="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E35D53" w14:textId="77777777" w:rsidR="00DA3C6B" w:rsidRPr="00195C50" w:rsidRDefault="00DA3C6B" w:rsidP="00DA3C6B">
            <w:r w:rsidRPr="00195C50">
              <w:t>-</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FE342" w14:textId="77777777" w:rsidR="00DA3C6B" w:rsidRPr="00195C50" w:rsidRDefault="00DA3C6B" w:rsidP="00DA3C6B">
            <w:r w:rsidRPr="00195C50">
              <w:t>-</w:t>
            </w:r>
          </w:p>
        </w:tc>
        <w:tc>
          <w:tcPr>
            <w:tcW w:w="3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E5E53" w14:textId="7E98DF36" w:rsidR="00DA3C6B" w:rsidRPr="00195C50" w:rsidRDefault="00DA3C6B" w:rsidP="00DA3C6B">
            <w:r>
              <w:t>See below</w:t>
            </w:r>
          </w:p>
        </w:tc>
      </w:tr>
      <w:tr w:rsidR="00DA3C6B" w:rsidRPr="00195C50" w14:paraId="3C5DA508" w14:textId="77777777" w:rsidTr="009C4960">
        <w:tc>
          <w:tcPr>
            <w:tcW w:w="8567" w:type="dxa"/>
            <w:gridSpan w:val="4"/>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7749F9" w14:textId="132BC967" w:rsidR="00DA3C6B" w:rsidRPr="00DA3C6B" w:rsidRDefault="00DA3C6B" w:rsidP="00DA3C6B">
            <w:pPr>
              <w:rPr>
                <w:i/>
                <w:iCs/>
              </w:rPr>
            </w:pPr>
            <w:r w:rsidRPr="00195C50">
              <w:rPr>
                <w:i/>
                <w:iCs/>
              </w:rPr>
              <w:t>T</w:t>
            </w:r>
            <w:r w:rsidRPr="00195C50">
              <w:rPr>
                <w:rFonts w:hint="eastAsia"/>
                <w:i/>
                <w:iCs/>
              </w:rPr>
              <w:t>his section is where additional packages can be added to the root filesystem to satisfy application-specific dependencies. Choices made here are necessarily very specific to the type of container being built. For example, the reference packet capture container (</w:t>
            </w:r>
            <w:proofErr w:type="spellStart"/>
            <w:r w:rsidRPr="00195C50">
              <w:rPr>
                <w:rFonts w:hint="eastAsia"/>
                <w:i/>
                <w:iCs/>
              </w:rPr>
              <w:t>bcap</w:t>
            </w:r>
            <w:proofErr w:type="spellEnd"/>
            <w:r w:rsidRPr="00195C50">
              <w:rPr>
                <w:rFonts w:hint="eastAsia"/>
                <w:i/>
                <w:iCs/>
              </w:rPr>
              <w:t xml:space="preserve">) includes Lua 5.1 and some required Lua libraries, the </w:t>
            </w:r>
            <w:proofErr w:type="spellStart"/>
            <w:r w:rsidRPr="00195C50">
              <w:rPr>
                <w:rFonts w:hint="eastAsia"/>
                <w:i/>
                <w:iCs/>
              </w:rPr>
              <w:t>cmdhosting</w:t>
            </w:r>
            <w:proofErr w:type="spellEnd"/>
            <w:r w:rsidRPr="00195C50">
              <w:rPr>
                <w:rFonts w:hint="eastAsia"/>
                <w:i/>
                <w:iCs/>
              </w:rPr>
              <w:t xml:space="preserve"> the container’s interface and REST API.</w:t>
            </w:r>
          </w:p>
        </w:tc>
      </w:tr>
      <w:tr w:rsidR="00DA3C6B" w:rsidRPr="00195C50" w14:paraId="4CFC62E4" w14:textId="77777777" w:rsidTr="009C4960">
        <w:tc>
          <w:tcPr>
            <w:tcW w:w="2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D5944" w14:textId="77777777" w:rsidR="00DA3C6B" w:rsidRPr="00195C50" w:rsidRDefault="00DA3C6B" w:rsidP="00DA3C6B">
            <w:r w:rsidRPr="00195C50">
              <w:t>Filesystem images</w:t>
            </w:r>
          </w:p>
        </w:tc>
        <w:tc>
          <w:tcPr>
            <w:tcW w:w="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5685E7" w14:textId="77777777" w:rsidR="00DA3C6B" w:rsidRPr="00195C50" w:rsidRDefault="00DA3C6B" w:rsidP="00DA3C6B">
            <w:r w:rsidRPr="00195C50">
              <w:t>-</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BE707" w14:textId="77777777" w:rsidR="00DA3C6B" w:rsidRPr="00195C50" w:rsidRDefault="00DA3C6B" w:rsidP="00DA3C6B">
            <w:r w:rsidRPr="00195C50">
              <w:t>-</w:t>
            </w:r>
          </w:p>
        </w:tc>
        <w:tc>
          <w:tcPr>
            <w:tcW w:w="3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BAD7F9" w14:textId="40337F95" w:rsidR="00DA3C6B" w:rsidRPr="00195C50" w:rsidRDefault="00DA3C6B" w:rsidP="00DA3C6B">
            <w:r>
              <w:t>Default</w:t>
            </w:r>
          </w:p>
        </w:tc>
      </w:tr>
      <w:tr w:rsidR="00DA3C6B" w:rsidRPr="00195C50" w14:paraId="013D286A" w14:textId="77777777" w:rsidTr="009C4960">
        <w:tc>
          <w:tcPr>
            <w:tcW w:w="2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6AB333" w14:textId="77777777" w:rsidR="00DA3C6B" w:rsidRPr="00195C50" w:rsidRDefault="00DA3C6B" w:rsidP="00DA3C6B">
            <w:r w:rsidRPr="00195C50">
              <w:t>Bootloaders</w:t>
            </w:r>
          </w:p>
        </w:tc>
        <w:tc>
          <w:tcPr>
            <w:tcW w:w="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9745B" w14:textId="77777777" w:rsidR="00DA3C6B" w:rsidRPr="00195C50" w:rsidRDefault="00DA3C6B" w:rsidP="00DA3C6B">
            <w:r w:rsidRPr="00195C50">
              <w:t>-</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A1B62E" w14:textId="77777777" w:rsidR="00DA3C6B" w:rsidRPr="00195C50" w:rsidRDefault="00DA3C6B" w:rsidP="00DA3C6B">
            <w:r w:rsidRPr="00195C50">
              <w:t>-</w:t>
            </w:r>
          </w:p>
        </w:tc>
        <w:tc>
          <w:tcPr>
            <w:tcW w:w="3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D6C480" w14:textId="478F01B4" w:rsidR="00DA3C6B" w:rsidRPr="00195C50" w:rsidRDefault="00DA3C6B" w:rsidP="00DA3C6B">
            <w:r>
              <w:t>Default</w:t>
            </w:r>
          </w:p>
        </w:tc>
      </w:tr>
      <w:tr w:rsidR="00DA3C6B" w:rsidRPr="00195C50" w14:paraId="7A75AEA6" w14:textId="77777777" w:rsidTr="009C4960">
        <w:tc>
          <w:tcPr>
            <w:tcW w:w="2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4409AE" w14:textId="77777777" w:rsidR="00DA3C6B" w:rsidRPr="00195C50" w:rsidRDefault="00DA3C6B" w:rsidP="00DA3C6B">
            <w:r w:rsidRPr="00195C50">
              <w:t>Host utilities</w:t>
            </w:r>
          </w:p>
        </w:tc>
        <w:tc>
          <w:tcPr>
            <w:tcW w:w="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42145" w14:textId="77777777" w:rsidR="00DA3C6B" w:rsidRPr="00195C50" w:rsidRDefault="00DA3C6B" w:rsidP="00DA3C6B">
            <w:r w:rsidRPr="00195C50">
              <w:t>-</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ED16DE" w14:textId="77777777" w:rsidR="00DA3C6B" w:rsidRPr="00195C50" w:rsidRDefault="00DA3C6B" w:rsidP="00DA3C6B">
            <w:r w:rsidRPr="00195C50">
              <w:t>-</w:t>
            </w:r>
          </w:p>
        </w:tc>
        <w:tc>
          <w:tcPr>
            <w:tcW w:w="3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306B9" w14:textId="45561209" w:rsidR="00DA3C6B" w:rsidRPr="00195C50" w:rsidRDefault="00DA3C6B" w:rsidP="00DA3C6B">
            <w:r>
              <w:t>See below</w:t>
            </w:r>
          </w:p>
        </w:tc>
      </w:tr>
      <w:tr w:rsidR="00DA3C6B" w:rsidRPr="00195C50" w14:paraId="240231F6" w14:textId="77777777" w:rsidTr="009C4960">
        <w:tc>
          <w:tcPr>
            <w:tcW w:w="8567" w:type="dxa"/>
            <w:gridSpan w:val="4"/>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1FEE35" w14:textId="1451856C" w:rsidR="00DA3C6B" w:rsidRPr="00DA3C6B" w:rsidRDefault="00DA3C6B" w:rsidP="00DA3C6B">
            <w:pPr>
              <w:rPr>
                <w:i/>
                <w:iCs/>
              </w:rPr>
            </w:pPr>
            <w:r w:rsidRPr="00195C50">
              <w:rPr>
                <w:i/>
                <w:iCs/>
              </w:rPr>
              <w:t>F</w:t>
            </w:r>
            <w:r w:rsidRPr="00195C50">
              <w:rPr>
                <w:rFonts w:hint="eastAsia"/>
                <w:i/>
                <w:iCs/>
              </w:rPr>
              <w:t>or some container builds, there might be additional utilities that must be present in the build environment; these can be included in the “Host utilities” section.</w:t>
            </w:r>
          </w:p>
        </w:tc>
      </w:tr>
      <w:tr w:rsidR="00DA3C6B" w:rsidRPr="00195C50" w14:paraId="0D89480C" w14:textId="77777777" w:rsidTr="009C4960">
        <w:tc>
          <w:tcPr>
            <w:tcW w:w="2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A0ABF" w14:textId="77777777" w:rsidR="00DA3C6B" w:rsidRPr="00195C50" w:rsidRDefault="00DA3C6B" w:rsidP="00DA3C6B">
            <w:r w:rsidRPr="00195C50">
              <w:t>Legacy config options</w:t>
            </w:r>
          </w:p>
        </w:tc>
        <w:tc>
          <w:tcPr>
            <w:tcW w:w="9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3AFF5A" w14:textId="77777777" w:rsidR="00DA3C6B" w:rsidRPr="00195C50" w:rsidRDefault="00DA3C6B" w:rsidP="00DA3C6B">
            <w:r w:rsidRPr="00195C50">
              <w:t>-</w:t>
            </w:r>
          </w:p>
        </w:tc>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301DA" w14:textId="77777777" w:rsidR="00DA3C6B" w:rsidRPr="00195C50" w:rsidRDefault="00DA3C6B" w:rsidP="00DA3C6B">
            <w:r w:rsidRPr="00195C50">
              <w:t>-</w:t>
            </w:r>
          </w:p>
        </w:tc>
        <w:tc>
          <w:tcPr>
            <w:tcW w:w="3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4AE03D" w14:textId="5E8347CF" w:rsidR="00DA3C6B" w:rsidRPr="00195C50" w:rsidRDefault="00DA3C6B" w:rsidP="009C4960">
            <w:pPr>
              <w:keepNext/>
            </w:pPr>
            <w:r>
              <w:t>Default</w:t>
            </w:r>
          </w:p>
        </w:tc>
      </w:tr>
    </w:tbl>
    <w:p w14:paraId="334CF4A2" w14:textId="23D0BE8F" w:rsidR="00195C50" w:rsidRPr="00195C50" w:rsidRDefault="009C4960" w:rsidP="009C4960">
      <w:pPr>
        <w:pStyle w:val="Caption"/>
        <w:jc w:val="center"/>
      </w:pPr>
      <w:r>
        <w:t xml:space="preserve">Table </w:t>
      </w:r>
      <w:r>
        <w:fldChar w:fldCharType="begin"/>
      </w:r>
      <w:r>
        <w:instrText xml:space="preserve"> SEQ Table \* ARABIC </w:instrText>
      </w:r>
      <w:r>
        <w:fldChar w:fldCharType="separate"/>
      </w:r>
      <w:r w:rsidR="001B3BEC">
        <w:rPr>
          <w:noProof/>
        </w:rPr>
        <w:t>2</w:t>
      </w:r>
      <w:r>
        <w:fldChar w:fldCharType="end"/>
      </w:r>
      <w:r>
        <w:t xml:space="preserve"> </w:t>
      </w:r>
      <w:proofErr w:type="spellStart"/>
      <w:r>
        <w:t>menuconfig</w:t>
      </w:r>
      <w:proofErr w:type="spellEnd"/>
      <w:r>
        <w:t xml:space="preserve"> options</w:t>
      </w:r>
    </w:p>
    <w:p w14:paraId="53588B84" w14:textId="55D54946" w:rsidR="00A31BCC" w:rsidRDefault="00A31BCC" w:rsidP="00A31BCC"/>
    <w:p w14:paraId="7268ED33" w14:textId="70AACAFA" w:rsidR="009C4960" w:rsidRDefault="009C4960" w:rsidP="00A31BCC">
      <w:r>
        <w:t>Once the selection is done, “exit” to save the configuration to a file.</w:t>
      </w:r>
    </w:p>
    <w:p w14:paraId="6339BD99" w14:textId="392B7C43" w:rsidR="009C4960" w:rsidRDefault="009C4960" w:rsidP="00A31BCC"/>
    <w:p w14:paraId="5D551828" w14:textId="77777777" w:rsidR="009C4960" w:rsidRDefault="009C4960" w:rsidP="009C4960">
      <w:pPr>
        <w:keepNext/>
        <w:jc w:val="center"/>
      </w:pPr>
      <w:r>
        <w:rPr>
          <w:noProof/>
        </w:rPr>
        <w:drawing>
          <wp:inline distT="0" distB="0" distL="0" distR="0" wp14:anchorId="0D88ADE3" wp14:editId="7EB8658C">
            <wp:extent cx="4750814" cy="2733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7802" cy="2737696"/>
                    </a:xfrm>
                    <a:prstGeom prst="rect">
                      <a:avLst/>
                    </a:prstGeom>
                  </pic:spPr>
                </pic:pic>
              </a:graphicData>
            </a:graphic>
          </wp:inline>
        </w:drawing>
      </w:r>
    </w:p>
    <w:p w14:paraId="544ADC79" w14:textId="4A0D699D" w:rsidR="009C4960" w:rsidRDefault="009C4960" w:rsidP="009C4960">
      <w:pPr>
        <w:pStyle w:val="Caption"/>
        <w:jc w:val="center"/>
      </w:pPr>
      <w:r>
        <w:t xml:space="preserve">Table </w:t>
      </w:r>
      <w:r>
        <w:fldChar w:fldCharType="begin"/>
      </w:r>
      <w:r>
        <w:instrText xml:space="preserve"> SEQ Table \* ARABIC </w:instrText>
      </w:r>
      <w:r>
        <w:fldChar w:fldCharType="separate"/>
      </w:r>
      <w:r w:rsidR="001B3BEC">
        <w:rPr>
          <w:noProof/>
        </w:rPr>
        <w:t>3</w:t>
      </w:r>
      <w:r>
        <w:fldChar w:fldCharType="end"/>
      </w:r>
      <w:r>
        <w:t xml:space="preserve"> Save configuration</w:t>
      </w:r>
    </w:p>
    <w:p w14:paraId="14238D86" w14:textId="32F91A42" w:rsidR="009C4960" w:rsidRDefault="009C4960" w:rsidP="00A31BCC"/>
    <w:p w14:paraId="197121E2" w14:textId="01042FE7" w:rsidR="009C4960" w:rsidRDefault="009C4960" w:rsidP="009C4960">
      <w:pPr>
        <w:pStyle w:val="Heading2"/>
      </w:pPr>
      <w:bookmarkStart w:id="20" w:name="_Toc116656699"/>
      <w:r>
        <w:t>Make</w:t>
      </w:r>
      <w:bookmarkEnd w:id="20"/>
    </w:p>
    <w:p w14:paraId="18AE5F3A" w14:textId="49001980" w:rsidR="009C4960" w:rsidRDefault="009C4960" w:rsidP="009C4960">
      <w:r>
        <w:t xml:space="preserve">Once the file is saved entering ‘make’ will start the build </w:t>
      </w:r>
    </w:p>
    <w:p w14:paraId="23DF27FB" w14:textId="0E721660" w:rsidR="009C4960" w:rsidRDefault="009C4960" w:rsidP="009C4960">
      <w:r>
        <w:tab/>
      </w:r>
      <w:r w:rsidRPr="009C4960">
        <w:rPr>
          <w:highlight w:val="lightGray"/>
        </w:rPr>
        <w:t>$ make</w:t>
      </w:r>
    </w:p>
    <w:p w14:paraId="49D118D9" w14:textId="35A6E0F2" w:rsidR="009C4960" w:rsidRDefault="009C4960" w:rsidP="009C4960">
      <w:r>
        <w:t xml:space="preserve">The build approximately takes about 25-30 mins and the output </w:t>
      </w:r>
      <w:r w:rsidR="007A3D2F">
        <w:t>‘</w:t>
      </w:r>
      <w:r>
        <w:t>rootf</w:t>
      </w:r>
      <w:r w:rsidR="007A3D2F">
        <w:t>s.tar’</w:t>
      </w:r>
      <w:r>
        <w:t xml:space="preserve"> file will be stored in </w:t>
      </w:r>
    </w:p>
    <w:p w14:paraId="3580E8DB" w14:textId="5C1C554C" w:rsidR="009C4960" w:rsidRPr="009C4960" w:rsidRDefault="009C4960" w:rsidP="009C4960">
      <w:r>
        <w:tab/>
        <w:t>/</w:t>
      </w:r>
      <w:proofErr w:type="gramStart"/>
      <w:r>
        <w:t>buildroot</w:t>
      </w:r>
      <w:proofErr w:type="gramEnd"/>
      <w:r>
        <w:t>-2022.02.5/</w:t>
      </w:r>
    </w:p>
    <w:p w14:paraId="32CB9977" w14:textId="52A97C4B" w:rsidR="00BA5D55" w:rsidRDefault="00BA5D55" w:rsidP="00BA5D55">
      <w:pPr>
        <w:pStyle w:val="Heading1"/>
      </w:pPr>
      <w:bookmarkStart w:id="21" w:name="_Toc116656700"/>
      <w:r>
        <w:t>App Development</w:t>
      </w:r>
      <w:bookmarkEnd w:id="21"/>
    </w:p>
    <w:p w14:paraId="4B122602" w14:textId="1C5A58C6" w:rsidR="00AA2958" w:rsidRDefault="00AA2958" w:rsidP="00AA2958">
      <w:r>
        <w:t>This stage is used to develop your custom application.</w:t>
      </w:r>
    </w:p>
    <w:p w14:paraId="510C72FA" w14:textId="34D8F7D1" w:rsidR="00AA2958" w:rsidRDefault="00AA2958" w:rsidP="00AA2958">
      <w:r>
        <w:t xml:space="preserve">More details will be provided based </w:t>
      </w:r>
      <w:r w:rsidR="00D166A1">
        <w:t>on</w:t>
      </w:r>
      <w:r>
        <w:t xml:space="preserve"> </w:t>
      </w:r>
      <w:r w:rsidR="00D166A1">
        <w:t xml:space="preserve">developer’s </w:t>
      </w:r>
      <w:r>
        <w:t>requirement</w:t>
      </w:r>
      <w:r w:rsidR="00D166A1">
        <w:t>s</w:t>
      </w:r>
      <w:r>
        <w:t xml:space="preserve"> and the nature of app that they want to develop. </w:t>
      </w:r>
    </w:p>
    <w:p w14:paraId="0D2EF2F0" w14:textId="02A7E1E6" w:rsidR="00D166A1" w:rsidRDefault="00D166A1" w:rsidP="00AA2958"/>
    <w:p w14:paraId="7D91E747" w14:textId="1274CD23" w:rsidR="00D166A1" w:rsidRDefault="00D166A1" w:rsidP="00D166A1">
      <w:pPr>
        <w:jc w:val="center"/>
      </w:pPr>
      <w:r>
        <w:rPr>
          <w:noProof/>
        </w:rPr>
        <w:drawing>
          <wp:inline distT="0" distB="0" distL="0" distR="0" wp14:anchorId="25EE6C04" wp14:editId="031CA087">
            <wp:extent cx="4171950" cy="3867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71950" cy="3867150"/>
                    </a:xfrm>
                    <a:prstGeom prst="rect">
                      <a:avLst/>
                    </a:prstGeom>
                  </pic:spPr>
                </pic:pic>
              </a:graphicData>
            </a:graphic>
          </wp:inline>
        </w:drawing>
      </w:r>
    </w:p>
    <w:p w14:paraId="4662263F" w14:textId="77777777" w:rsidR="00D166A1" w:rsidRPr="00AA2958" w:rsidRDefault="00D166A1" w:rsidP="00AA2958"/>
    <w:p w14:paraId="4C9E5A75" w14:textId="30EDFB80" w:rsidR="0098043B" w:rsidRDefault="00BA5D55" w:rsidP="0098043B">
      <w:pPr>
        <w:pStyle w:val="Heading1"/>
      </w:pPr>
      <w:bookmarkStart w:id="22" w:name="_Toc116656701"/>
      <w:r>
        <w:lastRenderedPageBreak/>
        <w:t>Merge Files</w:t>
      </w:r>
      <w:bookmarkEnd w:id="22"/>
    </w:p>
    <w:p w14:paraId="08E8C1B2" w14:textId="4BD34931" w:rsidR="00522284" w:rsidRDefault="0098043B" w:rsidP="0098043B">
      <w:r>
        <w:t xml:space="preserve">Since we have two filesystems, one from </w:t>
      </w:r>
      <w:r w:rsidR="00E22FDC">
        <w:t>BuildRoot</w:t>
      </w:r>
      <w:r>
        <w:t xml:space="preserve"> and other from custom app, these files are merged to a single filesystem. </w:t>
      </w:r>
    </w:p>
    <w:p w14:paraId="73043CC2" w14:textId="1F87A0A5" w:rsidR="00E22FDC" w:rsidRDefault="00E22FDC" w:rsidP="0098043B">
      <w:r>
        <w:t xml:space="preserve">For </w:t>
      </w:r>
      <w:proofErr w:type="spellStart"/>
      <w:r>
        <w:t>eg.</w:t>
      </w:r>
      <w:proofErr w:type="spellEnd"/>
      <w:r>
        <w:t>,</w:t>
      </w:r>
    </w:p>
    <w:p w14:paraId="4C3788BC" w14:textId="561D44D3" w:rsidR="00E22FDC" w:rsidRDefault="00E22FDC" w:rsidP="0098043B">
      <w:r>
        <w:t>Adding a new service file to /</w:t>
      </w:r>
      <w:proofErr w:type="spellStart"/>
      <w:r>
        <w:t>etc</w:t>
      </w:r>
      <w:proofErr w:type="spellEnd"/>
      <w:r>
        <w:t>/</w:t>
      </w:r>
      <w:proofErr w:type="spellStart"/>
      <w:proofErr w:type="gramStart"/>
      <w:r>
        <w:t>init.d</w:t>
      </w:r>
      <w:proofErr w:type="spellEnd"/>
      <w:proofErr w:type="gramEnd"/>
      <w:r>
        <w:t>/</w:t>
      </w:r>
      <w:proofErr w:type="spellStart"/>
      <w:r>
        <w:t>custom_service</w:t>
      </w:r>
      <w:proofErr w:type="spellEnd"/>
      <w:r>
        <w:t xml:space="preserve"> </w:t>
      </w:r>
    </w:p>
    <w:p w14:paraId="3BE6296B" w14:textId="77777777" w:rsidR="00E2738F" w:rsidRDefault="00E2738F" w:rsidP="0098043B"/>
    <w:p w14:paraId="2BA34E28" w14:textId="77777777" w:rsidR="00D166A1" w:rsidRDefault="00D166A1" w:rsidP="00D166A1">
      <w:pPr>
        <w:keepNext/>
      </w:pPr>
      <w:r>
        <w:rPr>
          <w:noProof/>
        </w:rPr>
        <w:drawing>
          <wp:inline distT="0" distB="0" distL="0" distR="0" wp14:anchorId="0149305C" wp14:editId="7C470779">
            <wp:extent cx="6324600" cy="20129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24600" cy="2012950"/>
                    </a:xfrm>
                    <a:prstGeom prst="rect">
                      <a:avLst/>
                    </a:prstGeom>
                  </pic:spPr>
                </pic:pic>
              </a:graphicData>
            </a:graphic>
          </wp:inline>
        </w:drawing>
      </w:r>
    </w:p>
    <w:p w14:paraId="7A800D56" w14:textId="5FD143E8" w:rsidR="00D166A1" w:rsidRDefault="00D166A1" w:rsidP="00D166A1">
      <w:pPr>
        <w:pStyle w:val="Caption"/>
        <w:jc w:val="center"/>
      </w:pPr>
      <w:r>
        <w:t xml:space="preserve">Figure </w:t>
      </w:r>
      <w:r>
        <w:fldChar w:fldCharType="begin"/>
      </w:r>
      <w:r>
        <w:instrText xml:space="preserve"> SEQ Figure \* ARABIC </w:instrText>
      </w:r>
      <w:r>
        <w:fldChar w:fldCharType="separate"/>
      </w:r>
      <w:r w:rsidR="00E2738F">
        <w:rPr>
          <w:noProof/>
        </w:rPr>
        <w:t>6</w:t>
      </w:r>
      <w:r>
        <w:fldChar w:fldCharType="end"/>
      </w:r>
      <w:r>
        <w:t xml:space="preserve"> Merging root filesystem with custom files</w:t>
      </w:r>
    </w:p>
    <w:p w14:paraId="62F3C60A" w14:textId="03ABB332" w:rsidR="0098043B" w:rsidRDefault="0098043B" w:rsidP="0098043B"/>
    <w:p w14:paraId="6D064932" w14:textId="07CFD4C0" w:rsidR="00522284" w:rsidRDefault="00522284" w:rsidP="0098043B">
      <w:r>
        <w:t>This step has been added as a part of the execution inside the “prepare_contianer.sh”</w:t>
      </w:r>
    </w:p>
    <w:p w14:paraId="4B218C49" w14:textId="610FB1BF" w:rsidR="00E2738F" w:rsidRDefault="00E2738F" w:rsidP="0098043B"/>
    <w:p w14:paraId="3222D570" w14:textId="330A03E5" w:rsidR="00E2738F" w:rsidRDefault="00E2738F" w:rsidP="0098043B"/>
    <w:p w14:paraId="224441F5" w14:textId="1E64758E" w:rsidR="00E2738F" w:rsidRDefault="00E2738F" w:rsidP="0098043B"/>
    <w:p w14:paraId="0EFE97DD" w14:textId="3ADA6324" w:rsidR="00E2738F" w:rsidRDefault="00E2738F" w:rsidP="0098043B"/>
    <w:p w14:paraId="671A25A8" w14:textId="7CD0E530" w:rsidR="00E2738F" w:rsidRDefault="00E2738F" w:rsidP="0098043B"/>
    <w:p w14:paraId="74F5518E" w14:textId="4F862456" w:rsidR="00E2738F" w:rsidRDefault="00E2738F" w:rsidP="0098043B"/>
    <w:p w14:paraId="682CD38D" w14:textId="1F8B0FB4" w:rsidR="00E2738F" w:rsidRDefault="00E2738F" w:rsidP="0098043B"/>
    <w:p w14:paraId="34E63705" w14:textId="4EA819BD" w:rsidR="00E2738F" w:rsidRDefault="00E2738F" w:rsidP="0098043B"/>
    <w:p w14:paraId="21F059C7" w14:textId="5C2004CC" w:rsidR="00E2738F" w:rsidRDefault="00E2738F" w:rsidP="0098043B"/>
    <w:p w14:paraId="5364DBC0" w14:textId="06B2E7FF" w:rsidR="00E2738F" w:rsidRDefault="00E2738F" w:rsidP="0098043B"/>
    <w:p w14:paraId="187ACC6C" w14:textId="77777777" w:rsidR="00E2738F" w:rsidRPr="0098043B" w:rsidRDefault="00E2738F" w:rsidP="0098043B"/>
    <w:p w14:paraId="1A154FB0" w14:textId="09947B80" w:rsidR="00BA5D55" w:rsidRDefault="00BA5D55" w:rsidP="00BA5D55">
      <w:pPr>
        <w:pStyle w:val="Heading1"/>
      </w:pPr>
      <w:bookmarkStart w:id="23" w:name="_Toc116656702"/>
      <w:r>
        <w:lastRenderedPageBreak/>
        <w:t xml:space="preserve">Create </w:t>
      </w:r>
      <w:r w:rsidR="0098043B">
        <w:t xml:space="preserve">LXC </w:t>
      </w:r>
      <w:r>
        <w:t>Container</w:t>
      </w:r>
      <w:bookmarkEnd w:id="23"/>
    </w:p>
    <w:p w14:paraId="30D4A88E" w14:textId="4B64B5A5" w:rsidR="00E2738F" w:rsidRDefault="00522284" w:rsidP="0098043B">
      <w:r>
        <w:t>There are several ways to create a LXC container. The most widely used method is to use ‘</w:t>
      </w:r>
      <w:proofErr w:type="spellStart"/>
      <w:r>
        <w:t>lxc</w:t>
      </w:r>
      <w:proofErr w:type="spellEnd"/>
      <w:r>
        <w:t xml:space="preserve">-create’ directly on the target device. This method unfortunately cannot be used in FastMile due to resource access restrictions. </w:t>
      </w:r>
    </w:p>
    <w:p w14:paraId="62CEC7BE" w14:textId="71995F91" w:rsidR="00E2738F" w:rsidRDefault="00E2738F" w:rsidP="0098043B">
      <w:r>
        <w:t>To overcome this, we will manually create the container package that will be later sent to FastMile and Installed via script.</w:t>
      </w:r>
    </w:p>
    <w:p w14:paraId="23F43BB5" w14:textId="4FE16470" w:rsidR="00E2738F" w:rsidRDefault="00E2738F" w:rsidP="0098043B">
      <w:pPr>
        <w:rPr>
          <w:b/>
          <w:bCs/>
        </w:rPr>
      </w:pPr>
      <w:r>
        <w:t xml:space="preserve">The two pieces that we need to build our container is </w:t>
      </w:r>
      <w:r w:rsidRPr="00E2738F">
        <w:rPr>
          <w:b/>
          <w:bCs/>
        </w:rPr>
        <w:t>ADF + rootfs.tar</w:t>
      </w:r>
    </w:p>
    <w:p w14:paraId="2E9A81CF" w14:textId="1C20C6E0" w:rsidR="00E2738F" w:rsidRDefault="00E2738F" w:rsidP="00E2738F">
      <w:pPr>
        <w:pStyle w:val="ListParagraph"/>
        <w:numPr>
          <w:ilvl w:val="0"/>
          <w:numId w:val="0"/>
        </w:numPr>
      </w:pPr>
      <w:r>
        <w:t>More information on how to create this file and variables used are in the document “Nokia ADF Document Usage Guide.pdf”</w:t>
      </w:r>
    </w:p>
    <w:p w14:paraId="307A407D" w14:textId="77777777" w:rsidR="00925929" w:rsidRDefault="00925929" w:rsidP="00E2738F">
      <w:pPr>
        <w:pStyle w:val="ListParagraph"/>
        <w:numPr>
          <w:ilvl w:val="0"/>
          <w:numId w:val="0"/>
        </w:numPr>
      </w:pPr>
    </w:p>
    <w:p w14:paraId="719BA037" w14:textId="77777777" w:rsidR="00E2738F" w:rsidRDefault="00E2738F" w:rsidP="00E2738F">
      <w:pPr>
        <w:pStyle w:val="ListParagraph"/>
        <w:keepNext/>
        <w:numPr>
          <w:ilvl w:val="0"/>
          <w:numId w:val="0"/>
        </w:numPr>
        <w:jc w:val="center"/>
      </w:pPr>
      <w:r>
        <w:rPr>
          <w:noProof/>
        </w:rPr>
        <w:drawing>
          <wp:inline distT="0" distB="0" distL="0" distR="0" wp14:anchorId="4A3EC842" wp14:editId="53A037CE">
            <wp:extent cx="5076825" cy="5210175"/>
            <wp:effectExtent l="19050" t="19050" r="28575" b="285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6825" cy="5210175"/>
                    </a:xfrm>
                    <a:prstGeom prst="rect">
                      <a:avLst/>
                    </a:prstGeom>
                    <a:ln>
                      <a:solidFill>
                        <a:schemeClr val="tx2"/>
                      </a:solidFill>
                    </a:ln>
                  </pic:spPr>
                </pic:pic>
              </a:graphicData>
            </a:graphic>
          </wp:inline>
        </w:drawing>
      </w:r>
    </w:p>
    <w:p w14:paraId="63572C4E" w14:textId="1A7814B1" w:rsidR="00E2738F" w:rsidRDefault="00E2738F" w:rsidP="00E2738F">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Sample ADF Document</w:t>
      </w:r>
    </w:p>
    <w:p w14:paraId="5933E0D8" w14:textId="77777777" w:rsidR="00E2738F" w:rsidRDefault="00E2738F" w:rsidP="0098043B"/>
    <w:p w14:paraId="292FC682" w14:textId="77777777" w:rsidR="00E2738F" w:rsidRDefault="00E2738F" w:rsidP="0098043B"/>
    <w:p w14:paraId="0537331A" w14:textId="3645A74B" w:rsidR="00E2738F" w:rsidRDefault="00E2738F" w:rsidP="0098043B">
      <w:r>
        <w:t>The final container looks like below</w:t>
      </w:r>
    </w:p>
    <w:p w14:paraId="6B93D8FD" w14:textId="77777777" w:rsidR="00E2738F" w:rsidRDefault="00E2738F" w:rsidP="00E2738F">
      <w:pPr>
        <w:keepNext/>
        <w:jc w:val="center"/>
      </w:pPr>
      <w:r>
        <w:rPr>
          <w:noProof/>
        </w:rPr>
        <w:drawing>
          <wp:inline distT="0" distB="0" distL="0" distR="0" wp14:anchorId="5519D743" wp14:editId="5B6401BA">
            <wp:extent cx="2009775" cy="27432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9775" cy="2743200"/>
                    </a:xfrm>
                    <a:prstGeom prst="rect">
                      <a:avLst/>
                    </a:prstGeom>
                  </pic:spPr>
                </pic:pic>
              </a:graphicData>
            </a:graphic>
          </wp:inline>
        </w:drawing>
      </w:r>
    </w:p>
    <w:p w14:paraId="7DEEDCF0" w14:textId="1AB47B2E" w:rsidR="00E2738F" w:rsidRPr="0098043B" w:rsidRDefault="00E2738F" w:rsidP="00E2738F">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Final container package</w:t>
      </w:r>
    </w:p>
    <w:p w14:paraId="6E106495" w14:textId="2ABD2E7A" w:rsidR="00BA5D55" w:rsidRDefault="00BA5D55" w:rsidP="00BA5D55">
      <w:pPr>
        <w:pStyle w:val="Heading1"/>
      </w:pPr>
      <w:bookmarkStart w:id="24" w:name="_Toc116656703"/>
      <w:r>
        <w:t>Deploy to FastMile 5G GW</w:t>
      </w:r>
      <w:bookmarkEnd w:id="24"/>
    </w:p>
    <w:p w14:paraId="1B0DE6B2" w14:textId="15946F64" w:rsidR="00522284" w:rsidRDefault="00522284" w:rsidP="00522284">
      <w:r>
        <w:t xml:space="preserve">To install the created We use TR-069 protocol to issue commands to the FastMile. This is made possible via the TRCLI script available in the remote PC. </w:t>
      </w:r>
    </w:p>
    <w:p w14:paraId="7F580584" w14:textId="77777777" w:rsidR="00522284" w:rsidRDefault="00522284" w:rsidP="00522284"/>
    <w:p w14:paraId="6ED88466" w14:textId="77777777" w:rsidR="00522284" w:rsidRDefault="00522284" w:rsidP="00522284">
      <w:r>
        <w:t xml:space="preserve">To know more about TR-069 can be found here </w:t>
      </w:r>
      <w:hyperlink r:id="rId31" w:history="1">
        <w:r w:rsidRPr="00B270C5">
          <w:rPr>
            <w:rStyle w:val="Hyperlink"/>
            <w:rFonts w:ascii="Nokia Pure Text Light" w:hAnsi="Nokia Pure Text Light"/>
          </w:rPr>
          <w:t>https://en.wikipedia.org/wiki/TR-069</w:t>
        </w:r>
      </w:hyperlink>
    </w:p>
    <w:p w14:paraId="36ACB7A4" w14:textId="327303E2" w:rsidR="00522284" w:rsidRDefault="00E2738F" w:rsidP="00522284">
      <w:r>
        <w:t>The TRCLI script itself is available along with the “Quick Start Package”</w:t>
      </w:r>
    </w:p>
    <w:p w14:paraId="1BE54B82" w14:textId="468E7A97" w:rsidR="00E2738F" w:rsidRDefault="00E2738F" w:rsidP="00522284"/>
    <w:p w14:paraId="6301CDD1" w14:textId="77777777" w:rsidR="00E2738F" w:rsidRDefault="00E2738F" w:rsidP="00522284"/>
    <w:p w14:paraId="16098B47" w14:textId="5D43F0BD" w:rsidR="00E2738F" w:rsidRDefault="00E2738F" w:rsidP="00E2738F">
      <w:r>
        <w:t>Step 1: Login to Remote PC</w:t>
      </w:r>
    </w:p>
    <w:p w14:paraId="12777D05" w14:textId="3D1A28E7" w:rsidR="00E2738F" w:rsidRDefault="00E2738F" w:rsidP="00E2738F">
      <w:pPr>
        <w:ind w:firstLine="720"/>
      </w:pPr>
      <w:r w:rsidRPr="00E2738F">
        <w:t xml:space="preserve">Login using </w:t>
      </w:r>
      <w:r>
        <w:t xml:space="preserve">the provided </w:t>
      </w:r>
      <w:r w:rsidRPr="00E2738F">
        <w:t>Any</w:t>
      </w:r>
      <w:r>
        <w:t>D</w:t>
      </w:r>
      <w:r w:rsidRPr="00E2738F">
        <w:t>esk ID and Password</w:t>
      </w:r>
    </w:p>
    <w:p w14:paraId="2F9FF5F1" w14:textId="3041D8A4" w:rsidR="00E2738F" w:rsidRDefault="00E2738F" w:rsidP="00E2738F">
      <w:r>
        <w:t xml:space="preserve">Step 2: </w:t>
      </w:r>
      <w:r w:rsidRPr="00E2738F">
        <w:t xml:space="preserve">Transfer </w:t>
      </w:r>
      <w:r>
        <w:t>the container</w:t>
      </w:r>
      <w:r w:rsidRPr="00E2738F">
        <w:t xml:space="preserve"> file</w:t>
      </w:r>
    </w:p>
    <w:p w14:paraId="7001576B" w14:textId="3E22D078" w:rsidR="00E2738F" w:rsidRDefault="00E2738F" w:rsidP="00E2738F">
      <w:r>
        <w:tab/>
        <w:t xml:space="preserve">Transfer the applications files to </w:t>
      </w:r>
      <w:r w:rsidRPr="00E2738F">
        <w:rPr>
          <w:highlight w:val="lightGray"/>
        </w:rPr>
        <w:t>/home/</w:t>
      </w:r>
      <w:proofErr w:type="spellStart"/>
      <w:r w:rsidRPr="00E2738F">
        <w:rPr>
          <w:highlight w:val="lightGray"/>
        </w:rPr>
        <w:t>fwa</w:t>
      </w:r>
      <w:proofErr w:type="spellEnd"/>
      <w:r w:rsidRPr="00E2738F">
        <w:rPr>
          <w:highlight w:val="lightGray"/>
        </w:rPr>
        <w:t>/Desktop/source</w:t>
      </w:r>
    </w:p>
    <w:p w14:paraId="7E839FB9" w14:textId="77777777" w:rsidR="00E2738F" w:rsidRDefault="00E2738F" w:rsidP="00E2738F">
      <w:r>
        <w:tab/>
        <w:t>Contents checklist</w:t>
      </w:r>
    </w:p>
    <w:p w14:paraId="1A938627" w14:textId="43029E11" w:rsidR="00E2738F" w:rsidRDefault="00E2738F" w:rsidP="00E2738F">
      <w:r>
        <w:tab/>
      </w:r>
      <w:r>
        <w:tab/>
        <w:t>Application.tar.gz</w:t>
      </w:r>
      <w:r w:rsidR="007B45C8">
        <w:t xml:space="preserve"> has</w:t>
      </w:r>
    </w:p>
    <w:p w14:paraId="288E4915" w14:textId="46D6E2BB" w:rsidR="00E2738F" w:rsidRPr="007B45C8" w:rsidRDefault="00E2738F" w:rsidP="00E2738F">
      <w:pPr>
        <w:rPr>
          <w:highlight w:val="lightGray"/>
        </w:rPr>
      </w:pPr>
      <w:r>
        <w:tab/>
      </w:r>
      <w:r>
        <w:tab/>
      </w:r>
      <w:r>
        <w:tab/>
      </w:r>
      <w:r w:rsidRPr="007B45C8">
        <w:rPr>
          <w:highlight w:val="lightGray"/>
        </w:rPr>
        <w:t>ADF</w:t>
      </w:r>
    </w:p>
    <w:p w14:paraId="6920D023" w14:textId="5676D5C2" w:rsidR="00E2738F" w:rsidRDefault="00E2738F" w:rsidP="00E2738F">
      <w:pPr>
        <w:ind w:left="1440" w:firstLine="720"/>
      </w:pPr>
      <w:r w:rsidRPr="007B45C8">
        <w:rPr>
          <w:highlight w:val="lightGray"/>
        </w:rPr>
        <w:t>Rootf.tar.gz</w:t>
      </w:r>
    </w:p>
    <w:p w14:paraId="27F34D51" w14:textId="31357D49" w:rsidR="007B45C8" w:rsidRDefault="007B45C8" w:rsidP="007B45C8">
      <w:r>
        <w:t xml:space="preserve">Step 3: </w:t>
      </w:r>
      <w:r w:rsidRPr="007B45C8">
        <w:t>Creating a local HTTP server using python</w:t>
      </w:r>
    </w:p>
    <w:p w14:paraId="517F58B7" w14:textId="767B2895" w:rsidR="007B45C8" w:rsidRDefault="007B45C8" w:rsidP="007B45C8">
      <w:r>
        <w:tab/>
        <w:t xml:space="preserve">Open terminal and cd to working directory </w:t>
      </w:r>
    </w:p>
    <w:p w14:paraId="1D7B4943" w14:textId="3F1E72EE" w:rsidR="007B45C8" w:rsidRDefault="007B45C8" w:rsidP="007B45C8">
      <w:r>
        <w:lastRenderedPageBreak/>
        <w:tab/>
      </w:r>
      <w:r>
        <w:tab/>
      </w:r>
      <w:r w:rsidRPr="007B45C8">
        <w:rPr>
          <w:highlight w:val="lightGray"/>
        </w:rPr>
        <w:t>$ cd /home/</w:t>
      </w:r>
      <w:proofErr w:type="spellStart"/>
      <w:r w:rsidRPr="007B45C8">
        <w:rPr>
          <w:highlight w:val="lightGray"/>
        </w:rPr>
        <w:t>fwa</w:t>
      </w:r>
      <w:proofErr w:type="spellEnd"/>
      <w:r w:rsidRPr="007B45C8">
        <w:rPr>
          <w:highlight w:val="lightGray"/>
        </w:rPr>
        <w:t>/Desktop/source</w:t>
      </w:r>
    </w:p>
    <w:p w14:paraId="1DB64E95" w14:textId="77777777" w:rsidR="007B45C8" w:rsidRDefault="007B45C8" w:rsidP="007B45C8">
      <w:r>
        <w:tab/>
      </w:r>
    </w:p>
    <w:p w14:paraId="75F1694A" w14:textId="77777777" w:rsidR="007B45C8" w:rsidRDefault="007B45C8" w:rsidP="007B45C8">
      <w:r>
        <w:tab/>
        <w:t>Start HTTP server using python</w:t>
      </w:r>
    </w:p>
    <w:p w14:paraId="330001AB" w14:textId="6A2088B1" w:rsidR="007B45C8" w:rsidRDefault="007B45C8" w:rsidP="007B45C8">
      <w:r>
        <w:tab/>
      </w:r>
      <w:r>
        <w:tab/>
      </w:r>
      <w:r w:rsidRPr="007B45C8">
        <w:rPr>
          <w:highlight w:val="lightGray"/>
        </w:rPr>
        <w:t xml:space="preserve">$ pythom3 -m </w:t>
      </w:r>
      <w:proofErr w:type="spellStart"/>
      <w:proofErr w:type="gramStart"/>
      <w:r w:rsidRPr="007B45C8">
        <w:rPr>
          <w:highlight w:val="lightGray"/>
        </w:rPr>
        <w:t>http.server</w:t>
      </w:r>
      <w:proofErr w:type="spellEnd"/>
      <w:proofErr w:type="gramEnd"/>
    </w:p>
    <w:p w14:paraId="6C14244C" w14:textId="7D28CC55" w:rsidR="007B45C8" w:rsidRDefault="007B45C8" w:rsidP="007B45C8">
      <w:r>
        <w:tab/>
        <w:t>This will start a http server in port 8000</w:t>
      </w:r>
    </w:p>
    <w:p w14:paraId="2133D783" w14:textId="372FEF31" w:rsidR="007B45C8" w:rsidRDefault="007B45C8" w:rsidP="007B45C8">
      <w:r>
        <w:rPr>
          <w:noProof/>
        </w:rPr>
        <w:drawing>
          <wp:inline distT="0" distB="0" distL="0" distR="0" wp14:anchorId="44F80E75" wp14:editId="00A31080">
            <wp:extent cx="6012180" cy="579755"/>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12180" cy="579755"/>
                    </a:xfrm>
                    <a:prstGeom prst="rect">
                      <a:avLst/>
                    </a:prstGeom>
                  </pic:spPr>
                </pic:pic>
              </a:graphicData>
            </a:graphic>
          </wp:inline>
        </w:drawing>
      </w:r>
    </w:p>
    <w:p w14:paraId="730297E7" w14:textId="0ABCA7CA" w:rsidR="00E2738F" w:rsidRDefault="00E2738F" w:rsidP="00E2738F"/>
    <w:p w14:paraId="027DA716" w14:textId="4604F832" w:rsidR="007B45C8" w:rsidRDefault="007B45C8" w:rsidP="00E2738F">
      <w:r>
        <w:t xml:space="preserve">Step 4: </w:t>
      </w:r>
      <w:r w:rsidRPr="007B45C8">
        <w:t>Find Local IP-Address</w:t>
      </w:r>
    </w:p>
    <w:p w14:paraId="47B262D1" w14:textId="79A89700" w:rsidR="007B45C8" w:rsidRDefault="007B45C8" w:rsidP="00E2738F">
      <w:r>
        <w:tab/>
      </w:r>
      <w:r>
        <w:tab/>
      </w:r>
      <w:r w:rsidRPr="007B45C8">
        <w:rPr>
          <w:highlight w:val="lightGray"/>
        </w:rPr>
        <w:t xml:space="preserve">$ </w:t>
      </w:r>
      <w:proofErr w:type="spellStart"/>
      <w:r w:rsidRPr="007B45C8">
        <w:rPr>
          <w:highlight w:val="lightGray"/>
        </w:rPr>
        <w:t>ifconfig</w:t>
      </w:r>
      <w:proofErr w:type="spellEnd"/>
    </w:p>
    <w:p w14:paraId="53B5C626" w14:textId="38ED1762" w:rsidR="007B45C8" w:rsidRDefault="007B45C8" w:rsidP="00E2738F">
      <w:r>
        <w:rPr>
          <w:noProof/>
        </w:rPr>
        <w:drawing>
          <wp:inline distT="0" distB="0" distL="0" distR="0" wp14:anchorId="7AA6CF4F" wp14:editId="68E0CC00">
            <wp:extent cx="6012180" cy="1638300"/>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12180" cy="1638300"/>
                    </a:xfrm>
                    <a:prstGeom prst="rect">
                      <a:avLst/>
                    </a:prstGeom>
                  </pic:spPr>
                </pic:pic>
              </a:graphicData>
            </a:graphic>
          </wp:inline>
        </w:drawing>
      </w:r>
    </w:p>
    <w:p w14:paraId="18B37972" w14:textId="12FF049A" w:rsidR="007B45C8" w:rsidRDefault="007B45C8" w:rsidP="00E2738F"/>
    <w:p w14:paraId="5C60514C" w14:textId="23ADE0F4" w:rsidR="007B45C8" w:rsidRDefault="007B45C8" w:rsidP="00E2738F">
      <w:r>
        <w:t xml:space="preserve">Step 5: </w:t>
      </w:r>
      <w:r w:rsidRPr="007B45C8">
        <w:t>Login to Fast</w:t>
      </w:r>
      <w:r>
        <w:t>M</w:t>
      </w:r>
      <w:r w:rsidRPr="007B45C8">
        <w:t>ile GW console</w:t>
      </w:r>
    </w:p>
    <w:p w14:paraId="22260E5B" w14:textId="7505F41C" w:rsidR="007B45C8" w:rsidRDefault="007B45C8" w:rsidP="007B45C8">
      <w:r>
        <w:tab/>
        <w:t xml:space="preserve">From terminal </w:t>
      </w:r>
      <w:proofErr w:type="spellStart"/>
      <w:r>
        <w:t>ssh</w:t>
      </w:r>
      <w:proofErr w:type="spellEnd"/>
      <w:r>
        <w:t xml:space="preserve"> to FastMile GW</w:t>
      </w:r>
    </w:p>
    <w:p w14:paraId="290170F5" w14:textId="0072D5C7" w:rsidR="007B45C8" w:rsidRDefault="007B45C8" w:rsidP="007B45C8">
      <w:r>
        <w:tab/>
        <w:t xml:space="preserve"> </w:t>
      </w:r>
      <w:r>
        <w:tab/>
        <w:t xml:space="preserve"> IP: 192.168.61.1, port: 22</w:t>
      </w:r>
    </w:p>
    <w:p w14:paraId="37572DD0" w14:textId="507FF3A8" w:rsidR="007B45C8" w:rsidRDefault="007B45C8" w:rsidP="007B45C8">
      <w:r>
        <w:tab/>
      </w:r>
      <w:r>
        <w:tab/>
        <w:t xml:space="preserve">  user: </w:t>
      </w:r>
      <w:proofErr w:type="spellStart"/>
      <w:r>
        <w:t>xxxxxx</w:t>
      </w:r>
      <w:proofErr w:type="spellEnd"/>
    </w:p>
    <w:p w14:paraId="6380DE3D" w14:textId="57B34EFF" w:rsidR="007B45C8" w:rsidRDefault="007B45C8" w:rsidP="007B45C8">
      <w:r>
        <w:tab/>
        <w:t xml:space="preserve"> </w:t>
      </w:r>
      <w:r>
        <w:tab/>
        <w:t xml:space="preserve"> </w:t>
      </w:r>
      <w:proofErr w:type="spellStart"/>
      <w:r>
        <w:t>pswd</w:t>
      </w:r>
      <w:proofErr w:type="spellEnd"/>
      <w:r>
        <w:t xml:space="preserve">: </w:t>
      </w:r>
      <w:proofErr w:type="spellStart"/>
      <w:r>
        <w:t>xxxxxxxxxxx</w:t>
      </w:r>
      <w:proofErr w:type="spellEnd"/>
    </w:p>
    <w:p w14:paraId="0271AD2C" w14:textId="1A1427D1" w:rsidR="00E2738F" w:rsidRDefault="007B45C8" w:rsidP="007B45C8">
      <w:pPr>
        <w:ind w:firstLine="720"/>
      </w:pPr>
      <w:r w:rsidRPr="007B45C8">
        <w:rPr>
          <w:highlight w:val="lightGray"/>
        </w:rPr>
        <w:t xml:space="preserve">$ </w:t>
      </w:r>
      <w:proofErr w:type="spellStart"/>
      <w:r w:rsidRPr="007B45C8">
        <w:rPr>
          <w:highlight w:val="lightGray"/>
        </w:rPr>
        <w:t>ssh</w:t>
      </w:r>
      <w:proofErr w:type="spellEnd"/>
      <w:r w:rsidRPr="007B45C8">
        <w:rPr>
          <w:highlight w:val="lightGray"/>
        </w:rPr>
        <w:t xml:space="preserve"> </w:t>
      </w:r>
      <w:hyperlink r:id="rId34" w:history="1">
        <w:r w:rsidRPr="00B270C5">
          <w:rPr>
            <w:rStyle w:val="Hyperlink"/>
            <w:rFonts w:ascii="Nokia Pure Text Light" w:hAnsi="Nokia Pure Text Light"/>
            <w:highlight w:val="lightGray"/>
          </w:rPr>
          <w:t>hguser@192.168.61.1</w:t>
        </w:r>
      </w:hyperlink>
    </w:p>
    <w:p w14:paraId="25C12BBC" w14:textId="0E49A5D9" w:rsidR="007B45C8" w:rsidRDefault="007B45C8" w:rsidP="007B45C8">
      <w:r>
        <w:rPr>
          <w:noProof/>
        </w:rPr>
        <w:drawing>
          <wp:inline distT="0" distB="0" distL="0" distR="0" wp14:anchorId="3A6C311A" wp14:editId="76583B27">
            <wp:extent cx="6012180" cy="2371725"/>
            <wp:effectExtent l="0" t="0" r="762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3541"/>
                    <a:stretch/>
                  </pic:blipFill>
                  <pic:spPr bwMode="auto">
                    <a:xfrm>
                      <a:off x="0" y="0"/>
                      <a:ext cx="6012180" cy="2371725"/>
                    </a:xfrm>
                    <a:prstGeom prst="rect">
                      <a:avLst/>
                    </a:prstGeom>
                    <a:ln>
                      <a:noFill/>
                    </a:ln>
                    <a:extLst>
                      <a:ext uri="{53640926-AAD7-44D8-BBD7-CCE9431645EC}">
                        <a14:shadowObscured xmlns:a14="http://schemas.microsoft.com/office/drawing/2010/main"/>
                      </a:ext>
                    </a:extLst>
                  </pic:spPr>
                </pic:pic>
              </a:graphicData>
            </a:graphic>
          </wp:inline>
        </w:drawing>
      </w:r>
    </w:p>
    <w:p w14:paraId="7E535489" w14:textId="2AA93ECD" w:rsidR="007B45C8" w:rsidRDefault="007B45C8" w:rsidP="007B45C8"/>
    <w:p w14:paraId="39DB03EF" w14:textId="4B8D17DC" w:rsidR="007B45C8" w:rsidRDefault="007B45C8" w:rsidP="007B45C8">
      <w:r>
        <w:t xml:space="preserve">Step 6: </w:t>
      </w:r>
      <w:r w:rsidRPr="007B45C8">
        <w:t>Install container</w:t>
      </w:r>
    </w:p>
    <w:p w14:paraId="7ED92F4E" w14:textId="3ACDB463" w:rsidR="007B45C8" w:rsidRDefault="007B45C8" w:rsidP="007B45C8">
      <w:r>
        <w:tab/>
        <w:t>Change to script location</w:t>
      </w:r>
    </w:p>
    <w:p w14:paraId="008E1FCC" w14:textId="3EFE838B" w:rsidR="007B45C8" w:rsidRDefault="007B45C8" w:rsidP="007B45C8">
      <w:r>
        <w:tab/>
      </w:r>
      <w:r>
        <w:tab/>
      </w:r>
      <w:r w:rsidRPr="007B45C8">
        <w:rPr>
          <w:highlight w:val="lightGray"/>
        </w:rPr>
        <w:t>$ cd /container/packages</w:t>
      </w:r>
    </w:p>
    <w:p w14:paraId="4B2A4DA0" w14:textId="77777777" w:rsidR="007B45C8" w:rsidRDefault="007B45C8" w:rsidP="007B45C8">
      <w:r>
        <w:tab/>
        <w:t>Install using command</w:t>
      </w:r>
    </w:p>
    <w:p w14:paraId="2027DA96" w14:textId="067585C4" w:rsidR="007B45C8" w:rsidRDefault="007B45C8" w:rsidP="007B45C8">
      <w:r>
        <w:tab/>
      </w:r>
      <w:r>
        <w:tab/>
      </w:r>
      <w:proofErr w:type="gramStart"/>
      <w:r w:rsidRPr="007B45C8">
        <w:rPr>
          <w:highlight w:val="lightGray"/>
        </w:rPr>
        <w:t>$ .</w:t>
      </w:r>
      <w:proofErr w:type="gramEnd"/>
      <w:r w:rsidRPr="007B45C8">
        <w:rPr>
          <w:highlight w:val="lightGray"/>
        </w:rPr>
        <w:t>/</w:t>
      </w:r>
      <w:proofErr w:type="spellStart"/>
      <w:r w:rsidRPr="007B45C8">
        <w:rPr>
          <w:highlight w:val="lightGray"/>
        </w:rPr>
        <w:t>trcli</w:t>
      </w:r>
      <w:proofErr w:type="spellEnd"/>
      <w:r w:rsidRPr="007B45C8">
        <w:rPr>
          <w:highlight w:val="lightGray"/>
        </w:rPr>
        <w:t xml:space="preserve"> install http://192.168.61.171:8000/testapp-1.0.tar.gz </w:t>
      </w:r>
      <w:proofErr w:type="spellStart"/>
      <w:r w:rsidRPr="007B45C8">
        <w:rPr>
          <w:highlight w:val="lightGray"/>
        </w:rPr>
        <w:t>testapp</w:t>
      </w:r>
      <w:proofErr w:type="spellEnd"/>
    </w:p>
    <w:p w14:paraId="33F97792" w14:textId="07C1305A" w:rsidR="007B45C8" w:rsidRDefault="007B45C8" w:rsidP="007B45C8">
      <w:r>
        <w:tab/>
      </w:r>
      <w:r>
        <w:rPr>
          <w:noProof/>
        </w:rPr>
        <w:drawing>
          <wp:inline distT="0" distB="0" distL="0" distR="0" wp14:anchorId="1968AFFC" wp14:editId="6224CD22">
            <wp:extent cx="6012180" cy="413385"/>
            <wp:effectExtent l="0" t="0" r="762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12180" cy="413385"/>
                    </a:xfrm>
                    <a:prstGeom prst="rect">
                      <a:avLst/>
                    </a:prstGeom>
                  </pic:spPr>
                </pic:pic>
              </a:graphicData>
            </a:graphic>
          </wp:inline>
        </w:drawing>
      </w:r>
    </w:p>
    <w:p w14:paraId="046CF608" w14:textId="77777777" w:rsidR="007B45C8" w:rsidRDefault="007B45C8" w:rsidP="007B45C8">
      <w:r>
        <w:tab/>
        <w:t xml:space="preserve">Start the service </w:t>
      </w:r>
    </w:p>
    <w:p w14:paraId="63274A26" w14:textId="4070EC9A" w:rsidR="007B45C8" w:rsidRDefault="007B45C8" w:rsidP="007B45C8">
      <w:r>
        <w:tab/>
      </w:r>
      <w:r w:rsidR="001B3BEC">
        <w:tab/>
      </w:r>
      <w:proofErr w:type="gramStart"/>
      <w:r w:rsidRPr="001B3BEC">
        <w:rPr>
          <w:highlight w:val="lightGray"/>
        </w:rPr>
        <w:t>$ .</w:t>
      </w:r>
      <w:proofErr w:type="gramEnd"/>
      <w:r w:rsidRPr="001B3BEC">
        <w:rPr>
          <w:highlight w:val="lightGray"/>
        </w:rPr>
        <w:t>/</w:t>
      </w:r>
      <w:proofErr w:type="spellStart"/>
      <w:r w:rsidRPr="001B3BEC">
        <w:rPr>
          <w:highlight w:val="lightGray"/>
        </w:rPr>
        <w:t>trcli</w:t>
      </w:r>
      <w:proofErr w:type="spellEnd"/>
      <w:r w:rsidRPr="001B3BEC">
        <w:rPr>
          <w:highlight w:val="lightGray"/>
        </w:rPr>
        <w:t xml:space="preserve"> start </w:t>
      </w:r>
      <w:proofErr w:type="spellStart"/>
      <w:r w:rsidR="001B3BEC" w:rsidRPr="001B3BEC">
        <w:rPr>
          <w:highlight w:val="lightGray"/>
        </w:rPr>
        <w:t>testapp</w:t>
      </w:r>
      <w:proofErr w:type="spellEnd"/>
    </w:p>
    <w:p w14:paraId="75548B50" w14:textId="7E140DDC" w:rsidR="007B45C8" w:rsidRDefault="007B45C8" w:rsidP="007B45C8">
      <w:r>
        <w:tab/>
      </w:r>
      <w:r w:rsidR="001B3BEC">
        <w:rPr>
          <w:noProof/>
        </w:rPr>
        <w:drawing>
          <wp:inline distT="0" distB="0" distL="0" distR="0" wp14:anchorId="6264AD60" wp14:editId="5B8B0F8E">
            <wp:extent cx="6012180" cy="6610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12180" cy="661035"/>
                    </a:xfrm>
                    <a:prstGeom prst="rect">
                      <a:avLst/>
                    </a:prstGeom>
                  </pic:spPr>
                </pic:pic>
              </a:graphicData>
            </a:graphic>
          </wp:inline>
        </w:drawing>
      </w:r>
    </w:p>
    <w:p w14:paraId="47717166" w14:textId="53FFA257" w:rsidR="007B45C8" w:rsidRDefault="007B45C8" w:rsidP="007B45C8">
      <w:r>
        <w:tab/>
      </w:r>
      <w:r w:rsidR="001B3BEC">
        <w:t>Check if the container is running by using LXC commands</w:t>
      </w:r>
    </w:p>
    <w:p w14:paraId="6601A16C" w14:textId="1103B342" w:rsidR="007B45C8" w:rsidRDefault="007B45C8" w:rsidP="007B45C8">
      <w:r>
        <w:tab/>
      </w:r>
      <w:r w:rsidR="001B3BEC">
        <w:tab/>
      </w:r>
      <w:r w:rsidRPr="001B3BEC">
        <w:rPr>
          <w:highlight w:val="lightGray"/>
        </w:rPr>
        <w:t xml:space="preserve">$ </w:t>
      </w:r>
      <w:proofErr w:type="spellStart"/>
      <w:r w:rsidRPr="001B3BEC">
        <w:rPr>
          <w:highlight w:val="lightGray"/>
        </w:rPr>
        <w:t>lxc</w:t>
      </w:r>
      <w:proofErr w:type="spellEnd"/>
      <w:r w:rsidRPr="001B3BEC">
        <w:rPr>
          <w:highlight w:val="lightGray"/>
        </w:rPr>
        <w:t>-ls -f</w:t>
      </w:r>
    </w:p>
    <w:p w14:paraId="68EFBD2B" w14:textId="442D90F3" w:rsidR="007B45C8" w:rsidRDefault="001B3BEC" w:rsidP="001B3BEC">
      <w:r>
        <w:rPr>
          <w:noProof/>
        </w:rPr>
        <w:drawing>
          <wp:inline distT="0" distB="0" distL="0" distR="0" wp14:anchorId="51857CDC" wp14:editId="5AFB2CFF">
            <wp:extent cx="6012180" cy="518795"/>
            <wp:effectExtent l="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12180" cy="518795"/>
                    </a:xfrm>
                    <a:prstGeom prst="rect">
                      <a:avLst/>
                    </a:prstGeom>
                  </pic:spPr>
                </pic:pic>
              </a:graphicData>
            </a:graphic>
          </wp:inline>
        </w:drawing>
      </w:r>
    </w:p>
    <w:p w14:paraId="231E8C7A" w14:textId="65FFE1C2" w:rsidR="001B3BEC" w:rsidRDefault="001B3BEC" w:rsidP="001B3BEC"/>
    <w:p w14:paraId="6B99CD45" w14:textId="05039B37" w:rsidR="001B3BEC" w:rsidRDefault="001B3BEC" w:rsidP="001B3BEC">
      <w:r>
        <w:t>You will not notice that the container is successfully running inside the FastMile device.</w:t>
      </w:r>
    </w:p>
    <w:p w14:paraId="7666452C" w14:textId="4C78B207" w:rsidR="001B3BEC" w:rsidRDefault="001B3BEC" w:rsidP="001B3BEC"/>
    <w:p w14:paraId="4D5298EC" w14:textId="6A5854B4" w:rsidR="001B3BEC" w:rsidRDefault="001B3BEC" w:rsidP="001B3BEC"/>
    <w:p w14:paraId="59B664A4" w14:textId="02E01C0D" w:rsidR="001B3BEC" w:rsidRDefault="001B3BEC" w:rsidP="001B3BEC"/>
    <w:p w14:paraId="6AA0D9EA" w14:textId="0AB8EBC8" w:rsidR="001B3BEC" w:rsidRDefault="001B3BEC" w:rsidP="001B3BEC"/>
    <w:p w14:paraId="733A12EC" w14:textId="0B0E5819" w:rsidR="001B3BEC" w:rsidRDefault="001B3BEC" w:rsidP="001B3BEC"/>
    <w:p w14:paraId="405665C3" w14:textId="4FE5FB6A" w:rsidR="001B3BEC" w:rsidRDefault="001B3BEC" w:rsidP="001B3BEC"/>
    <w:p w14:paraId="44EAFED4" w14:textId="367DD10F" w:rsidR="001B3BEC" w:rsidRDefault="001B3BEC" w:rsidP="001B3BEC"/>
    <w:p w14:paraId="13C9FD4D" w14:textId="294192B7" w:rsidR="001B3BEC" w:rsidRDefault="001B3BEC" w:rsidP="001B3BEC"/>
    <w:p w14:paraId="53A642D5" w14:textId="211A78B5" w:rsidR="001B3BEC" w:rsidRDefault="001B3BEC" w:rsidP="001B3BEC"/>
    <w:p w14:paraId="169BC443" w14:textId="6853F33B" w:rsidR="001B3BEC" w:rsidRDefault="001B3BEC" w:rsidP="001B3BEC"/>
    <w:p w14:paraId="77A70B3A" w14:textId="77777777" w:rsidR="001B3BEC" w:rsidRDefault="001B3BEC" w:rsidP="001B3BEC"/>
    <w:p w14:paraId="779C38BF" w14:textId="6385A506" w:rsidR="00BA5D55" w:rsidRDefault="00BA5D55" w:rsidP="00BA5D55">
      <w:pPr>
        <w:pStyle w:val="Heading1"/>
      </w:pPr>
      <w:bookmarkStart w:id="25" w:name="_Toc116656704"/>
      <w:r>
        <w:lastRenderedPageBreak/>
        <w:t>Run &amp; Debug</w:t>
      </w:r>
      <w:bookmarkEnd w:id="25"/>
    </w:p>
    <w:p w14:paraId="1918B870" w14:textId="29381124" w:rsidR="001B3BEC" w:rsidRDefault="001B3BEC" w:rsidP="001B3BEC">
      <w:r>
        <w:t>To debug a running container and perform testing, use the below LXC commands.</w:t>
      </w:r>
    </w:p>
    <w:p w14:paraId="66F65B5B" w14:textId="48E0CE19" w:rsidR="001B3BEC" w:rsidRDefault="001B3BEC" w:rsidP="001B3BEC">
      <w:r>
        <w:t>FastMile supports the below common commands of LXC</w:t>
      </w:r>
    </w:p>
    <w:p w14:paraId="734F621B" w14:textId="77777777" w:rsidR="001B3BEC" w:rsidRDefault="001B3BEC" w:rsidP="001B3BEC"/>
    <w:tbl>
      <w:tblPr>
        <w:tblStyle w:val="TableGrid"/>
        <w:tblW w:w="0" w:type="auto"/>
        <w:tblLook w:val="04A0" w:firstRow="1" w:lastRow="0" w:firstColumn="1" w:lastColumn="0" w:noHBand="0" w:noVBand="1"/>
      </w:tblPr>
      <w:tblGrid>
        <w:gridCol w:w="5066"/>
        <w:gridCol w:w="4392"/>
      </w:tblGrid>
      <w:tr w:rsidR="001B3BEC" w:rsidRPr="001B3BEC" w14:paraId="2242B0E7" w14:textId="77777777" w:rsidTr="00003D69">
        <w:tc>
          <w:tcPr>
            <w:tcW w:w="9458" w:type="dxa"/>
            <w:gridSpan w:val="2"/>
          </w:tcPr>
          <w:p w14:paraId="0C6538DA" w14:textId="216E2251" w:rsidR="001B3BEC" w:rsidRPr="001B3BEC" w:rsidRDefault="001B3BEC" w:rsidP="00F43599">
            <w:r w:rsidRPr="001B3BEC">
              <w:t># Note: all commands take -</w:t>
            </w:r>
            <w:proofErr w:type="gramStart"/>
            <w:r w:rsidRPr="001B3BEC">
              <w:t>n  as</w:t>
            </w:r>
            <w:proofErr w:type="gramEnd"/>
            <w:r w:rsidRPr="001B3BEC">
              <w:t xml:space="preserve"> parameter to specify the container</w:t>
            </w:r>
          </w:p>
        </w:tc>
      </w:tr>
      <w:tr w:rsidR="001B3BEC" w:rsidRPr="001B3BEC" w14:paraId="72099168" w14:textId="20E5E185" w:rsidTr="001B3BEC">
        <w:tc>
          <w:tcPr>
            <w:tcW w:w="5066" w:type="dxa"/>
          </w:tcPr>
          <w:p w14:paraId="5CB6F609" w14:textId="225A6086" w:rsidR="001B3BEC" w:rsidRPr="001B3BEC" w:rsidRDefault="001B3BEC" w:rsidP="00F43599">
            <w:proofErr w:type="spellStart"/>
            <w:r w:rsidRPr="001B3BEC">
              <w:t>lxc</w:t>
            </w:r>
            <w:proofErr w:type="spellEnd"/>
            <w:r w:rsidRPr="001B3BEC">
              <w:t xml:space="preserve">-ls           </w:t>
            </w:r>
          </w:p>
        </w:tc>
        <w:tc>
          <w:tcPr>
            <w:tcW w:w="4392" w:type="dxa"/>
          </w:tcPr>
          <w:p w14:paraId="2E0975DF" w14:textId="58287610" w:rsidR="001B3BEC" w:rsidRPr="001B3BEC" w:rsidRDefault="001B3BEC" w:rsidP="00F43599">
            <w:r w:rsidRPr="001B3BEC">
              <w:t xml:space="preserve"> Lists containers</w:t>
            </w:r>
          </w:p>
        </w:tc>
      </w:tr>
      <w:tr w:rsidR="001B3BEC" w:rsidRPr="001B3BEC" w14:paraId="335C68E5" w14:textId="2B8C2C05" w:rsidTr="001B3BEC">
        <w:tc>
          <w:tcPr>
            <w:tcW w:w="5066" w:type="dxa"/>
          </w:tcPr>
          <w:p w14:paraId="4A4AD1B8" w14:textId="03115701" w:rsidR="001B3BEC" w:rsidRPr="001B3BEC" w:rsidRDefault="001B3BEC" w:rsidP="00F43599">
            <w:proofErr w:type="spellStart"/>
            <w:r w:rsidRPr="001B3BEC">
              <w:t>lxc</w:t>
            </w:r>
            <w:proofErr w:type="spellEnd"/>
            <w:r w:rsidRPr="001B3BEC">
              <w:t xml:space="preserve">-start       </w:t>
            </w:r>
          </w:p>
        </w:tc>
        <w:tc>
          <w:tcPr>
            <w:tcW w:w="4392" w:type="dxa"/>
          </w:tcPr>
          <w:p w14:paraId="3B817D14" w14:textId="2AD568F6" w:rsidR="001B3BEC" w:rsidRPr="001B3BEC" w:rsidRDefault="001B3BEC" w:rsidP="00F43599">
            <w:r w:rsidRPr="001B3BEC">
              <w:t>Start and attach</w:t>
            </w:r>
          </w:p>
        </w:tc>
      </w:tr>
      <w:tr w:rsidR="001B3BEC" w:rsidRPr="001B3BEC" w14:paraId="1DF42215" w14:textId="71A84A1F" w:rsidTr="001B3BEC">
        <w:tc>
          <w:tcPr>
            <w:tcW w:w="5066" w:type="dxa"/>
          </w:tcPr>
          <w:p w14:paraId="7B30E5FD" w14:textId="7243E3B0" w:rsidR="001B3BEC" w:rsidRPr="001B3BEC" w:rsidRDefault="001B3BEC" w:rsidP="00F43599">
            <w:proofErr w:type="spellStart"/>
            <w:r w:rsidRPr="001B3BEC">
              <w:t>lxc</w:t>
            </w:r>
            <w:proofErr w:type="spellEnd"/>
            <w:r w:rsidRPr="001B3BEC">
              <w:t xml:space="preserve">-start -d     </w:t>
            </w:r>
          </w:p>
        </w:tc>
        <w:tc>
          <w:tcPr>
            <w:tcW w:w="4392" w:type="dxa"/>
          </w:tcPr>
          <w:p w14:paraId="603069A4" w14:textId="350BD8F3" w:rsidR="001B3BEC" w:rsidRPr="001B3BEC" w:rsidRDefault="001B3BEC" w:rsidP="00F43599">
            <w:r w:rsidRPr="001B3BEC">
              <w:t>Start in background</w:t>
            </w:r>
          </w:p>
        </w:tc>
      </w:tr>
      <w:tr w:rsidR="001B3BEC" w:rsidRPr="001B3BEC" w14:paraId="6DB9B779" w14:textId="3C51A573" w:rsidTr="001B3BEC">
        <w:tc>
          <w:tcPr>
            <w:tcW w:w="5066" w:type="dxa"/>
          </w:tcPr>
          <w:p w14:paraId="39CC4D2E" w14:textId="519B40E6" w:rsidR="001B3BEC" w:rsidRPr="001B3BEC" w:rsidRDefault="001B3BEC" w:rsidP="00F43599">
            <w:proofErr w:type="spellStart"/>
            <w:r w:rsidRPr="001B3BEC">
              <w:t>lxc</w:t>
            </w:r>
            <w:proofErr w:type="spellEnd"/>
            <w:r w:rsidRPr="001B3BEC">
              <w:t xml:space="preserve">-console  </w:t>
            </w:r>
          </w:p>
        </w:tc>
        <w:tc>
          <w:tcPr>
            <w:tcW w:w="4392" w:type="dxa"/>
          </w:tcPr>
          <w:p w14:paraId="234503B2" w14:textId="164B49A0" w:rsidR="001B3BEC" w:rsidRPr="001B3BEC" w:rsidRDefault="001B3BEC" w:rsidP="00F43599">
            <w:r w:rsidRPr="001B3BEC">
              <w:t>Attach to running container</w:t>
            </w:r>
          </w:p>
        </w:tc>
      </w:tr>
      <w:tr w:rsidR="001B3BEC" w:rsidRPr="001B3BEC" w14:paraId="5E1559C3" w14:textId="29AB921E" w:rsidTr="001B3BEC">
        <w:tc>
          <w:tcPr>
            <w:tcW w:w="5066" w:type="dxa"/>
          </w:tcPr>
          <w:p w14:paraId="08C08E07" w14:textId="2B72AC45" w:rsidR="001B3BEC" w:rsidRPr="001B3BEC" w:rsidRDefault="001B3BEC" w:rsidP="00F43599">
            <w:proofErr w:type="spellStart"/>
            <w:r w:rsidRPr="001B3BEC">
              <w:t>lxc</w:t>
            </w:r>
            <w:proofErr w:type="spellEnd"/>
            <w:r w:rsidRPr="001B3BEC">
              <w:t>-stop</w:t>
            </w:r>
          </w:p>
        </w:tc>
        <w:tc>
          <w:tcPr>
            <w:tcW w:w="4392" w:type="dxa"/>
          </w:tcPr>
          <w:p w14:paraId="36114332" w14:textId="4FF6F554" w:rsidR="001B3BEC" w:rsidRPr="001B3BEC" w:rsidRDefault="001B3BEC" w:rsidP="00F43599">
            <w:r w:rsidRPr="001B3BEC">
              <w:t>Stop a container</w:t>
            </w:r>
          </w:p>
        </w:tc>
      </w:tr>
      <w:tr w:rsidR="001B3BEC" w:rsidRPr="001B3BEC" w14:paraId="45927655" w14:textId="4F4B94C7" w:rsidTr="001B3BEC">
        <w:tc>
          <w:tcPr>
            <w:tcW w:w="5066" w:type="dxa"/>
          </w:tcPr>
          <w:p w14:paraId="74218905" w14:textId="2E9DC4DA" w:rsidR="001B3BEC" w:rsidRPr="001B3BEC" w:rsidRDefault="001B3BEC" w:rsidP="00F43599">
            <w:proofErr w:type="spellStart"/>
            <w:r w:rsidRPr="001B3BEC">
              <w:t>lxc</w:t>
            </w:r>
            <w:proofErr w:type="spellEnd"/>
            <w:r w:rsidRPr="001B3BEC">
              <w:t>-destroy</w:t>
            </w:r>
            <w:r w:rsidRPr="001B3BEC">
              <w:tab/>
              <w:t xml:space="preserve"> </w:t>
            </w:r>
          </w:p>
        </w:tc>
        <w:tc>
          <w:tcPr>
            <w:tcW w:w="4392" w:type="dxa"/>
          </w:tcPr>
          <w:p w14:paraId="2197784D" w14:textId="0C514F9E" w:rsidR="001B3BEC" w:rsidRPr="001B3BEC" w:rsidRDefault="001B3BEC" w:rsidP="00F43599">
            <w:r w:rsidRPr="001B3BEC">
              <w:t>Terminates a container</w:t>
            </w:r>
          </w:p>
        </w:tc>
      </w:tr>
      <w:tr w:rsidR="001B3BEC" w:rsidRPr="001B3BEC" w14:paraId="0BE87C1B" w14:textId="4AEEEBED" w:rsidTr="001B3BEC">
        <w:tc>
          <w:tcPr>
            <w:tcW w:w="5066" w:type="dxa"/>
          </w:tcPr>
          <w:p w14:paraId="1ED27BEA" w14:textId="5C534D6B" w:rsidR="001B3BEC" w:rsidRPr="001B3BEC" w:rsidRDefault="001B3BEC" w:rsidP="00F43599">
            <w:proofErr w:type="spellStart"/>
            <w:r w:rsidRPr="001B3BEC">
              <w:t>lxc</w:t>
            </w:r>
            <w:proofErr w:type="spellEnd"/>
            <w:r w:rsidRPr="001B3BEC">
              <w:t>-</w:t>
            </w:r>
            <w:proofErr w:type="gramStart"/>
            <w:r w:rsidRPr="001B3BEC">
              <w:t>attach  -</w:t>
            </w:r>
            <w:proofErr w:type="gramEnd"/>
            <w:r w:rsidRPr="001B3BEC">
              <w:t xml:space="preserve">n &lt;name&gt; -- &lt;command&gt;  </w:t>
            </w:r>
          </w:p>
        </w:tc>
        <w:tc>
          <w:tcPr>
            <w:tcW w:w="4392" w:type="dxa"/>
          </w:tcPr>
          <w:p w14:paraId="4ADDC7A7" w14:textId="724F3458" w:rsidR="001B3BEC" w:rsidRPr="001B3BEC" w:rsidRDefault="001B3BEC" w:rsidP="00F43599">
            <w:r w:rsidRPr="001B3BEC">
              <w:t>Run command in running container</w:t>
            </w:r>
          </w:p>
        </w:tc>
      </w:tr>
      <w:tr w:rsidR="001B3BEC" w:rsidRPr="001B3BEC" w14:paraId="6BBF56A8" w14:textId="3941225E" w:rsidTr="001B3BEC">
        <w:tc>
          <w:tcPr>
            <w:tcW w:w="5066" w:type="dxa"/>
          </w:tcPr>
          <w:p w14:paraId="70EDBED8" w14:textId="01602F8A" w:rsidR="001B3BEC" w:rsidRPr="001B3BEC" w:rsidRDefault="001B3BEC" w:rsidP="00F43599">
            <w:proofErr w:type="spellStart"/>
            <w:r w:rsidRPr="001B3BEC">
              <w:t>lxc</w:t>
            </w:r>
            <w:proofErr w:type="spellEnd"/>
            <w:r w:rsidRPr="001B3BEC">
              <w:t xml:space="preserve">-monitor    # </w:t>
            </w:r>
          </w:p>
        </w:tc>
        <w:tc>
          <w:tcPr>
            <w:tcW w:w="4392" w:type="dxa"/>
          </w:tcPr>
          <w:p w14:paraId="12D03BAE" w14:textId="359F3A2E" w:rsidR="001B3BEC" w:rsidRPr="001B3BEC" w:rsidRDefault="001B3BEC" w:rsidP="00F43599">
            <w:r w:rsidRPr="001B3BEC">
              <w:t>Monitor containers for state changes</w:t>
            </w:r>
          </w:p>
        </w:tc>
      </w:tr>
      <w:tr w:rsidR="001B3BEC" w:rsidRPr="001B3BEC" w14:paraId="27523A72" w14:textId="598E3948" w:rsidTr="001B3BEC">
        <w:tc>
          <w:tcPr>
            <w:tcW w:w="5066" w:type="dxa"/>
          </w:tcPr>
          <w:p w14:paraId="266C6458" w14:textId="0FDB5DCC" w:rsidR="001B3BEC" w:rsidRPr="001B3BEC" w:rsidRDefault="001B3BEC" w:rsidP="00F43599">
            <w:proofErr w:type="spellStart"/>
            <w:r w:rsidRPr="001B3BEC">
              <w:t>lxc</w:t>
            </w:r>
            <w:proofErr w:type="spellEnd"/>
            <w:r w:rsidRPr="001B3BEC">
              <w:t xml:space="preserve">-wait      </w:t>
            </w:r>
          </w:p>
        </w:tc>
        <w:tc>
          <w:tcPr>
            <w:tcW w:w="4392" w:type="dxa"/>
          </w:tcPr>
          <w:p w14:paraId="40386C67" w14:textId="72372CA3" w:rsidR="001B3BEC" w:rsidRPr="001B3BEC" w:rsidRDefault="001B3BEC" w:rsidP="00F43599">
            <w:r w:rsidRPr="001B3BEC">
              <w:t>Wait for a state change</w:t>
            </w:r>
          </w:p>
        </w:tc>
      </w:tr>
      <w:tr w:rsidR="001B3BEC" w:rsidRPr="001B3BEC" w14:paraId="3B5FCB02" w14:textId="4FA37ED0" w:rsidTr="001B3BEC">
        <w:tc>
          <w:tcPr>
            <w:tcW w:w="5066" w:type="dxa"/>
          </w:tcPr>
          <w:p w14:paraId="1898DCEA" w14:textId="30857C16" w:rsidR="001B3BEC" w:rsidRPr="001B3BEC" w:rsidRDefault="001B3BEC" w:rsidP="00F43599">
            <w:proofErr w:type="spellStart"/>
            <w:r w:rsidRPr="001B3BEC">
              <w:t>lxc</w:t>
            </w:r>
            <w:proofErr w:type="spellEnd"/>
            <w:r w:rsidRPr="001B3BEC">
              <w:t xml:space="preserve">-info       </w:t>
            </w:r>
          </w:p>
        </w:tc>
        <w:tc>
          <w:tcPr>
            <w:tcW w:w="4392" w:type="dxa"/>
          </w:tcPr>
          <w:p w14:paraId="4E44D1C5" w14:textId="35BBDA9A" w:rsidR="001B3BEC" w:rsidRPr="001B3BEC" w:rsidRDefault="001B3BEC" w:rsidP="00F43599">
            <w:r w:rsidRPr="001B3BEC">
              <w:t>Give details on a container</w:t>
            </w:r>
          </w:p>
        </w:tc>
      </w:tr>
      <w:tr w:rsidR="001B3BEC" w:rsidRPr="001B3BEC" w14:paraId="2F241788" w14:textId="41305519" w:rsidTr="001B3BEC">
        <w:tc>
          <w:tcPr>
            <w:tcW w:w="5066" w:type="dxa"/>
          </w:tcPr>
          <w:p w14:paraId="64FBE8EF" w14:textId="67968564" w:rsidR="001B3BEC" w:rsidRPr="001B3BEC" w:rsidRDefault="001B3BEC" w:rsidP="00F43599">
            <w:proofErr w:type="spellStart"/>
            <w:r w:rsidRPr="001B3BEC">
              <w:t>lxc</w:t>
            </w:r>
            <w:proofErr w:type="spellEnd"/>
            <w:r w:rsidRPr="001B3BEC">
              <w:t>-netstat</w:t>
            </w:r>
          </w:p>
        </w:tc>
        <w:tc>
          <w:tcPr>
            <w:tcW w:w="4392" w:type="dxa"/>
          </w:tcPr>
          <w:p w14:paraId="763D7473" w14:textId="1F591369" w:rsidR="001B3BEC" w:rsidRPr="001B3BEC" w:rsidRDefault="001B3BEC" w:rsidP="00F43599">
            <w:r w:rsidRPr="001B3BEC">
              <w:t>View connections to container</w:t>
            </w:r>
          </w:p>
        </w:tc>
      </w:tr>
      <w:tr w:rsidR="001B3BEC" w:rsidRPr="001B3BEC" w14:paraId="315F188F" w14:textId="2EA94DD9" w:rsidTr="001B3BEC">
        <w:tc>
          <w:tcPr>
            <w:tcW w:w="5066" w:type="dxa"/>
          </w:tcPr>
          <w:p w14:paraId="16A775CE" w14:textId="22F115E5" w:rsidR="001B3BEC" w:rsidRPr="001B3BEC" w:rsidRDefault="001B3BEC" w:rsidP="00F43599">
            <w:proofErr w:type="spellStart"/>
            <w:r w:rsidRPr="001B3BEC">
              <w:t>lxc-ps</w:t>
            </w:r>
            <w:proofErr w:type="spellEnd"/>
            <w:r w:rsidRPr="001B3BEC">
              <w:tab/>
            </w:r>
          </w:p>
        </w:tc>
        <w:tc>
          <w:tcPr>
            <w:tcW w:w="4392" w:type="dxa"/>
          </w:tcPr>
          <w:p w14:paraId="301C513B" w14:textId="66A81510" w:rsidR="001B3BEC" w:rsidRPr="001B3BEC" w:rsidRDefault="001B3BEC" w:rsidP="001B3BEC">
            <w:pPr>
              <w:keepNext/>
            </w:pPr>
            <w:r w:rsidRPr="001B3BEC">
              <w:t>List the processes belonging to a specific container</w:t>
            </w:r>
          </w:p>
        </w:tc>
      </w:tr>
    </w:tbl>
    <w:p w14:paraId="6DF01368" w14:textId="4FC2F37B" w:rsidR="001B3BEC" w:rsidRDefault="001B3BEC">
      <w:pPr>
        <w:pStyle w:val="Caption"/>
      </w:pPr>
      <w:r>
        <w:t xml:space="preserve">Table </w:t>
      </w:r>
      <w:r>
        <w:fldChar w:fldCharType="begin"/>
      </w:r>
      <w:r>
        <w:instrText xml:space="preserve"> SEQ Table \* ARABIC </w:instrText>
      </w:r>
      <w:r>
        <w:fldChar w:fldCharType="separate"/>
      </w:r>
      <w:r>
        <w:rPr>
          <w:noProof/>
        </w:rPr>
        <w:t>4</w:t>
      </w:r>
      <w:r>
        <w:fldChar w:fldCharType="end"/>
      </w:r>
      <w:r>
        <w:t xml:space="preserve"> List of supported </w:t>
      </w:r>
      <w:proofErr w:type="spellStart"/>
      <w:r>
        <w:t>lxc</w:t>
      </w:r>
      <w:proofErr w:type="spellEnd"/>
      <w:r>
        <w:t xml:space="preserve"> commands</w:t>
      </w:r>
    </w:p>
    <w:p w14:paraId="466D7A2C" w14:textId="75C850EC" w:rsidR="00932AC1" w:rsidRDefault="00932AC1" w:rsidP="00932AC1">
      <w:pPr>
        <w:pStyle w:val="Heading1"/>
      </w:pPr>
      <w:bookmarkStart w:id="26" w:name="_Toc116656705"/>
      <w:r>
        <w:t xml:space="preserve">Sample container – </w:t>
      </w:r>
      <w:proofErr w:type="spellStart"/>
      <w:r>
        <w:t>Bcap</w:t>
      </w:r>
      <w:bookmarkEnd w:id="26"/>
      <w:proofErr w:type="spellEnd"/>
    </w:p>
    <w:p w14:paraId="20D5680F" w14:textId="491B8E8F" w:rsidR="00541266" w:rsidRDefault="00541266" w:rsidP="00541266">
      <w:r>
        <w:t xml:space="preserve">We have prepared a sample container BCAP – </w:t>
      </w:r>
      <w:proofErr w:type="spellStart"/>
      <w:r>
        <w:t>Bcapture</w:t>
      </w:r>
      <w:proofErr w:type="spellEnd"/>
      <w:r>
        <w:t xml:space="preserve"> which captures the network traffic on the FastMile network interface. </w:t>
      </w:r>
    </w:p>
    <w:p w14:paraId="4138CD14" w14:textId="1B374BA1" w:rsidR="00541266" w:rsidRDefault="00541266" w:rsidP="00541266">
      <w:r>
        <w:t xml:space="preserve">This can also be used for debugging in cases where data analysis of network traffic is necessary. </w:t>
      </w:r>
    </w:p>
    <w:p w14:paraId="1BC0EE5F" w14:textId="5D08CF54" w:rsidR="00932AC1" w:rsidRDefault="00541266" w:rsidP="00541266">
      <w:r>
        <w:t>Refer to the file “</w:t>
      </w:r>
      <w:r w:rsidRPr="00541266">
        <w:t>bcap-0.1.1-30-aarch64</w:t>
      </w:r>
      <w:r>
        <w:t>.tar.gz” for more details.</w:t>
      </w:r>
    </w:p>
    <w:p w14:paraId="3606B424" w14:textId="3A398EC3" w:rsidR="00925929" w:rsidRDefault="00925929" w:rsidP="00541266"/>
    <w:p w14:paraId="4D26A5D5" w14:textId="3DCC8F4B" w:rsidR="00925929" w:rsidRDefault="00925929" w:rsidP="00541266"/>
    <w:p w14:paraId="6BA20EBA" w14:textId="2CD60A9A" w:rsidR="00925929" w:rsidRDefault="00925929" w:rsidP="00541266"/>
    <w:p w14:paraId="2A618D8A" w14:textId="77777777" w:rsidR="00925929" w:rsidRDefault="00925929" w:rsidP="00541266"/>
    <w:p w14:paraId="209FB4BD" w14:textId="0E7D87D9" w:rsidR="00195C50" w:rsidRPr="00195C50" w:rsidRDefault="00195C50" w:rsidP="00195C50">
      <w:pPr>
        <w:pStyle w:val="Heading1"/>
      </w:pPr>
      <w:bookmarkStart w:id="27" w:name="_Toc116656706"/>
      <w:r>
        <w:lastRenderedPageBreak/>
        <w:t>Resources &amp; Links</w:t>
      </w:r>
      <w:bookmarkEnd w:id="27"/>
    </w:p>
    <w:p w14:paraId="3F03C76A" w14:textId="77777777" w:rsidR="00BA5D55" w:rsidRPr="00BA5D55" w:rsidRDefault="00BA5D55" w:rsidP="00BA5D55"/>
    <w:p w14:paraId="0061D508" w14:textId="77777777" w:rsidR="00BA5D55" w:rsidRPr="00BA5D55" w:rsidRDefault="00BA5D55" w:rsidP="00BA5D55"/>
    <w:p w14:paraId="56A7AABD" w14:textId="77777777" w:rsidR="00BA5D55" w:rsidRPr="00BA5D55" w:rsidRDefault="00BA5D55" w:rsidP="00BA5D55"/>
    <w:p w14:paraId="3912E882" w14:textId="77777777" w:rsidR="00A95039" w:rsidRDefault="00A95039">
      <w:pPr>
        <w:spacing w:before="240" w:after="240" w:line="312" w:lineRule="auto"/>
        <w:ind w:left="714" w:hanging="357"/>
      </w:pPr>
      <w:r>
        <w:br w:type="page"/>
      </w:r>
    </w:p>
    <w:p w14:paraId="1F83C73D" w14:textId="45ADFCFC" w:rsidR="00A95039" w:rsidRPr="00E2738F" w:rsidRDefault="00A95039" w:rsidP="00E2738F">
      <w:pPr>
        <w:pStyle w:val="Heading1"/>
      </w:pPr>
      <w:bookmarkStart w:id="28" w:name="_Toc116656707"/>
      <w:r w:rsidRPr="00C83FBA">
        <w:lastRenderedPageBreak/>
        <w:t>Document change history</w:t>
      </w:r>
      <w:bookmarkEnd w:id="28"/>
    </w:p>
    <w:tbl>
      <w:tblPr>
        <w:tblStyle w:val="TableGrid"/>
        <w:tblpPr w:leftFromText="181" w:rightFromText="181" w:vertAnchor="text" w:tblpY="1"/>
        <w:tblW w:w="9682" w:type="dxa"/>
        <w:tblLayout w:type="fixed"/>
        <w:tblLook w:val="04A0" w:firstRow="1" w:lastRow="0" w:firstColumn="1" w:lastColumn="0" w:noHBand="0" w:noVBand="1"/>
      </w:tblPr>
      <w:tblGrid>
        <w:gridCol w:w="843"/>
        <w:gridCol w:w="774"/>
        <w:gridCol w:w="1202"/>
        <w:gridCol w:w="1270"/>
        <w:gridCol w:w="921"/>
        <w:gridCol w:w="4672"/>
      </w:tblGrid>
      <w:tr w:rsidR="00E2738F" w:rsidRPr="00E2738F" w14:paraId="5A7DFA63" w14:textId="77777777" w:rsidTr="00E2738F">
        <w:trPr>
          <w:trHeight w:val="499"/>
        </w:trPr>
        <w:tc>
          <w:tcPr>
            <w:tcW w:w="843" w:type="dxa"/>
          </w:tcPr>
          <w:p w14:paraId="5F91DA78" w14:textId="77777777" w:rsidR="00E2738F" w:rsidRPr="00E2738F" w:rsidRDefault="00E2738F" w:rsidP="00E442D1">
            <w:pPr>
              <w:rPr>
                <w:sz w:val="16"/>
                <w:szCs w:val="16"/>
              </w:rPr>
            </w:pPr>
            <w:r w:rsidRPr="00E2738F">
              <w:rPr>
                <w:sz w:val="16"/>
                <w:szCs w:val="16"/>
              </w:rPr>
              <w:t>Version</w:t>
            </w:r>
          </w:p>
        </w:tc>
        <w:tc>
          <w:tcPr>
            <w:tcW w:w="774" w:type="dxa"/>
          </w:tcPr>
          <w:p w14:paraId="79771105" w14:textId="77777777" w:rsidR="00E2738F" w:rsidRPr="00E2738F" w:rsidRDefault="00E2738F" w:rsidP="00E442D1">
            <w:pPr>
              <w:rPr>
                <w:sz w:val="16"/>
                <w:szCs w:val="16"/>
              </w:rPr>
            </w:pPr>
            <w:r w:rsidRPr="00E2738F">
              <w:rPr>
                <w:sz w:val="16"/>
                <w:szCs w:val="16"/>
              </w:rPr>
              <w:t>Status</w:t>
            </w:r>
          </w:p>
        </w:tc>
        <w:tc>
          <w:tcPr>
            <w:tcW w:w="1202" w:type="dxa"/>
          </w:tcPr>
          <w:p w14:paraId="67D4EE71" w14:textId="77777777" w:rsidR="00E2738F" w:rsidRPr="00E2738F" w:rsidRDefault="00E2738F" w:rsidP="00E442D1">
            <w:pPr>
              <w:rPr>
                <w:sz w:val="16"/>
                <w:szCs w:val="16"/>
              </w:rPr>
            </w:pPr>
            <w:r w:rsidRPr="00E2738F">
              <w:rPr>
                <w:sz w:val="16"/>
                <w:szCs w:val="16"/>
              </w:rPr>
              <w:t>Date</w:t>
            </w:r>
          </w:p>
        </w:tc>
        <w:tc>
          <w:tcPr>
            <w:tcW w:w="1270" w:type="dxa"/>
          </w:tcPr>
          <w:p w14:paraId="6ECC482E" w14:textId="77777777" w:rsidR="00E2738F" w:rsidRPr="00E2738F" w:rsidRDefault="00E2738F" w:rsidP="00E442D1">
            <w:pPr>
              <w:rPr>
                <w:sz w:val="16"/>
                <w:szCs w:val="16"/>
              </w:rPr>
            </w:pPr>
            <w:r w:rsidRPr="00E2738F">
              <w:rPr>
                <w:sz w:val="16"/>
                <w:szCs w:val="16"/>
              </w:rPr>
              <w:t>Author</w:t>
            </w:r>
          </w:p>
        </w:tc>
        <w:tc>
          <w:tcPr>
            <w:tcW w:w="921" w:type="dxa"/>
          </w:tcPr>
          <w:p w14:paraId="03568861" w14:textId="77777777" w:rsidR="00E2738F" w:rsidRPr="00E2738F" w:rsidRDefault="00E2738F" w:rsidP="00E442D1">
            <w:pPr>
              <w:rPr>
                <w:sz w:val="16"/>
                <w:szCs w:val="16"/>
              </w:rPr>
            </w:pPr>
            <w:r w:rsidRPr="00E2738F">
              <w:rPr>
                <w:sz w:val="16"/>
                <w:szCs w:val="16"/>
              </w:rPr>
              <w:t>Approver</w:t>
            </w:r>
          </w:p>
        </w:tc>
        <w:tc>
          <w:tcPr>
            <w:tcW w:w="4672" w:type="dxa"/>
          </w:tcPr>
          <w:p w14:paraId="78A12E66" w14:textId="77777777" w:rsidR="00E2738F" w:rsidRPr="00E2738F" w:rsidRDefault="00E2738F" w:rsidP="00E442D1">
            <w:pPr>
              <w:rPr>
                <w:sz w:val="16"/>
                <w:szCs w:val="16"/>
              </w:rPr>
            </w:pPr>
            <w:r w:rsidRPr="00E2738F">
              <w:rPr>
                <w:sz w:val="16"/>
                <w:szCs w:val="16"/>
              </w:rPr>
              <w:t>Description of changes</w:t>
            </w:r>
          </w:p>
        </w:tc>
      </w:tr>
      <w:tr w:rsidR="00E2738F" w:rsidRPr="00E2738F" w14:paraId="0FB74A48" w14:textId="77777777" w:rsidTr="00E2738F">
        <w:trPr>
          <w:trHeight w:val="373"/>
        </w:trPr>
        <w:tc>
          <w:tcPr>
            <w:tcW w:w="843" w:type="dxa"/>
          </w:tcPr>
          <w:p w14:paraId="2DFB8135" w14:textId="120D221A" w:rsidR="00E2738F" w:rsidRPr="00E2738F" w:rsidRDefault="00E2738F" w:rsidP="00E442D1">
            <w:pPr>
              <w:rPr>
                <w:sz w:val="16"/>
                <w:szCs w:val="16"/>
              </w:rPr>
            </w:pPr>
            <w:r w:rsidRPr="00E2738F">
              <w:rPr>
                <w:sz w:val="16"/>
                <w:szCs w:val="16"/>
              </w:rPr>
              <w:t>1.1</w:t>
            </w:r>
          </w:p>
        </w:tc>
        <w:tc>
          <w:tcPr>
            <w:tcW w:w="774" w:type="dxa"/>
          </w:tcPr>
          <w:p w14:paraId="24988E8B" w14:textId="77777777" w:rsidR="00E2738F" w:rsidRPr="00E2738F" w:rsidRDefault="00E2738F" w:rsidP="00E442D1">
            <w:pPr>
              <w:rPr>
                <w:sz w:val="16"/>
                <w:szCs w:val="16"/>
              </w:rPr>
            </w:pPr>
            <w:r w:rsidRPr="00E2738F">
              <w:rPr>
                <w:sz w:val="16"/>
                <w:szCs w:val="16"/>
              </w:rPr>
              <w:t>Draft</w:t>
            </w:r>
          </w:p>
        </w:tc>
        <w:tc>
          <w:tcPr>
            <w:tcW w:w="1202" w:type="dxa"/>
          </w:tcPr>
          <w:p w14:paraId="0BA13E7F" w14:textId="5ABBCD36" w:rsidR="00E2738F" w:rsidRPr="00E2738F" w:rsidRDefault="00E2738F" w:rsidP="00E442D1">
            <w:pPr>
              <w:rPr>
                <w:sz w:val="16"/>
                <w:szCs w:val="16"/>
              </w:rPr>
            </w:pPr>
            <w:r w:rsidRPr="00E2738F">
              <w:rPr>
                <w:sz w:val="16"/>
                <w:szCs w:val="16"/>
              </w:rPr>
              <w:t>2022/10/14</w:t>
            </w:r>
          </w:p>
        </w:tc>
        <w:tc>
          <w:tcPr>
            <w:tcW w:w="1270" w:type="dxa"/>
          </w:tcPr>
          <w:p w14:paraId="43E73300" w14:textId="0F894BD4" w:rsidR="00E2738F" w:rsidRPr="00E2738F" w:rsidRDefault="00E2738F" w:rsidP="00E442D1">
            <w:pPr>
              <w:rPr>
                <w:sz w:val="16"/>
                <w:szCs w:val="16"/>
              </w:rPr>
            </w:pPr>
            <w:r>
              <w:rPr>
                <w:sz w:val="16"/>
                <w:szCs w:val="16"/>
              </w:rPr>
              <w:t>Daniel Sampras</w:t>
            </w:r>
          </w:p>
        </w:tc>
        <w:tc>
          <w:tcPr>
            <w:tcW w:w="921" w:type="dxa"/>
          </w:tcPr>
          <w:p w14:paraId="4922FDEB" w14:textId="17D72C4C" w:rsidR="00E2738F" w:rsidRPr="00E2738F" w:rsidRDefault="00E2738F" w:rsidP="00E442D1">
            <w:pPr>
              <w:rPr>
                <w:sz w:val="16"/>
                <w:szCs w:val="16"/>
              </w:rPr>
            </w:pPr>
          </w:p>
        </w:tc>
        <w:tc>
          <w:tcPr>
            <w:tcW w:w="4672" w:type="dxa"/>
          </w:tcPr>
          <w:p w14:paraId="247AA276" w14:textId="36F6AA37" w:rsidR="00E2738F" w:rsidRPr="00E2738F" w:rsidRDefault="00E2738F" w:rsidP="00E442D1">
            <w:pPr>
              <w:rPr>
                <w:sz w:val="16"/>
                <w:szCs w:val="16"/>
              </w:rPr>
            </w:pPr>
            <w:r>
              <w:rPr>
                <w:sz w:val="16"/>
                <w:szCs w:val="16"/>
              </w:rPr>
              <w:t>Initial draft</w:t>
            </w:r>
          </w:p>
        </w:tc>
      </w:tr>
    </w:tbl>
    <w:p w14:paraId="5A5C8891" w14:textId="77777777" w:rsidR="00DF0ED2" w:rsidRPr="00CF2C3B" w:rsidRDefault="00DF0ED2" w:rsidP="0039363B"/>
    <w:sectPr w:rsidR="00DF0ED2" w:rsidRPr="00CF2C3B" w:rsidSect="00AE76E3">
      <w:headerReference w:type="default" r:id="rId39"/>
      <w:footerReference w:type="default" r:id="rId40"/>
      <w:footerReference w:type="first" r:id="rId41"/>
      <w:pgSz w:w="11906" w:h="16838" w:code="9"/>
      <w:pgMar w:top="1701" w:right="1134" w:bottom="1440" w:left="1304"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4F365" w14:textId="77777777" w:rsidR="002121C8" w:rsidRDefault="002121C8" w:rsidP="0039363B">
      <w:r>
        <w:separator/>
      </w:r>
    </w:p>
  </w:endnote>
  <w:endnote w:type="continuationSeparator" w:id="0">
    <w:p w14:paraId="62EE7248" w14:textId="77777777" w:rsidR="002121C8" w:rsidRDefault="002121C8" w:rsidP="0039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kia Pure Text">
    <w:altName w:val="Sylfaen"/>
    <w:panose1 w:val="020B0504040602060303"/>
    <w:charset w:val="00"/>
    <w:family w:val="swiss"/>
    <w:pitch w:val="variable"/>
    <w:sig w:usb0="A40006FF" w:usb1="700078FB" w:usb2="00000800" w:usb3="00000000" w:csb0="0000019F" w:csb1="00000000"/>
  </w:font>
  <w:font w:name="Nokia Pure Text Light">
    <w:panose1 w:val="020B0304040602060303"/>
    <w:charset w:val="00"/>
    <w:family w:val="swiss"/>
    <w:pitch w:val="variable"/>
    <w:sig w:usb0="A00002FF" w:usb1="700078FB" w:usb2="00010000" w:usb3="00000000" w:csb0="0000019F" w:csb1="00000000"/>
  </w:font>
  <w:font w:name="Arial">
    <w:panose1 w:val="020B0604020202020204"/>
    <w:charset w:val="00"/>
    <w:family w:val="swiss"/>
    <w:pitch w:val="variable"/>
    <w:sig w:usb0="E0002EFF" w:usb1="C000785B" w:usb2="00000009" w:usb3="00000000" w:csb0="000001FF" w:csb1="00000000"/>
  </w:font>
  <w:font w:name="Nokia Pure Headline Light">
    <w:altName w:val="Sylfaen"/>
    <w:panose1 w:val="020B0304040602060303"/>
    <w:charset w:val="00"/>
    <w:family w:val="swiss"/>
    <w:pitch w:val="variable"/>
    <w:sig w:usb0="A00006EF" w:usb1="500020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Nokia Pure Text DFLT">
    <w:altName w:val="Nokia Pure Text"/>
    <w:charset w:val="00"/>
    <w:family w:val="swiss"/>
    <w:pitch w:val="variable"/>
    <w:sig w:usb0="A40006FF" w:usb1="500078FB" w:usb2="000008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40" w:type="dxa"/>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01"/>
      <w:gridCol w:w="3828"/>
      <w:gridCol w:w="2211"/>
    </w:tblGrid>
    <w:tr w:rsidR="00F45A9E" w:rsidRPr="0039363B" w14:paraId="27EBFB68" w14:textId="77777777" w:rsidTr="00891A45">
      <w:tc>
        <w:tcPr>
          <w:tcW w:w="3401" w:type="dxa"/>
          <w:hideMark/>
        </w:tcPr>
        <w:p w14:paraId="78A979ED" w14:textId="77777777" w:rsidR="00F45A9E" w:rsidRPr="008049C5" w:rsidRDefault="008049C5" w:rsidP="00F42F10">
          <w:pPr>
            <w:spacing w:before="60"/>
            <w:rPr>
              <w:sz w:val="16"/>
            </w:rPr>
          </w:pPr>
          <w:r w:rsidRPr="008049C5">
            <w:rPr>
              <w:sz w:val="16"/>
            </w:rPr>
            <w:fldChar w:fldCharType="begin"/>
          </w:r>
          <w:r w:rsidRPr="008049C5">
            <w:rPr>
              <w:sz w:val="16"/>
            </w:rPr>
            <w:instrText xml:space="preserve"> PAGE  \* Arabic  \* MERGEFORMAT </w:instrText>
          </w:r>
          <w:r w:rsidRPr="008049C5">
            <w:rPr>
              <w:sz w:val="16"/>
            </w:rPr>
            <w:fldChar w:fldCharType="separate"/>
          </w:r>
          <w:r w:rsidRPr="008049C5">
            <w:rPr>
              <w:sz w:val="16"/>
            </w:rPr>
            <w:t>1</w:t>
          </w:r>
          <w:r w:rsidRPr="008049C5">
            <w:rPr>
              <w:sz w:val="16"/>
            </w:rPr>
            <w:fldChar w:fldCharType="end"/>
          </w:r>
          <w:r w:rsidRPr="008049C5">
            <w:rPr>
              <w:sz w:val="16"/>
            </w:rPr>
            <w:t xml:space="preserve"> / </w:t>
          </w:r>
          <w:r w:rsidRPr="008049C5">
            <w:rPr>
              <w:sz w:val="16"/>
            </w:rPr>
            <w:fldChar w:fldCharType="begin"/>
          </w:r>
          <w:r w:rsidRPr="008049C5">
            <w:rPr>
              <w:sz w:val="16"/>
            </w:rPr>
            <w:instrText xml:space="preserve"> NUMPAGES  \* Arabic  \* MERGEFORMAT </w:instrText>
          </w:r>
          <w:r w:rsidRPr="008049C5">
            <w:rPr>
              <w:sz w:val="16"/>
            </w:rPr>
            <w:fldChar w:fldCharType="separate"/>
          </w:r>
          <w:r w:rsidRPr="008049C5">
            <w:rPr>
              <w:sz w:val="16"/>
            </w:rPr>
            <w:t>4</w:t>
          </w:r>
          <w:r w:rsidRPr="008049C5">
            <w:rPr>
              <w:sz w:val="16"/>
            </w:rPr>
            <w:fldChar w:fldCharType="end"/>
          </w:r>
        </w:p>
        <w:p w14:paraId="18B77EFF" w14:textId="77777777" w:rsidR="00F45A9E" w:rsidRPr="008049C5" w:rsidRDefault="008049C5" w:rsidP="00F42F10">
          <w:pPr>
            <w:spacing w:before="60"/>
            <w:rPr>
              <w:sz w:val="16"/>
            </w:rPr>
          </w:pPr>
          <w:r w:rsidRPr="008049C5">
            <w:rPr>
              <w:sz w:val="16"/>
            </w:rPr>
            <w:t>[TypeDocIDHere]</w:t>
          </w:r>
        </w:p>
      </w:tc>
      <w:tc>
        <w:tcPr>
          <w:tcW w:w="3828" w:type="dxa"/>
        </w:tcPr>
        <w:p w14:paraId="528FC6E4" w14:textId="77777777" w:rsidR="00F45A9E" w:rsidRPr="008049C5" w:rsidRDefault="00F45A9E" w:rsidP="00F42F10">
          <w:pPr>
            <w:spacing w:before="60"/>
            <w:rPr>
              <w:sz w:val="16"/>
              <w:shd w:val="clear" w:color="auto" w:fill="FFFFFF"/>
            </w:rPr>
          </w:pPr>
          <w:r w:rsidRPr="008049C5">
            <w:rPr>
              <w:sz w:val="16"/>
              <w:shd w:val="clear" w:color="auto" w:fill="FFFFFF"/>
            </w:rPr>
            <w:t>&lt;insert security classification here&gt;</w:t>
          </w:r>
        </w:p>
      </w:tc>
      <w:tc>
        <w:tcPr>
          <w:tcW w:w="2211" w:type="dxa"/>
          <w:hideMark/>
        </w:tcPr>
        <w:p w14:paraId="70CDF2E4" w14:textId="77777777" w:rsidR="00F45A9E" w:rsidRPr="008049C5" w:rsidRDefault="00F45A9E" w:rsidP="00F42F10">
          <w:pPr>
            <w:spacing w:before="60"/>
            <w:jc w:val="right"/>
            <w:rPr>
              <w:rFonts w:ascii="Calibri" w:hAnsi="Calibri"/>
              <w:sz w:val="16"/>
              <w:lang w:eastAsia="en-GB"/>
            </w:rPr>
          </w:pPr>
          <w:r w:rsidRPr="008049C5">
            <w:rPr>
              <w:sz w:val="16"/>
              <w:lang w:eastAsia="en-GB"/>
            </w:rPr>
            <w:t xml:space="preserve">© </w:t>
          </w:r>
          <w:r w:rsidR="00664591">
            <w:rPr>
              <w:sz w:val="16"/>
              <w:lang w:eastAsia="en-GB"/>
            </w:rPr>
            <w:t>202</w:t>
          </w:r>
          <w:r w:rsidR="00EF091A">
            <w:rPr>
              <w:sz w:val="16"/>
              <w:lang w:eastAsia="en-GB"/>
            </w:rPr>
            <w:t>2</w:t>
          </w:r>
          <w:r w:rsidR="00E87F0F" w:rsidRPr="008049C5">
            <w:rPr>
              <w:sz w:val="16"/>
              <w:lang w:eastAsia="en-GB"/>
            </w:rPr>
            <w:t xml:space="preserve"> Nokia</w:t>
          </w:r>
        </w:p>
      </w:tc>
    </w:tr>
  </w:tbl>
  <w:p w14:paraId="231891E2" w14:textId="77777777" w:rsidR="00F45A9E" w:rsidRPr="0039363B" w:rsidRDefault="00F45A9E" w:rsidP="00891A45">
    <w:pPr>
      <w:pStyle w:val="Foo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79"/>
      <w:gridCol w:w="7060"/>
      <w:gridCol w:w="3549"/>
    </w:tblGrid>
    <w:tr w:rsidR="00106CF6" w:rsidRPr="0039363B" w14:paraId="630464C9" w14:textId="77777777" w:rsidTr="00106CF6">
      <w:trPr>
        <w:trHeight w:val="376"/>
      </w:trPr>
      <w:tc>
        <w:tcPr>
          <w:tcW w:w="4079" w:type="dxa"/>
          <w:hideMark/>
        </w:tcPr>
        <w:p w14:paraId="4A23294D" w14:textId="2640034C" w:rsidR="00106CF6" w:rsidRPr="0039363B" w:rsidRDefault="001037DA" w:rsidP="00650AA9">
          <w:pPr>
            <w:rPr>
              <w:sz w:val="16"/>
            </w:rPr>
          </w:pPr>
          <w:r>
            <w:rPr>
              <w:sz w:val="16"/>
            </w:rPr>
            <w:fldChar w:fldCharType="begin"/>
          </w:r>
          <w:r>
            <w:rPr>
              <w:sz w:val="16"/>
            </w:rPr>
            <w:instrText xml:space="preserve"> DATE \@ "M/d/yyyy" </w:instrText>
          </w:r>
          <w:r>
            <w:rPr>
              <w:sz w:val="16"/>
            </w:rPr>
            <w:fldChar w:fldCharType="separate"/>
          </w:r>
          <w:r w:rsidR="0061586B">
            <w:rPr>
              <w:noProof/>
              <w:sz w:val="16"/>
            </w:rPr>
            <w:t>10/14/2022</w:t>
          </w:r>
          <w:r>
            <w:rPr>
              <w:sz w:val="16"/>
            </w:rPr>
            <w:fldChar w:fldCharType="end"/>
          </w:r>
          <w:r>
            <w:rPr>
              <w:sz w:val="16"/>
            </w:rPr>
            <w:t xml:space="preserve"> </w:t>
          </w:r>
          <w:r w:rsidR="00106CF6" w:rsidRPr="0039363B">
            <w:rPr>
              <w:sz w:val="16"/>
            </w:rPr>
            <w:t xml:space="preserve">– </w:t>
          </w:r>
          <w:proofErr w:type="spellStart"/>
          <w:r w:rsidR="006F2538" w:rsidRPr="006F2538">
            <w:rPr>
              <w:sz w:val="16"/>
            </w:rPr>
            <w:t>TypeDocIDHere</w:t>
          </w:r>
          <w:proofErr w:type="spellEnd"/>
        </w:p>
        <w:p w14:paraId="41F44A3D" w14:textId="77777777" w:rsidR="00106CF6" w:rsidRPr="0039363B" w:rsidRDefault="00106CF6" w:rsidP="00650AA9">
          <w:pPr>
            <w:rPr>
              <w:sz w:val="16"/>
            </w:rPr>
          </w:pPr>
          <w:r w:rsidRPr="0039363B">
            <w:rPr>
              <w:sz w:val="16"/>
            </w:rPr>
            <w:fldChar w:fldCharType="begin"/>
          </w:r>
          <w:r w:rsidRPr="0039363B">
            <w:rPr>
              <w:sz w:val="16"/>
            </w:rPr>
            <w:instrText xml:space="preserve"> PAGE  \* Arabic  \* MERGEFORMAT </w:instrText>
          </w:r>
          <w:r w:rsidRPr="0039363B">
            <w:rPr>
              <w:sz w:val="16"/>
            </w:rPr>
            <w:fldChar w:fldCharType="separate"/>
          </w:r>
          <w:r w:rsidR="00CF2C3B">
            <w:rPr>
              <w:noProof/>
              <w:sz w:val="16"/>
            </w:rPr>
            <w:t>6</w:t>
          </w:r>
          <w:r w:rsidRPr="0039363B">
            <w:rPr>
              <w:sz w:val="16"/>
            </w:rPr>
            <w:fldChar w:fldCharType="end"/>
          </w:r>
          <w:r w:rsidRPr="0039363B">
            <w:rPr>
              <w:sz w:val="16"/>
            </w:rPr>
            <w:t xml:space="preserve"> / </w:t>
          </w:r>
          <w:r w:rsidRPr="0039363B">
            <w:rPr>
              <w:sz w:val="16"/>
            </w:rPr>
            <w:fldChar w:fldCharType="begin"/>
          </w:r>
          <w:r w:rsidRPr="0039363B">
            <w:rPr>
              <w:sz w:val="16"/>
            </w:rPr>
            <w:instrText xml:space="preserve"> NUMPAGES  \* Arabic  \* MERGEFORMAT </w:instrText>
          </w:r>
          <w:r w:rsidRPr="0039363B">
            <w:rPr>
              <w:sz w:val="16"/>
            </w:rPr>
            <w:fldChar w:fldCharType="separate"/>
          </w:r>
          <w:r w:rsidR="00CF2C3B">
            <w:rPr>
              <w:noProof/>
              <w:sz w:val="16"/>
            </w:rPr>
            <w:t>6</w:t>
          </w:r>
          <w:r w:rsidRPr="0039363B">
            <w:rPr>
              <w:sz w:val="16"/>
            </w:rPr>
            <w:fldChar w:fldCharType="end"/>
          </w:r>
        </w:p>
      </w:tc>
      <w:tc>
        <w:tcPr>
          <w:tcW w:w="7060" w:type="dxa"/>
        </w:tcPr>
        <w:p w14:paraId="53D0CE3E" w14:textId="77777777" w:rsidR="00106CF6" w:rsidRPr="0039363B" w:rsidRDefault="006F2538" w:rsidP="00650AA9">
          <w:pPr>
            <w:jc w:val="center"/>
            <w:rPr>
              <w:sz w:val="16"/>
              <w:shd w:val="clear" w:color="auto" w:fill="FFFFFF"/>
            </w:rPr>
          </w:pPr>
          <w:r w:rsidRPr="006F2538">
            <w:rPr>
              <w:sz w:val="16"/>
              <w:shd w:val="clear" w:color="auto" w:fill="FFFFFF"/>
            </w:rPr>
            <w:t>&lt;insert security classification here&gt;</w:t>
          </w:r>
        </w:p>
      </w:tc>
      <w:tc>
        <w:tcPr>
          <w:tcW w:w="3549" w:type="dxa"/>
          <w:hideMark/>
        </w:tcPr>
        <w:p w14:paraId="0C84F053" w14:textId="77777777" w:rsidR="00106CF6" w:rsidRPr="0039363B" w:rsidRDefault="00106CF6" w:rsidP="00650AA9">
          <w:pPr>
            <w:jc w:val="right"/>
            <w:rPr>
              <w:rFonts w:ascii="Calibri" w:hAnsi="Calibri"/>
              <w:color w:val="222222"/>
              <w:sz w:val="16"/>
              <w:lang w:eastAsia="en-GB"/>
            </w:rPr>
          </w:pPr>
          <w:r w:rsidRPr="0039363B">
            <w:rPr>
              <w:sz w:val="16"/>
              <w:lang w:eastAsia="en-GB"/>
            </w:rPr>
            <w:t>© Nokia 201</w:t>
          </w:r>
          <w:r w:rsidR="00F42671">
            <w:rPr>
              <w:sz w:val="16"/>
              <w:lang w:eastAsia="en-GB"/>
            </w:rPr>
            <w:t>8</w:t>
          </w:r>
        </w:p>
      </w:tc>
    </w:tr>
  </w:tbl>
  <w:p w14:paraId="3A9B5B8C" w14:textId="77777777" w:rsidR="00106CF6" w:rsidRPr="00106CF6" w:rsidRDefault="00106CF6" w:rsidP="00106CF6">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C3A6E" w14:textId="77777777" w:rsidR="002121C8" w:rsidRDefault="002121C8" w:rsidP="0039363B">
      <w:r>
        <w:separator/>
      </w:r>
    </w:p>
  </w:footnote>
  <w:footnote w:type="continuationSeparator" w:id="0">
    <w:p w14:paraId="2635D6F9" w14:textId="77777777" w:rsidR="002121C8" w:rsidRDefault="002121C8" w:rsidP="003936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D994F" w14:textId="77777777" w:rsidR="0009224A" w:rsidRDefault="0009224A">
    <w:pPr>
      <w:pStyle w:val="Header"/>
    </w:pPr>
    <w:r>
      <w:rPr>
        <w:noProof/>
        <w:lang w:val="en-NZ" w:eastAsia="en-NZ"/>
      </w:rPr>
      <w:drawing>
        <wp:anchor distT="0" distB="0" distL="114300" distR="114300" simplePos="0" relativeHeight="251666944" behindDoc="1" locked="1" layoutInCell="1" allowOverlap="1" wp14:anchorId="7F0303B6" wp14:editId="31B25681">
          <wp:simplePos x="0" y="0"/>
          <wp:positionH relativeFrom="page">
            <wp:posOffset>396240</wp:posOffset>
          </wp:positionH>
          <wp:positionV relativeFrom="page">
            <wp:posOffset>0</wp:posOffset>
          </wp:positionV>
          <wp:extent cx="7534800" cy="1159200"/>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ly\Desktop\header2.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5502"/>
                  <a:stretch/>
                </pic:blipFill>
                <pic:spPr bwMode="auto">
                  <a:xfrm>
                    <a:off x="0" y="0"/>
                    <a:ext cx="7534800" cy="115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A32"/>
    <w:multiLevelType w:val="hybridMultilevel"/>
    <w:tmpl w:val="AEB00D50"/>
    <w:lvl w:ilvl="0" w:tplc="F1E0B7B4">
      <w:start w:val="1"/>
      <w:numFmt w:val="decimal"/>
      <w:pStyle w:val="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6FBE"/>
    <w:multiLevelType w:val="hybridMultilevel"/>
    <w:tmpl w:val="ED321AC2"/>
    <w:lvl w:ilvl="0" w:tplc="E102BAA6">
      <w:start w:val="1"/>
      <w:numFmt w:val="bullet"/>
      <w:pStyle w:val="ListParagraph"/>
      <w:lvlText w:val=""/>
      <w:lvlJc w:val="left"/>
      <w:pPr>
        <w:ind w:left="720" w:hanging="360"/>
      </w:pPr>
      <w:rPr>
        <w:rFonts w:ascii="Symbol" w:hAnsi="Symbol" w:hint="default"/>
        <w:color w:val="001135" w:themeColor="tex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814FF2"/>
    <w:multiLevelType w:val="multilevel"/>
    <w:tmpl w:val="426455C0"/>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51" w:hanging="851"/>
      </w:pPr>
      <w:rPr>
        <w:rFonts w:hint="default"/>
        <w:b w:val="0"/>
        <w:bCs w:val="0"/>
        <w:i w:val="0"/>
        <w:iCs w:val="0"/>
        <w:caps w:val="0"/>
        <w:smallCaps w:val="0"/>
        <w:strike w:val="0"/>
        <w:dstrike w:val="0"/>
        <w:noProof w:val="0"/>
        <w:vanish w:val="0"/>
        <w:color w:val="124191" w:themeColor="tex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1418" w:hanging="1418"/>
      </w:pPr>
      <w:rPr>
        <w:rFonts w:hint="default"/>
      </w:rPr>
    </w:lvl>
    <w:lvl w:ilvl="8">
      <w:start w:val="1"/>
      <w:numFmt w:val="decimal"/>
      <w:pStyle w:val="Heading9"/>
      <w:lvlText w:val="%1.%2.%3.%4.%5.%6.%7.%8.%9"/>
      <w:lvlJc w:val="left"/>
      <w:pPr>
        <w:ind w:left="1418" w:hanging="1418"/>
      </w:pPr>
      <w:rPr>
        <w:rFonts w:hint="default"/>
      </w:rPr>
    </w:lvl>
  </w:abstractNum>
  <w:abstractNum w:abstractNumId="3" w15:restartNumberingAfterBreak="0">
    <w:nsid w:val="238E28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2D1CC3"/>
    <w:multiLevelType w:val="multilevel"/>
    <w:tmpl w:val="725E20C8"/>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6982D77"/>
    <w:multiLevelType w:val="multilevel"/>
    <w:tmpl w:val="DDD24E1A"/>
    <w:styleLink w:val="Nokia"/>
    <w:lvl w:ilvl="0">
      <w:start w:val="1"/>
      <w:numFmt w:val="decimal"/>
      <w:lvlText w:val="%1."/>
      <w:lvlJc w:val="left"/>
      <w:pPr>
        <w:ind w:left="357" w:hanging="357"/>
      </w:pPr>
      <w:rPr>
        <w:rFonts w:ascii="Nokia Pure Text" w:hAnsi="Nokia Pure Text" w:hint="default"/>
      </w:rPr>
    </w:lvl>
    <w:lvl w:ilvl="1">
      <w:start w:val="1"/>
      <w:numFmt w:val="decimal"/>
      <w:lvlText w:val="%1.%2"/>
      <w:lvlJc w:val="left"/>
      <w:pPr>
        <w:ind w:left="1434" w:hanging="357"/>
      </w:pPr>
      <w:rPr>
        <w:rFonts w:hint="default"/>
      </w:rPr>
    </w:lvl>
    <w:lvl w:ilvl="2">
      <w:start w:val="1"/>
      <w:numFmt w:val="decimal"/>
      <w:lvlText w:val="%1.%2.%3"/>
      <w:lvlJc w:val="right"/>
      <w:pPr>
        <w:ind w:left="2511" w:hanging="357"/>
      </w:pPr>
      <w:rPr>
        <w:rFonts w:hint="default"/>
      </w:rPr>
    </w:lvl>
    <w:lvl w:ilvl="3">
      <w:start w:val="1"/>
      <w:numFmt w:val="decimal"/>
      <w:lvlText w:val="%1.%2.%3.%4"/>
      <w:lvlJc w:val="left"/>
      <w:pPr>
        <w:ind w:left="3588" w:hanging="357"/>
      </w:pPr>
      <w:rPr>
        <w:rFonts w:hint="default"/>
      </w:rPr>
    </w:lvl>
    <w:lvl w:ilvl="4">
      <w:start w:val="1"/>
      <w:numFmt w:val="lowerLetter"/>
      <w:lvlText w:val="%5."/>
      <w:lvlJc w:val="left"/>
      <w:pPr>
        <w:ind w:left="4665" w:hanging="357"/>
      </w:pPr>
      <w:rPr>
        <w:rFonts w:hint="default"/>
      </w:rPr>
    </w:lvl>
    <w:lvl w:ilvl="5">
      <w:start w:val="1"/>
      <w:numFmt w:val="lowerRoman"/>
      <w:lvlText w:val="%6."/>
      <w:lvlJc w:val="right"/>
      <w:pPr>
        <w:ind w:left="5742" w:hanging="357"/>
      </w:pPr>
      <w:rPr>
        <w:rFonts w:hint="default"/>
      </w:rPr>
    </w:lvl>
    <w:lvl w:ilvl="6">
      <w:start w:val="1"/>
      <w:numFmt w:val="decimal"/>
      <w:lvlText w:val="%7."/>
      <w:lvlJc w:val="left"/>
      <w:pPr>
        <w:ind w:left="6819" w:hanging="357"/>
      </w:pPr>
      <w:rPr>
        <w:rFonts w:hint="default"/>
      </w:rPr>
    </w:lvl>
    <w:lvl w:ilvl="7">
      <w:start w:val="1"/>
      <w:numFmt w:val="lowerLetter"/>
      <w:lvlText w:val="%8."/>
      <w:lvlJc w:val="left"/>
      <w:pPr>
        <w:ind w:left="7896" w:hanging="357"/>
      </w:pPr>
      <w:rPr>
        <w:rFonts w:hint="default"/>
      </w:rPr>
    </w:lvl>
    <w:lvl w:ilvl="8">
      <w:start w:val="1"/>
      <w:numFmt w:val="lowerRoman"/>
      <w:lvlText w:val="%9."/>
      <w:lvlJc w:val="right"/>
      <w:pPr>
        <w:ind w:left="8973" w:hanging="357"/>
      </w:pPr>
      <w:rPr>
        <w:rFonts w:hint="default"/>
      </w:rPr>
    </w:lvl>
  </w:abstractNum>
  <w:abstractNum w:abstractNumId="6" w15:restartNumberingAfterBreak="0">
    <w:nsid w:val="46B43762"/>
    <w:multiLevelType w:val="hybridMultilevel"/>
    <w:tmpl w:val="D00C1AF8"/>
    <w:lvl w:ilvl="0" w:tplc="E66A0D8C">
      <w:start w:val="1"/>
      <w:numFmt w:val="decimal"/>
      <w:lvlText w:val="%1."/>
      <w:lvlJc w:val="left"/>
      <w:pPr>
        <w:ind w:left="1070" w:hanging="360"/>
      </w:pPr>
      <w:rPr>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 w15:restartNumberingAfterBreak="0">
    <w:nsid w:val="61461747"/>
    <w:multiLevelType w:val="hybridMultilevel"/>
    <w:tmpl w:val="3E62B1E4"/>
    <w:lvl w:ilvl="0" w:tplc="4D38BE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AC26B2"/>
    <w:multiLevelType w:val="hybridMultilevel"/>
    <w:tmpl w:val="75BC4D86"/>
    <w:lvl w:ilvl="0" w:tplc="EB525F82">
      <w:start w:val="1"/>
      <w:numFmt w:val="decimal"/>
      <w:lvlText w:val="1.1.%1."/>
      <w:lvlJc w:val="left"/>
      <w:pPr>
        <w:ind w:left="357" w:hanging="357"/>
      </w:pPr>
      <w:rPr>
        <w:rFonts w:hint="default"/>
        <w:b w:val="0"/>
        <w:bCs w:val="0"/>
        <w:i w:val="0"/>
        <w:iCs w:val="0"/>
        <w:caps w:val="0"/>
        <w:smallCaps w:val="0"/>
        <w:strike w:val="0"/>
        <w:dstrike w:val="0"/>
        <w:outline w:val="0"/>
        <w:shadow w:val="0"/>
        <w:emboss w:val="0"/>
        <w:imprint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5"/>
  </w:num>
  <w:num w:numId="2">
    <w:abstractNumId w:val="2"/>
  </w:num>
  <w:num w:numId="3">
    <w:abstractNumId w:val="1"/>
  </w:num>
  <w:num w:numId="4">
    <w:abstractNumId w:val="8"/>
  </w:num>
  <w:num w:numId="5">
    <w:abstractNumId w:val="6"/>
  </w:num>
  <w:num w:numId="6">
    <w:abstractNumId w:val="6"/>
    <w:lvlOverride w:ilvl="0">
      <w:startOverride w:val="1"/>
    </w:lvlOverride>
  </w:num>
  <w:num w:numId="7">
    <w:abstractNumId w:val="0"/>
  </w:num>
  <w:num w:numId="8">
    <w:abstractNumId w:val="0"/>
    <w:lvlOverride w:ilvl="0">
      <w:startOverride w:val="1"/>
    </w:lvlOverride>
  </w:num>
  <w:num w:numId="9">
    <w:abstractNumId w:val="0"/>
    <w:lvlOverride w:ilvl="0">
      <w:startOverride w:val="1"/>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55"/>
    <w:rsid w:val="00003031"/>
    <w:rsid w:val="00007EF7"/>
    <w:rsid w:val="0002218F"/>
    <w:rsid w:val="00026FC0"/>
    <w:rsid w:val="00031239"/>
    <w:rsid w:val="00031E26"/>
    <w:rsid w:val="00033CA9"/>
    <w:rsid w:val="00040A97"/>
    <w:rsid w:val="000411D2"/>
    <w:rsid w:val="00042D8D"/>
    <w:rsid w:val="000505BD"/>
    <w:rsid w:val="00054A2E"/>
    <w:rsid w:val="00057808"/>
    <w:rsid w:val="000755A2"/>
    <w:rsid w:val="00083E84"/>
    <w:rsid w:val="00084444"/>
    <w:rsid w:val="0009224A"/>
    <w:rsid w:val="000A72FC"/>
    <w:rsid w:val="000B14DB"/>
    <w:rsid w:val="000B1C50"/>
    <w:rsid w:val="000D50B5"/>
    <w:rsid w:val="000F00C3"/>
    <w:rsid w:val="000F48C6"/>
    <w:rsid w:val="0010224A"/>
    <w:rsid w:val="001037DA"/>
    <w:rsid w:val="001048EB"/>
    <w:rsid w:val="00106CF6"/>
    <w:rsid w:val="00107C60"/>
    <w:rsid w:val="001400EC"/>
    <w:rsid w:val="001410C5"/>
    <w:rsid w:val="00143197"/>
    <w:rsid w:val="001455F7"/>
    <w:rsid w:val="00146ED9"/>
    <w:rsid w:val="00155971"/>
    <w:rsid w:val="0017766D"/>
    <w:rsid w:val="001809D7"/>
    <w:rsid w:val="00193351"/>
    <w:rsid w:val="00195C50"/>
    <w:rsid w:val="00196280"/>
    <w:rsid w:val="00197314"/>
    <w:rsid w:val="00197DE3"/>
    <w:rsid w:val="001B0C6C"/>
    <w:rsid w:val="001B19DB"/>
    <w:rsid w:val="001B3BEC"/>
    <w:rsid w:val="001C40E8"/>
    <w:rsid w:val="001E5626"/>
    <w:rsid w:val="001E6735"/>
    <w:rsid w:val="001F08BA"/>
    <w:rsid w:val="001F36D2"/>
    <w:rsid w:val="0020622C"/>
    <w:rsid w:val="002121C8"/>
    <w:rsid w:val="002322C1"/>
    <w:rsid w:val="002329DF"/>
    <w:rsid w:val="00236319"/>
    <w:rsid w:val="0023772F"/>
    <w:rsid w:val="00241ADF"/>
    <w:rsid w:val="002530F9"/>
    <w:rsid w:val="00264A89"/>
    <w:rsid w:val="00272416"/>
    <w:rsid w:val="00273FBA"/>
    <w:rsid w:val="0028315D"/>
    <w:rsid w:val="0029085A"/>
    <w:rsid w:val="00293085"/>
    <w:rsid w:val="002C3EE0"/>
    <w:rsid w:val="002C520F"/>
    <w:rsid w:val="002E4111"/>
    <w:rsid w:val="002F0A54"/>
    <w:rsid w:val="002F2360"/>
    <w:rsid w:val="002F3E25"/>
    <w:rsid w:val="003030BB"/>
    <w:rsid w:val="00304ACE"/>
    <w:rsid w:val="00305CE0"/>
    <w:rsid w:val="00311943"/>
    <w:rsid w:val="003169E6"/>
    <w:rsid w:val="00320E2B"/>
    <w:rsid w:val="003210AD"/>
    <w:rsid w:val="003214A8"/>
    <w:rsid w:val="00327099"/>
    <w:rsid w:val="0033340A"/>
    <w:rsid w:val="0035741E"/>
    <w:rsid w:val="003779D8"/>
    <w:rsid w:val="00380E17"/>
    <w:rsid w:val="00381734"/>
    <w:rsid w:val="0039363B"/>
    <w:rsid w:val="003A385E"/>
    <w:rsid w:val="003A5880"/>
    <w:rsid w:val="003B4061"/>
    <w:rsid w:val="003C1E4D"/>
    <w:rsid w:val="003C21B2"/>
    <w:rsid w:val="003D04F7"/>
    <w:rsid w:val="003D313C"/>
    <w:rsid w:val="003D406B"/>
    <w:rsid w:val="003D7A8E"/>
    <w:rsid w:val="003E0170"/>
    <w:rsid w:val="003F43D1"/>
    <w:rsid w:val="00401237"/>
    <w:rsid w:val="0040324B"/>
    <w:rsid w:val="004035BE"/>
    <w:rsid w:val="0040641C"/>
    <w:rsid w:val="00416404"/>
    <w:rsid w:val="00416D4E"/>
    <w:rsid w:val="0042567D"/>
    <w:rsid w:val="00426DDE"/>
    <w:rsid w:val="00435405"/>
    <w:rsid w:val="004400DE"/>
    <w:rsid w:val="00445A5B"/>
    <w:rsid w:val="004462DB"/>
    <w:rsid w:val="004474BD"/>
    <w:rsid w:val="0045092D"/>
    <w:rsid w:val="00451AEF"/>
    <w:rsid w:val="00457717"/>
    <w:rsid w:val="004606BC"/>
    <w:rsid w:val="00462479"/>
    <w:rsid w:val="00466F49"/>
    <w:rsid w:val="004753F0"/>
    <w:rsid w:val="004761A3"/>
    <w:rsid w:val="004A53AC"/>
    <w:rsid w:val="004A5CE7"/>
    <w:rsid w:val="004C376C"/>
    <w:rsid w:val="004F56BD"/>
    <w:rsid w:val="004F5969"/>
    <w:rsid w:val="005013EA"/>
    <w:rsid w:val="00504B3F"/>
    <w:rsid w:val="00510260"/>
    <w:rsid w:val="0051363A"/>
    <w:rsid w:val="00513802"/>
    <w:rsid w:val="00516BFF"/>
    <w:rsid w:val="00516FD0"/>
    <w:rsid w:val="00522284"/>
    <w:rsid w:val="00522991"/>
    <w:rsid w:val="0052677E"/>
    <w:rsid w:val="00526EA3"/>
    <w:rsid w:val="00530BC9"/>
    <w:rsid w:val="005316E3"/>
    <w:rsid w:val="005334B6"/>
    <w:rsid w:val="00541266"/>
    <w:rsid w:val="00546F38"/>
    <w:rsid w:val="005477B6"/>
    <w:rsid w:val="00547C8C"/>
    <w:rsid w:val="00550C56"/>
    <w:rsid w:val="0055417E"/>
    <w:rsid w:val="005557A4"/>
    <w:rsid w:val="00581463"/>
    <w:rsid w:val="00583ECE"/>
    <w:rsid w:val="005925E4"/>
    <w:rsid w:val="00593D7D"/>
    <w:rsid w:val="005D1284"/>
    <w:rsid w:val="005D49F7"/>
    <w:rsid w:val="005E2015"/>
    <w:rsid w:val="005F02C9"/>
    <w:rsid w:val="005F3497"/>
    <w:rsid w:val="00607B1E"/>
    <w:rsid w:val="006101F3"/>
    <w:rsid w:val="0061586B"/>
    <w:rsid w:val="006533C6"/>
    <w:rsid w:val="00664591"/>
    <w:rsid w:val="006721C1"/>
    <w:rsid w:val="0067394A"/>
    <w:rsid w:val="00680CA6"/>
    <w:rsid w:val="00697E49"/>
    <w:rsid w:val="006A0B91"/>
    <w:rsid w:val="006A6AEF"/>
    <w:rsid w:val="006B4761"/>
    <w:rsid w:val="006C287C"/>
    <w:rsid w:val="006C6FC9"/>
    <w:rsid w:val="006E0642"/>
    <w:rsid w:val="006E52FE"/>
    <w:rsid w:val="006F1D12"/>
    <w:rsid w:val="006F2538"/>
    <w:rsid w:val="006F56F4"/>
    <w:rsid w:val="006F5D01"/>
    <w:rsid w:val="006F5DED"/>
    <w:rsid w:val="006F6327"/>
    <w:rsid w:val="00704D3C"/>
    <w:rsid w:val="00715280"/>
    <w:rsid w:val="00727F78"/>
    <w:rsid w:val="00732908"/>
    <w:rsid w:val="007452CF"/>
    <w:rsid w:val="00757388"/>
    <w:rsid w:val="00760896"/>
    <w:rsid w:val="007633C8"/>
    <w:rsid w:val="007641E0"/>
    <w:rsid w:val="00775B1D"/>
    <w:rsid w:val="00776B11"/>
    <w:rsid w:val="007771BC"/>
    <w:rsid w:val="00780DA5"/>
    <w:rsid w:val="007834AC"/>
    <w:rsid w:val="007A3D2F"/>
    <w:rsid w:val="007B09BD"/>
    <w:rsid w:val="007B45C8"/>
    <w:rsid w:val="007B5D94"/>
    <w:rsid w:val="007B6F2F"/>
    <w:rsid w:val="007D4933"/>
    <w:rsid w:val="007F3A3F"/>
    <w:rsid w:val="007F44FD"/>
    <w:rsid w:val="008049C5"/>
    <w:rsid w:val="00811BB7"/>
    <w:rsid w:val="008170D1"/>
    <w:rsid w:val="008179D0"/>
    <w:rsid w:val="008217CC"/>
    <w:rsid w:val="00821ED4"/>
    <w:rsid w:val="00824E49"/>
    <w:rsid w:val="008311AB"/>
    <w:rsid w:val="008368E7"/>
    <w:rsid w:val="008405DD"/>
    <w:rsid w:val="008474C8"/>
    <w:rsid w:val="00860699"/>
    <w:rsid w:val="0086436D"/>
    <w:rsid w:val="00866371"/>
    <w:rsid w:val="008911D6"/>
    <w:rsid w:val="00891A45"/>
    <w:rsid w:val="0089335C"/>
    <w:rsid w:val="008A0E30"/>
    <w:rsid w:val="008B329E"/>
    <w:rsid w:val="008E32AE"/>
    <w:rsid w:val="008E3FD8"/>
    <w:rsid w:val="008E59DC"/>
    <w:rsid w:val="009005FB"/>
    <w:rsid w:val="0090160A"/>
    <w:rsid w:val="009039E6"/>
    <w:rsid w:val="009067A2"/>
    <w:rsid w:val="00910141"/>
    <w:rsid w:val="00920EB6"/>
    <w:rsid w:val="00925929"/>
    <w:rsid w:val="00932AC1"/>
    <w:rsid w:val="009400BB"/>
    <w:rsid w:val="00942435"/>
    <w:rsid w:val="00943CAB"/>
    <w:rsid w:val="009529CF"/>
    <w:rsid w:val="00953AB4"/>
    <w:rsid w:val="00954F7E"/>
    <w:rsid w:val="0095679E"/>
    <w:rsid w:val="00956CB4"/>
    <w:rsid w:val="0097164E"/>
    <w:rsid w:val="00980390"/>
    <w:rsid w:val="0098043B"/>
    <w:rsid w:val="00984018"/>
    <w:rsid w:val="009845B0"/>
    <w:rsid w:val="0099235E"/>
    <w:rsid w:val="00993955"/>
    <w:rsid w:val="009B07EE"/>
    <w:rsid w:val="009B217D"/>
    <w:rsid w:val="009B56C1"/>
    <w:rsid w:val="009B6A69"/>
    <w:rsid w:val="009C0B91"/>
    <w:rsid w:val="009C2C06"/>
    <w:rsid w:val="009C4960"/>
    <w:rsid w:val="009C69CB"/>
    <w:rsid w:val="009D3357"/>
    <w:rsid w:val="009D724A"/>
    <w:rsid w:val="009E5277"/>
    <w:rsid w:val="009F0C5E"/>
    <w:rsid w:val="009F4A52"/>
    <w:rsid w:val="00A04605"/>
    <w:rsid w:val="00A074FE"/>
    <w:rsid w:val="00A10863"/>
    <w:rsid w:val="00A125CD"/>
    <w:rsid w:val="00A31BCC"/>
    <w:rsid w:val="00A4329D"/>
    <w:rsid w:val="00A66A0D"/>
    <w:rsid w:val="00A73572"/>
    <w:rsid w:val="00A74A02"/>
    <w:rsid w:val="00A77F22"/>
    <w:rsid w:val="00A95039"/>
    <w:rsid w:val="00A964D4"/>
    <w:rsid w:val="00AA2958"/>
    <w:rsid w:val="00AA66F3"/>
    <w:rsid w:val="00AD2ACD"/>
    <w:rsid w:val="00AD52F8"/>
    <w:rsid w:val="00AE76E3"/>
    <w:rsid w:val="00B00F4E"/>
    <w:rsid w:val="00B02877"/>
    <w:rsid w:val="00B064DC"/>
    <w:rsid w:val="00B4009A"/>
    <w:rsid w:val="00B75233"/>
    <w:rsid w:val="00B90C63"/>
    <w:rsid w:val="00BA5D55"/>
    <w:rsid w:val="00BC412D"/>
    <w:rsid w:val="00BD5092"/>
    <w:rsid w:val="00C041F7"/>
    <w:rsid w:val="00C145DF"/>
    <w:rsid w:val="00C2308F"/>
    <w:rsid w:val="00C2371A"/>
    <w:rsid w:val="00C30CFD"/>
    <w:rsid w:val="00C32348"/>
    <w:rsid w:val="00C32C6F"/>
    <w:rsid w:val="00C376DD"/>
    <w:rsid w:val="00C423B8"/>
    <w:rsid w:val="00C44B6F"/>
    <w:rsid w:val="00C61E23"/>
    <w:rsid w:val="00C64271"/>
    <w:rsid w:val="00C83FBA"/>
    <w:rsid w:val="00C947C0"/>
    <w:rsid w:val="00C953DA"/>
    <w:rsid w:val="00CA23F8"/>
    <w:rsid w:val="00CA29E6"/>
    <w:rsid w:val="00CA304F"/>
    <w:rsid w:val="00CA404F"/>
    <w:rsid w:val="00CC5952"/>
    <w:rsid w:val="00CE11C5"/>
    <w:rsid w:val="00CF0E00"/>
    <w:rsid w:val="00CF2C3B"/>
    <w:rsid w:val="00CF6FCB"/>
    <w:rsid w:val="00D0416D"/>
    <w:rsid w:val="00D04FD7"/>
    <w:rsid w:val="00D16519"/>
    <w:rsid w:val="00D166A1"/>
    <w:rsid w:val="00D605A7"/>
    <w:rsid w:val="00D65C57"/>
    <w:rsid w:val="00D664AE"/>
    <w:rsid w:val="00D90105"/>
    <w:rsid w:val="00D9441F"/>
    <w:rsid w:val="00DA2D7F"/>
    <w:rsid w:val="00DA3C6B"/>
    <w:rsid w:val="00DB4339"/>
    <w:rsid w:val="00DC0AFA"/>
    <w:rsid w:val="00DC524A"/>
    <w:rsid w:val="00DC5DB7"/>
    <w:rsid w:val="00DC6422"/>
    <w:rsid w:val="00DC74CB"/>
    <w:rsid w:val="00DD0EA7"/>
    <w:rsid w:val="00DE0F45"/>
    <w:rsid w:val="00DE0FCF"/>
    <w:rsid w:val="00DF0ED2"/>
    <w:rsid w:val="00DF4873"/>
    <w:rsid w:val="00DF55BB"/>
    <w:rsid w:val="00DF61BB"/>
    <w:rsid w:val="00DF640D"/>
    <w:rsid w:val="00E066FE"/>
    <w:rsid w:val="00E06C19"/>
    <w:rsid w:val="00E12D58"/>
    <w:rsid w:val="00E22989"/>
    <w:rsid w:val="00E22FDC"/>
    <w:rsid w:val="00E243A0"/>
    <w:rsid w:val="00E2738F"/>
    <w:rsid w:val="00E410AB"/>
    <w:rsid w:val="00E44CFF"/>
    <w:rsid w:val="00E548C1"/>
    <w:rsid w:val="00E87F0F"/>
    <w:rsid w:val="00E92FF4"/>
    <w:rsid w:val="00EC30D1"/>
    <w:rsid w:val="00EC32BB"/>
    <w:rsid w:val="00EC32F5"/>
    <w:rsid w:val="00ED6037"/>
    <w:rsid w:val="00EE1E18"/>
    <w:rsid w:val="00EE5DA0"/>
    <w:rsid w:val="00EF091A"/>
    <w:rsid w:val="00EF692A"/>
    <w:rsid w:val="00F012A5"/>
    <w:rsid w:val="00F1271E"/>
    <w:rsid w:val="00F25526"/>
    <w:rsid w:val="00F25BBB"/>
    <w:rsid w:val="00F37767"/>
    <w:rsid w:val="00F417B8"/>
    <w:rsid w:val="00F42671"/>
    <w:rsid w:val="00F42F10"/>
    <w:rsid w:val="00F45A9E"/>
    <w:rsid w:val="00F465F9"/>
    <w:rsid w:val="00F6316D"/>
    <w:rsid w:val="00F874F9"/>
    <w:rsid w:val="00F960D7"/>
    <w:rsid w:val="00FA50D4"/>
    <w:rsid w:val="00FA5C57"/>
    <w:rsid w:val="00FB4402"/>
    <w:rsid w:val="00FB573F"/>
    <w:rsid w:val="00FB5C82"/>
    <w:rsid w:val="00FB5E1D"/>
    <w:rsid w:val="00FC0181"/>
    <w:rsid w:val="00FD0C03"/>
    <w:rsid w:val="00FD7D7B"/>
    <w:rsid w:val="00FE1AF8"/>
    <w:rsid w:val="00FE1E25"/>
    <w:rsid w:val="00FE39EC"/>
    <w:rsid w:val="00FE7656"/>
    <w:rsid w:val="00FF5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0EB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kia Pure Text" w:eastAsiaTheme="minorHAnsi" w:hAnsi="Nokia Pure Text" w:cstheme="minorBidi"/>
        <w:color w:val="001135" w:themeColor="text2"/>
        <w:sz w:val="22"/>
        <w:szCs w:val="22"/>
        <w:lang w:val="en-GB" w:eastAsia="en-US" w:bidi="ar-SA"/>
      </w:rPr>
    </w:rPrDefault>
    <w:pPrDefault>
      <w:pPr>
        <w:spacing w:before="240" w:after="240" w:line="312"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E23"/>
    <w:pPr>
      <w:spacing w:before="0" w:after="120" w:line="240" w:lineRule="auto"/>
      <w:ind w:left="0" w:firstLine="0"/>
    </w:pPr>
    <w:rPr>
      <w:rFonts w:ascii="Nokia Pure Text Light" w:hAnsi="Nokia Pure Text Light" w:cs="Arial"/>
      <w:lang w:val="en-US"/>
    </w:rPr>
  </w:style>
  <w:style w:type="paragraph" w:styleId="Heading1">
    <w:name w:val="heading 1"/>
    <w:basedOn w:val="Normal"/>
    <w:next w:val="Normal"/>
    <w:link w:val="Heading1Char"/>
    <w:uiPriority w:val="9"/>
    <w:qFormat/>
    <w:rsid w:val="00680CA6"/>
    <w:pPr>
      <w:keepNext/>
      <w:keepLines/>
      <w:numPr>
        <w:numId w:val="2"/>
      </w:numPr>
      <w:spacing w:before="240" w:after="360"/>
      <w:outlineLvl w:val="0"/>
    </w:pPr>
    <w:rPr>
      <w:rFonts w:ascii="Nokia Pure Headline Light" w:eastAsiaTheme="majorEastAsia" w:hAnsi="Nokia Pure Headline Light" w:cstheme="majorBidi"/>
      <w:bCs/>
      <w:color w:val="124191" w:themeColor="text1"/>
      <w:sz w:val="44"/>
      <w:szCs w:val="28"/>
    </w:rPr>
  </w:style>
  <w:style w:type="paragraph" w:styleId="Heading2">
    <w:name w:val="heading 2"/>
    <w:basedOn w:val="Normal"/>
    <w:next w:val="Normal"/>
    <w:link w:val="Heading2Char"/>
    <w:uiPriority w:val="9"/>
    <w:unhideWhenUsed/>
    <w:qFormat/>
    <w:rsid w:val="002322C1"/>
    <w:pPr>
      <w:keepNext/>
      <w:keepLines/>
      <w:numPr>
        <w:ilvl w:val="1"/>
        <w:numId w:val="2"/>
      </w:numPr>
      <w:spacing w:before="240" w:after="360"/>
      <w:outlineLvl w:val="1"/>
    </w:pPr>
    <w:rPr>
      <w:rFonts w:ascii="Nokia Pure Headline Light" w:eastAsiaTheme="majorEastAsia" w:hAnsi="Nokia Pure Headline Light" w:cstheme="majorBidi"/>
      <w:color w:val="124191" w:themeColor="text1"/>
      <w:szCs w:val="26"/>
    </w:rPr>
  </w:style>
  <w:style w:type="paragraph" w:styleId="Heading3">
    <w:name w:val="heading 3"/>
    <w:basedOn w:val="Heading2"/>
    <w:next w:val="Heading2"/>
    <w:link w:val="Heading3Char"/>
    <w:autoRedefine/>
    <w:uiPriority w:val="9"/>
    <w:unhideWhenUsed/>
    <w:qFormat/>
    <w:rsid w:val="002322C1"/>
    <w:pPr>
      <w:numPr>
        <w:ilvl w:val="2"/>
      </w:numPr>
      <w:outlineLvl w:val="2"/>
    </w:pPr>
  </w:style>
  <w:style w:type="paragraph" w:styleId="Heading4">
    <w:name w:val="heading 4"/>
    <w:basedOn w:val="Normal"/>
    <w:next w:val="Normal"/>
    <w:link w:val="Heading4Char"/>
    <w:uiPriority w:val="9"/>
    <w:unhideWhenUsed/>
    <w:qFormat/>
    <w:rsid w:val="00680CA6"/>
    <w:pPr>
      <w:keepNext/>
      <w:keepLines/>
      <w:numPr>
        <w:ilvl w:val="3"/>
        <w:numId w:val="2"/>
      </w:numPr>
      <w:spacing w:before="40" w:after="0"/>
      <w:outlineLvl w:val="3"/>
    </w:pPr>
    <w:rPr>
      <w:rFonts w:ascii="Nokia Pure Headline Light" w:eastAsiaTheme="majorEastAsia" w:hAnsi="Nokia Pure Headline Light" w:cstheme="majorBidi"/>
      <w:iCs/>
      <w:color w:val="124191" w:themeColor="text1"/>
    </w:rPr>
  </w:style>
  <w:style w:type="paragraph" w:styleId="Heading5">
    <w:name w:val="heading 5"/>
    <w:basedOn w:val="Normal"/>
    <w:next w:val="Normal"/>
    <w:link w:val="Heading5Char"/>
    <w:uiPriority w:val="9"/>
    <w:semiHidden/>
    <w:unhideWhenUsed/>
    <w:rsid w:val="003D406B"/>
    <w:pPr>
      <w:keepNext/>
      <w:keepLines/>
      <w:numPr>
        <w:ilvl w:val="4"/>
        <w:numId w:val="2"/>
      </w:numPr>
      <w:spacing w:before="40" w:after="0"/>
      <w:outlineLvl w:val="4"/>
    </w:pPr>
    <w:rPr>
      <w:rFonts w:asciiTheme="majorHAnsi" w:eastAsiaTheme="majorEastAsia" w:hAnsiTheme="majorHAnsi" w:cstheme="majorBidi"/>
      <w:color w:val="124191" w:themeColor="text1"/>
    </w:rPr>
  </w:style>
  <w:style w:type="paragraph" w:styleId="Heading6">
    <w:name w:val="heading 6"/>
    <w:basedOn w:val="Normal"/>
    <w:next w:val="Normal"/>
    <w:link w:val="Heading6Char"/>
    <w:uiPriority w:val="9"/>
    <w:semiHidden/>
    <w:unhideWhenUsed/>
    <w:qFormat/>
    <w:rsid w:val="00860699"/>
    <w:pPr>
      <w:keepNext/>
      <w:keepLines/>
      <w:numPr>
        <w:ilvl w:val="5"/>
        <w:numId w:val="2"/>
      </w:numPr>
      <w:spacing w:before="40" w:after="0"/>
      <w:outlineLvl w:val="5"/>
    </w:pPr>
    <w:rPr>
      <w:rFonts w:asciiTheme="majorHAnsi" w:eastAsiaTheme="majorEastAsia" w:hAnsiTheme="majorHAnsi" w:cstheme="majorBidi"/>
      <w:color w:val="47505A" w:themeColor="accent1" w:themeShade="7F"/>
    </w:rPr>
  </w:style>
  <w:style w:type="paragraph" w:styleId="Heading7">
    <w:name w:val="heading 7"/>
    <w:basedOn w:val="Normal"/>
    <w:next w:val="Normal"/>
    <w:link w:val="Heading7Char"/>
    <w:uiPriority w:val="9"/>
    <w:semiHidden/>
    <w:unhideWhenUsed/>
    <w:qFormat/>
    <w:rsid w:val="00860699"/>
    <w:pPr>
      <w:keepNext/>
      <w:keepLines/>
      <w:numPr>
        <w:ilvl w:val="6"/>
        <w:numId w:val="2"/>
      </w:numPr>
      <w:spacing w:before="40" w:after="0"/>
      <w:outlineLvl w:val="6"/>
    </w:pPr>
    <w:rPr>
      <w:rFonts w:asciiTheme="majorHAnsi" w:eastAsiaTheme="majorEastAsia" w:hAnsiTheme="majorHAnsi" w:cstheme="majorBidi"/>
      <w:i/>
      <w:iCs/>
      <w:color w:val="47505A" w:themeColor="accent1" w:themeShade="7F"/>
    </w:rPr>
  </w:style>
  <w:style w:type="paragraph" w:styleId="Heading8">
    <w:name w:val="heading 8"/>
    <w:basedOn w:val="Normal"/>
    <w:next w:val="Normal"/>
    <w:link w:val="Heading8Char"/>
    <w:uiPriority w:val="9"/>
    <w:semiHidden/>
    <w:unhideWhenUsed/>
    <w:qFormat/>
    <w:rsid w:val="00860699"/>
    <w:pPr>
      <w:keepNext/>
      <w:keepLines/>
      <w:numPr>
        <w:ilvl w:val="7"/>
        <w:numId w:val="2"/>
      </w:numPr>
      <w:spacing w:before="40" w:after="0"/>
      <w:outlineLvl w:val="7"/>
    </w:pPr>
    <w:rPr>
      <w:rFonts w:asciiTheme="majorHAnsi" w:eastAsiaTheme="majorEastAsia" w:hAnsiTheme="majorHAnsi" w:cstheme="majorBidi"/>
      <w:color w:val="1855C0" w:themeColor="text1" w:themeTint="D8"/>
      <w:sz w:val="21"/>
      <w:szCs w:val="21"/>
    </w:rPr>
  </w:style>
  <w:style w:type="paragraph" w:styleId="Heading9">
    <w:name w:val="heading 9"/>
    <w:basedOn w:val="Normal"/>
    <w:next w:val="Normal"/>
    <w:link w:val="Heading9Char"/>
    <w:uiPriority w:val="9"/>
    <w:unhideWhenUsed/>
    <w:rsid w:val="003D406B"/>
    <w:pPr>
      <w:keepNext/>
      <w:keepLines/>
      <w:numPr>
        <w:ilvl w:val="8"/>
        <w:numId w:val="2"/>
      </w:numPr>
      <w:spacing w:before="40" w:after="0"/>
      <w:outlineLvl w:val="8"/>
    </w:pPr>
    <w:rPr>
      <w:rFonts w:asciiTheme="majorHAnsi" w:eastAsiaTheme="majorEastAsia" w:hAnsiTheme="majorHAnsi" w:cstheme="majorBidi"/>
      <w:iCs/>
      <w:color w:val="124191"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735"/>
    <w:pPr>
      <w:tabs>
        <w:tab w:val="center" w:pos="4513"/>
        <w:tab w:val="right" w:pos="9026"/>
      </w:tabs>
      <w:spacing w:after="0"/>
    </w:pPr>
  </w:style>
  <w:style w:type="character" w:customStyle="1" w:styleId="HeaderChar">
    <w:name w:val="Header Char"/>
    <w:basedOn w:val="DefaultParagraphFont"/>
    <w:link w:val="Header"/>
    <w:uiPriority w:val="99"/>
    <w:rsid w:val="001E6735"/>
    <w:rPr>
      <w:rFonts w:asciiTheme="minorHAnsi" w:hAnsiTheme="minorHAnsi"/>
    </w:rPr>
  </w:style>
  <w:style w:type="paragraph" w:styleId="Footer">
    <w:name w:val="footer"/>
    <w:basedOn w:val="Normal"/>
    <w:link w:val="FooterChar"/>
    <w:uiPriority w:val="99"/>
    <w:unhideWhenUsed/>
    <w:rsid w:val="0040324B"/>
  </w:style>
  <w:style w:type="character" w:customStyle="1" w:styleId="FooterChar">
    <w:name w:val="Footer Char"/>
    <w:basedOn w:val="DefaultParagraphFont"/>
    <w:link w:val="Footer"/>
    <w:uiPriority w:val="99"/>
    <w:rsid w:val="0040324B"/>
    <w:rPr>
      <w:rFonts w:asciiTheme="minorHAnsi" w:hAnsiTheme="minorHAnsi" w:cs="Arial"/>
      <w:noProof/>
      <w:color w:val="4D5766" w:themeColor="background2"/>
    </w:rPr>
  </w:style>
  <w:style w:type="paragraph" w:styleId="BalloonText">
    <w:name w:val="Balloon Text"/>
    <w:basedOn w:val="Normal"/>
    <w:link w:val="BalloonTextChar"/>
    <w:uiPriority w:val="99"/>
    <w:semiHidden/>
    <w:unhideWhenUsed/>
    <w:rsid w:val="001455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5F7"/>
    <w:rPr>
      <w:rFonts w:ascii="Tahoma" w:hAnsi="Tahoma" w:cs="Tahoma"/>
      <w:sz w:val="16"/>
      <w:szCs w:val="16"/>
    </w:rPr>
  </w:style>
  <w:style w:type="table" w:styleId="TableGrid">
    <w:name w:val="Table Grid"/>
    <w:basedOn w:val="TableNormal"/>
    <w:uiPriority w:val="59"/>
    <w:rsid w:val="005D1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322C1"/>
    <w:rPr>
      <w:rFonts w:ascii="Nokia Pure Headline Light" w:eastAsiaTheme="majorEastAsia" w:hAnsi="Nokia Pure Headline Light" w:cstheme="majorBidi"/>
      <w:color w:val="124191" w:themeColor="text1"/>
      <w:szCs w:val="26"/>
      <w:lang w:val="en-US"/>
    </w:rPr>
  </w:style>
  <w:style w:type="character" w:customStyle="1" w:styleId="Heading1Char">
    <w:name w:val="Heading 1 Char"/>
    <w:basedOn w:val="DefaultParagraphFont"/>
    <w:link w:val="Heading1"/>
    <w:uiPriority w:val="9"/>
    <w:rsid w:val="00680CA6"/>
    <w:rPr>
      <w:rFonts w:ascii="Nokia Pure Headline Light" w:eastAsiaTheme="majorEastAsia" w:hAnsi="Nokia Pure Headline Light" w:cstheme="majorBidi"/>
      <w:bCs/>
      <w:noProof/>
      <w:color w:val="124191" w:themeColor="text1"/>
      <w:sz w:val="44"/>
      <w:szCs w:val="28"/>
    </w:rPr>
  </w:style>
  <w:style w:type="paragraph" w:styleId="NoSpacing">
    <w:name w:val="No Spacing"/>
    <w:aliases w:val="Copy"/>
    <w:uiPriority w:val="1"/>
    <w:rsid w:val="00680CA6"/>
    <w:pPr>
      <w:spacing w:after="0"/>
      <w:ind w:left="357" w:firstLine="0"/>
    </w:pPr>
    <w:rPr>
      <w:rFonts w:ascii="Nokia Pure Text Light" w:hAnsi="Nokia Pure Text Light" w:cs="Arial"/>
      <w:noProof/>
      <w:color w:val="4D5766" w:themeColor="background2"/>
      <w:szCs w:val="20"/>
    </w:rPr>
  </w:style>
  <w:style w:type="numbering" w:customStyle="1" w:styleId="Nokia">
    <w:name w:val="Nokia"/>
    <w:uiPriority w:val="99"/>
    <w:rsid w:val="008170D1"/>
    <w:pPr>
      <w:numPr>
        <w:numId w:val="1"/>
      </w:numPr>
    </w:pPr>
  </w:style>
  <w:style w:type="paragraph" w:styleId="TOC1">
    <w:name w:val="toc 1"/>
    <w:aliases w:val="Table of Contents"/>
    <w:basedOn w:val="NoSpacing"/>
    <w:next w:val="Normal"/>
    <w:autoRedefine/>
    <w:uiPriority w:val="39"/>
    <w:unhideWhenUsed/>
    <w:rsid w:val="0039363B"/>
    <w:pPr>
      <w:tabs>
        <w:tab w:val="left" w:leader="dot" w:pos="8891"/>
      </w:tabs>
      <w:spacing w:before="0" w:after="120" w:line="276" w:lineRule="auto"/>
      <w:ind w:left="851" w:hanging="851"/>
    </w:pPr>
    <w:rPr>
      <w:rFonts w:eastAsiaTheme="minorEastAsia" w:cstheme="minorBidi"/>
      <w:color w:val="001135" w:themeColor="text2"/>
      <w:szCs w:val="22"/>
      <w:lang w:val="en-US"/>
    </w:rPr>
  </w:style>
  <w:style w:type="character" w:styleId="Hyperlink">
    <w:name w:val="Hyperlink"/>
    <w:basedOn w:val="DefaultParagraphFont"/>
    <w:uiPriority w:val="99"/>
    <w:unhideWhenUsed/>
    <w:rsid w:val="00236319"/>
    <w:rPr>
      <w:rFonts w:asciiTheme="minorHAnsi" w:hAnsiTheme="minorHAnsi"/>
      <w:color w:val="0000FF"/>
      <w:u w:val="single"/>
    </w:rPr>
  </w:style>
  <w:style w:type="character" w:styleId="PlaceholderText">
    <w:name w:val="Placeholder Text"/>
    <w:basedOn w:val="DefaultParagraphFont"/>
    <w:uiPriority w:val="99"/>
    <w:semiHidden/>
    <w:rsid w:val="00EF692A"/>
    <w:rPr>
      <w:color w:val="808080"/>
    </w:rPr>
  </w:style>
  <w:style w:type="paragraph" w:styleId="ListParagraph">
    <w:name w:val="List Paragraph"/>
    <w:aliases w:val="List Paragraph - Bullets"/>
    <w:basedOn w:val="Normal"/>
    <w:uiPriority w:val="34"/>
    <w:qFormat/>
    <w:rsid w:val="002322C1"/>
    <w:pPr>
      <w:numPr>
        <w:numId w:val="3"/>
      </w:numPr>
      <w:shd w:val="clear" w:color="auto" w:fill="FFFFFF"/>
      <w:spacing w:before="240" w:after="240"/>
      <w:ind w:left="568" w:hanging="284"/>
      <w:contextualSpacing/>
    </w:pPr>
    <w:rPr>
      <w:szCs w:val="20"/>
    </w:rPr>
  </w:style>
  <w:style w:type="paragraph" w:customStyle="1" w:styleId="Title1">
    <w:name w:val="Title 1"/>
    <w:basedOn w:val="Normal"/>
    <w:link w:val="Title1Char"/>
    <w:qFormat/>
    <w:rsid w:val="00680CA6"/>
    <w:rPr>
      <w:rFonts w:ascii="Nokia Pure Headline Light" w:hAnsi="Nokia Pure Headline Light"/>
      <w:color w:val="124191" w:themeColor="text1"/>
      <w:sz w:val="44"/>
      <w:szCs w:val="44"/>
    </w:rPr>
  </w:style>
  <w:style w:type="character" w:customStyle="1" w:styleId="Title1Char">
    <w:name w:val="Title 1 Char"/>
    <w:basedOn w:val="DefaultParagraphFont"/>
    <w:link w:val="Title1"/>
    <w:rsid w:val="00680CA6"/>
    <w:rPr>
      <w:rFonts w:ascii="Nokia Pure Headline Light" w:hAnsi="Nokia Pure Headline Light" w:cs="Arial"/>
      <w:noProof/>
      <w:color w:val="124191" w:themeColor="text1"/>
      <w:sz w:val="44"/>
      <w:szCs w:val="44"/>
    </w:rPr>
  </w:style>
  <w:style w:type="paragraph" w:styleId="TOC2">
    <w:name w:val="toc 2"/>
    <w:basedOn w:val="Normal"/>
    <w:next w:val="Normal"/>
    <w:autoRedefine/>
    <w:uiPriority w:val="39"/>
    <w:unhideWhenUsed/>
    <w:rsid w:val="009C2C06"/>
    <w:pPr>
      <w:tabs>
        <w:tab w:val="left" w:leader="dot" w:pos="8891"/>
      </w:tabs>
      <w:ind w:left="851" w:hanging="851"/>
    </w:pPr>
    <w:rPr>
      <w:rFonts w:eastAsiaTheme="minorEastAsia" w:cstheme="minorBidi"/>
    </w:rPr>
  </w:style>
  <w:style w:type="character" w:customStyle="1" w:styleId="Heading3Char">
    <w:name w:val="Heading 3 Char"/>
    <w:basedOn w:val="DefaultParagraphFont"/>
    <w:link w:val="Heading3"/>
    <w:uiPriority w:val="9"/>
    <w:rsid w:val="002322C1"/>
    <w:rPr>
      <w:rFonts w:ascii="Nokia Pure Headline Light" w:eastAsiaTheme="majorEastAsia" w:hAnsi="Nokia Pure Headline Light" w:cstheme="majorBidi"/>
      <w:color w:val="124191" w:themeColor="text1"/>
      <w:szCs w:val="26"/>
      <w:lang w:val="en-US"/>
    </w:rPr>
  </w:style>
  <w:style w:type="paragraph" w:styleId="Title">
    <w:name w:val="Title"/>
    <w:basedOn w:val="Normal"/>
    <w:next w:val="Normal"/>
    <w:link w:val="TitleChar"/>
    <w:uiPriority w:val="10"/>
    <w:rsid w:val="00236319"/>
    <w:pPr>
      <w:spacing w:after="300"/>
      <w:contextualSpacing/>
    </w:pPr>
    <w:rPr>
      <w:rFonts w:ascii="Nokia Pure Headline Light" w:eastAsiaTheme="majorEastAsia" w:hAnsi="Nokia Pure Headline Light" w:cstheme="majorBidi"/>
      <w:color w:val="124191" w:themeColor="text1"/>
      <w:spacing w:val="5"/>
      <w:kern w:val="28"/>
      <w:sz w:val="44"/>
      <w:szCs w:val="52"/>
    </w:rPr>
  </w:style>
  <w:style w:type="character" w:customStyle="1" w:styleId="TitleChar">
    <w:name w:val="Title Char"/>
    <w:basedOn w:val="DefaultParagraphFont"/>
    <w:link w:val="Title"/>
    <w:uiPriority w:val="10"/>
    <w:rsid w:val="00236319"/>
    <w:rPr>
      <w:rFonts w:ascii="Nokia Pure Headline Light" w:eastAsiaTheme="majorEastAsia" w:hAnsi="Nokia Pure Headline Light" w:cstheme="majorBidi"/>
      <w:color w:val="124191" w:themeColor="text1"/>
      <w:spacing w:val="5"/>
      <w:kern w:val="28"/>
      <w:sz w:val="44"/>
      <w:szCs w:val="52"/>
      <w:lang w:val="en-US"/>
    </w:rPr>
  </w:style>
  <w:style w:type="paragraph" w:styleId="Subtitle">
    <w:name w:val="Subtitle"/>
    <w:basedOn w:val="Normal"/>
    <w:next w:val="Normal"/>
    <w:link w:val="SubtitleChar"/>
    <w:uiPriority w:val="11"/>
    <w:rsid w:val="001E6735"/>
    <w:pPr>
      <w:numPr>
        <w:ilvl w:val="1"/>
      </w:numPr>
      <w:ind w:left="714" w:hanging="357"/>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1E6735"/>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rsid w:val="00236319"/>
    <w:rPr>
      <w:rFonts w:asciiTheme="minorHAnsi" w:hAnsiTheme="minorHAnsi"/>
      <w:i/>
      <w:iCs/>
      <w:color w:val="4D5766" w:themeColor="background2"/>
    </w:rPr>
  </w:style>
  <w:style w:type="character" w:styleId="Emphasis">
    <w:name w:val="Emphasis"/>
    <w:basedOn w:val="DefaultParagraphFont"/>
    <w:uiPriority w:val="20"/>
    <w:rsid w:val="001E6735"/>
    <w:rPr>
      <w:rFonts w:asciiTheme="minorHAnsi" w:hAnsiTheme="minorHAnsi"/>
      <w:i/>
      <w:iCs/>
    </w:rPr>
  </w:style>
  <w:style w:type="character" w:styleId="IntenseEmphasis">
    <w:name w:val="Intense Emphasis"/>
    <w:basedOn w:val="DefaultParagraphFont"/>
    <w:uiPriority w:val="21"/>
    <w:rsid w:val="00236319"/>
    <w:rPr>
      <w:rFonts w:asciiTheme="minorHAnsi" w:hAnsiTheme="minorHAnsi"/>
      <w:b/>
      <w:bCs/>
      <w:i/>
      <w:iCs/>
      <w:color w:val="4D5766" w:themeColor="background2"/>
    </w:rPr>
  </w:style>
  <w:style w:type="character" w:styleId="Strong">
    <w:name w:val="Strong"/>
    <w:basedOn w:val="DefaultParagraphFont"/>
    <w:uiPriority w:val="22"/>
    <w:rsid w:val="001E6735"/>
    <w:rPr>
      <w:rFonts w:asciiTheme="minorHAnsi" w:hAnsiTheme="minorHAnsi"/>
      <w:b/>
      <w:bCs/>
    </w:rPr>
  </w:style>
  <w:style w:type="paragraph" w:styleId="Quote">
    <w:name w:val="Quote"/>
    <w:basedOn w:val="Normal"/>
    <w:next w:val="Normal"/>
    <w:link w:val="QuoteChar"/>
    <w:uiPriority w:val="29"/>
    <w:rsid w:val="00583ECE"/>
    <w:rPr>
      <w:i/>
      <w:iCs/>
    </w:rPr>
  </w:style>
  <w:style w:type="character" w:customStyle="1" w:styleId="QuoteChar">
    <w:name w:val="Quote Char"/>
    <w:basedOn w:val="DefaultParagraphFont"/>
    <w:link w:val="Quote"/>
    <w:uiPriority w:val="29"/>
    <w:rsid w:val="00583ECE"/>
    <w:rPr>
      <w:rFonts w:ascii="Nokia Pure Text DFLT" w:hAnsi="Nokia Pure Text DFLT"/>
      <w:i/>
      <w:iCs/>
      <w:color w:val="001135" w:themeColor="text2"/>
    </w:rPr>
  </w:style>
  <w:style w:type="paragraph" w:styleId="IntenseQuote">
    <w:name w:val="Intense Quote"/>
    <w:basedOn w:val="Normal"/>
    <w:next w:val="Normal"/>
    <w:link w:val="IntenseQuoteChar"/>
    <w:uiPriority w:val="30"/>
    <w:rsid w:val="001E6735"/>
    <w:pPr>
      <w:pBdr>
        <w:bottom w:val="single" w:sz="4" w:space="4" w:color="98A2AE"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E6735"/>
    <w:rPr>
      <w:rFonts w:asciiTheme="minorHAnsi" w:hAnsiTheme="minorHAnsi"/>
      <w:b/>
      <w:bCs/>
      <w:i/>
      <w:iCs/>
    </w:rPr>
  </w:style>
  <w:style w:type="character" w:styleId="SubtleReference">
    <w:name w:val="Subtle Reference"/>
    <w:basedOn w:val="DefaultParagraphFont"/>
    <w:uiPriority w:val="31"/>
    <w:rsid w:val="001E6735"/>
    <w:rPr>
      <w:rFonts w:asciiTheme="minorHAnsi" w:hAnsiTheme="minorHAnsi"/>
      <w:smallCaps/>
      <w:color w:val="001135" w:themeColor="text2"/>
      <w:u w:val="single"/>
    </w:rPr>
  </w:style>
  <w:style w:type="character" w:styleId="IntenseReference">
    <w:name w:val="Intense Reference"/>
    <w:basedOn w:val="DefaultParagraphFont"/>
    <w:uiPriority w:val="32"/>
    <w:rsid w:val="00236319"/>
    <w:rPr>
      <w:rFonts w:asciiTheme="minorHAnsi" w:hAnsiTheme="minorHAnsi"/>
      <w:b/>
      <w:bCs/>
      <w:smallCaps/>
      <w:color w:val="4D5766" w:themeColor="background2"/>
      <w:spacing w:val="5"/>
      <w:u w:val="single"/>
    </w:rPr>
  </w:style>
  <w:style w:type="character" w:styleId="BookTitle">
    <w:name w:val="Book Title"/>
    <w:basedOn w:val="DefaultParagraphFont"/>
    <w:uiPriority w:val="33"/>
    <w:rsid w:val="001E6735"/>
    <w:rPr>
      <w:rFonts w:asciiTheme="minorHAnsi" w:hAnsiTheme="minorHAnsi"/>
      <w:b/>
      <w:bCs/>
      <w:smallCaps/>
      <w:spacing w:val="5"/>
    </w:rPr>
  </w:style>
  <w:style w:type="paragraph" w:styleId="TOCHeading">
    <w:name w:val="TOC Heading"/>
    <w:basedOn w:val="Heading1"/>
    <w:next w:val="Normal"/>
    <w:uiPriority w:val="39"/>
    <w:unhideWhenUsed/>
    <w:qFormat/>
    <w:rsid w:val="002322C1"/>
    <w:pPr>
      <w:numPr>
        <w:numId w:val="0"/>
      </w:numPr>
      <w:spacing w:after="240"/>
      <w:outlineLvl w:val="9"/>
    </w:pPr>
    <w:rPr>
      <w:bCs w:val="0"/>
      <w:szCs w:val="32"/>
    </w:rPr>
  </w:style>
  <w:style w:type="paragraph" w:styleId="TOC3">
    <w:name w:val="toc 3"/>
    <w:basedOn w:val="Normal"/>
    <w:next w:val="Normal"/>
    <w:autoRedefine/>
    <w:uiPriority w:val="39"/>
    <w:unhideWhenUsed/>
    <w:rsid w:val="0039363B"/>
    <w:pPr>
      <w:tabs>
        <w:tab w:val="left" w:leader="dot" w:pos="8891"/>
      </w:tabs>
      <w:ind w:left="851" w:hanging="851"/>
    </w:pPr>
    <w:rPr>
      <w:rFonts w:eastAsiaTheme="minorEastAsia" w:cstheme="minorBidi"/>
    </w:rPr>
  </w:style>
  <w:style w:type="character" w:customStyle="1" w:styleId="Heading4Char">
    <w:name w:val="Heading 4 Char"/>
    <w:basedOn w:val="DefaultParagraphFont"/>
    <w:link w:val="Heading4"/>
    <w:uiPriority w:val="9"/>
    <w:rsid w:val="00680CA6"/>
    <w:rPr>
      <w:rFonts w:ascii="Nokia Pure Headline Light" w:eastAsiaTheme="majorEastAsia" w:hAnsi="Nokia Pure Headline Light" w:cstheme="majorBidi"/>
      <w:iCs/>
      <w:noProof/>
      <w:color w:val="124191" w:themeColor="text1"/>
    </w:rPr>
  </w:style>
  <w:style w:type="character" w:customStyle="1" w:styleId="Heading5Char">
    <w:name w:val="Heading 5 Char"/>
    <w:basedOn w:val="DefaultParagraphFont"/>
    <w:link w:val="Heading5"/>
    <w:uiPriority w:val="9"/>
    <w:semiHidden/>
    <w:rsid w:val="003D406B"/>
    <w:rPr>
      <w:rFonts w:asciiTheme="majorHAnsi" w:eastAsiaTheme="majorEastAsia" w:hAnsiTheme="majorHAnsi" w:cstheme="majorBidi"/>
      <w:noProof/>
      <w:color w:val="124191" w:themeColor="text1"/>
    </w:rPr>
  </w:style>
  <w:style w:type="character" w:customStyle="1" w:styleId="Heading6Char">
    <w:name w:val="Heading 6 Char"/>
    <w:basedOn w:val="DefaultParagraphFont"/>
    <w:link w:val="Heading6"/>
    <w:uiPriority w:val="9"/>
    <w:semiHidden/>
    <w:rsid w:val="00860699"/>
    <w:rPr>
      <w:rFonts w:asciiTheme="majorHAnsi" w:eastAsiaTheme="majorEastAsia" w:hAnsiTheme="majorHAnsi" w:cstheme="majorBidi"/>
      <w:noProof/>
      <w:color w:val="47505A" w:themeColor="accent1" w:themeShade="7F"/>
    </w:rPr>
  </w:style>
  <w:style w:type="character" w:customStyle="1" w:styleId="Heading7Char">
    <w:name w:val="Heading 7 Char"/>
    <w:basedOn w:val="DefaultParagraphFont"/>
    <w:link w:val="Heading7"/>
    <w:uiPriority w:val="9"/>
    <w:semiHidden/>
    <w:rsid w:val="00860699"/>
    <w:rPr>
      <w:rFonts w:asciiTheme="majorHAnsi" w:eastAsiaTheme="majorEastAsia" w:hAnsiTheme="majorHAnsi" w:cstheme="majorBidi"/>
      <w:i/>
      <w:iCs/>
      <w:noProof/>
      <w:color w:val="47505A" w:themeColor="accent1" w:themeShade="7F"/>
    </w:rPr>
  </w:style>
  <w:style w:type="character" w:customStyle="1" w:styleId="Heading8Char">
    <w:name w:val="Heading 8 Char"/>
    <w:basedOn w:val="DefaultParagraphFont"/>
    <w:link w:val="Heading8"/>
    <w:uiPriority w:val="9"/>
    <w:semiHidden/>
    <w:rsid w:val="00860699"/>
    <w:rPr>
      <w:rFonts w:asciiTheme="majorHAnsi" w:eastAsiaTheme="majorEastAsia" w:hAnsiTheme="majorHAnsi" w:cstheme="majorBidi"/>
      <w:noProof/>
      <w:color w:val="1855C0" w:themeColor="text1" w:themeTint="D8"/>
      <w:sz w:val="21"/>
      <w:szCs w:val="21"/>
    </w:rPr>
  </w:style>
  <w:style w:type="character" w:customStyle="1" w:styleId="Heading9Char">
    <w:name w:val="Heading 9 Char"/>
    <w:basedOn w:val="DefaultParagraphFont"/>
    <w:link w:val="Heading9"/>
    <w:uiPriority w:val="9"/>
    <w:rsid w:val="003D406B"/>
    <w:rPr>
      <w:rFonts w:asciiTheme="majorHAnsi" w:eastAsiaTheme="majorEastAsia" w:hAnsiTheme="majorHAnsi" w:cstheme="majorBidi"/>
      <w:iCs/>
      <w:noProof/>
      <w:color w:val="124191" w:themeColor="text1"/>
      <w:szCs w:val="21"/>
    </w:rPr>
  </w:style>
  <w:style w:type="character" w:customStyle="1" w:styleId="apple-converted-space">
    <w:name w:val="apple-converted-space"/>
    <w:basedOn w:val="DefaultParagraphFont"/>
    <w:rsid w:val="00CE11C5"/>
  </w:style>
  <w:style w:type="paragraph" w:styleId="NormalWeb">
    <w:name w:val="Normal (Web)"/>
    <w:basedOn w:val="Normal"/>
    <w:uiPriority w:val="99"/>
    <w:semiHidden/>
    <w:unhideWhenUsed/>
    <w:rsid w:val="00CE11C5"/>
    <w:pPr>
      <w:spacing w:before="100" w:beforeAutospacing="1" w:after="100" w:afterAutospacing="1"/>
    </w:pPr>
    <w:rPr>
      <w:rFonts w:ascii="Times New Roman" w:eastAsia="Times New Roman" w:hAnsi="Times New Roman" w:cs="Times New Roman"/>
      <w:color w:val="auto"/>
      <w:sz w:val="24"/>
      <w:szCs w:val="24"/>
      <w:lang w:eastAsia="en-GB"/>
    </w:rPr>
  </w:style>
  <w:style w:type="paragraph" w:customStyle="1" w:styleId="Figuretitle">
    <w:name w:val="Figure title"/>
    <w:basedOn w:val="Title1"/>
    <w:qFormat/>
    <w:rsid w:val="009C2C06"/>
    <w:rPr>
      <w:rFonts w:ascii="Nokia Pure Text Light" w:hAnsi="Nokia Pure Text Light"/>
      <w:b/>
      <w:color w:val="4D5766" w:themeColor="background2"/>
      <w:sz w:val="22"/>
      <w:szCs w:val="40"/>
    </w:rPr>
  </w:style>
  <w:style w:type="paragraph" w:customStyle="1" w:styleId="Tabletitle">
    <w:name w:val="Table title"/>
    <w:basedOn w:val="Title1"/>
    <w:qFormat/>
    <w:rsid w:val="00A77F22"/>
    <w:rPr>
      <w:rFonts w:ascii="Nokia Pure Text Light" w:hAnsi="Nokia Pure Text Light"/>
      <w:b/>
      <w:color w:val="4D5766" w:themeColor="background2"/>
      <w:sz w:val="22"/>
      <w:szCs w:val="40"/>
    </w:rPr>
  </w:style>
  <w:style w:type="paragraph" w:customStyle="1" w:styleId="Numbering">
    <w:name w:val="Numbering"/>
    <w:basedOn w:val="ListParagraph"/>
    <w:autoRedefine/>
    <w:qFormat/>
    <w:rsid w:val="002322C1"/>
    <w:pPr>
      <w:numPr>
        <w:numId w:val="7"/>
      </w:numPr>
      <w:ind w:left="568" w:hanging="284"/>
    </w:pPr>
    <w:rPr>
      <w:szCs w:val="22"/>
    </w:rPr>
  </w:style>
  <w:style w:type="table" w:styleId="GridTable6Colorful">
    <w:name w:val="Grid Table 6 Colorful"/>
    <w:basedOn w:val="TableNormal"/>
    <w:uiPriority w:val="51"/>
    <w:rsid w:val="00084444"/>
    <w:pPr>
      <w:spacing w:after="0" w:line="240" w:lineRule="auto"/>
    </w:pPr>
    <w:rPr>
      <w:color w:val="124191" w:themeColor="text1"/>
    </w:rPr>
    <w:tblPr>
      <w:tblStyleRowBandSize w:val="1"/>
      <w:tblStyleColBandSize w:val="1"/>
      <w:tblBorders>
        <w:top w:val="single" w:sz="4" w:space="0" w:color="4581E8" w:themeColor="text1" w:themeTint="99"/>
        <w:left w:val="single" w:sz="4" w:space="0" w:color="4581E8" w:themeColor="text1" w:themeTint="99"/>
        <w:bottom w:val="single" w:sz="4" w:space="0" w:color="4581E8" w:themeColor="text1" w:themeTint="99"/>
        <w:right w:val="single" w:sz="4" w:space="0" w:color="4581E8" w:themeColor="text1" w:themeTint="99"/>
        <w:insideH w:val="single" w:sz="4" w:space="0" w:color="4581E8" w:themeColor="text1" w:themeTint="99"/>
        <w:insideV w:val="single" w:sz="4" w:space="0" w:color="4581E8" w:themeColor="text1" w:themeTint="99"/>
      </w:tblBorders>
    </w:tblPr>
    <w:tblStylePr w:type="firstRow">
      <w:rPr>
        <w:b/>
        <w:bCs/>
      </w:rPr>
      <w:tblPr/>
      <w:tcPr>
        <w:tcBorders>
          <w:bottom w:val="single" w:sz="12" w:space="0" w:color="4581E8" w:themeColor="text1" w:themeTint="99"/>
        </w:tcBorders>
      </w:tcPr>
    </w:tblStylePr>
    <w:tblStylePr w:type="lastRow">
      <w:rPr>
        <w:b/>
        <w:bCs/>
      </w:rPr>
      <w:tblPr/>
      <w:tcPr>
        <w:tcBorders>
          <w:top w:val="double" w:sz="4" w:space="0" w:color="4581E8" w:themeColor="text1" w:themeTint="99"/>
        </w:tcBorders>
      </w:tcPr>
    </w:tblStylePr>
    <w:tblStylePr w:type="firstCol">
      <w:rPr>
        <w:b/>
        <w:bCs/>
      </w:rPr>
    </w:tblStylePr>
    <w:tblStylePr w:type="lastCol">
      <w:rPr>
        <w:b/>
        <w:bCs/>
      </w:rPr>
    </w:tblStylePr>
    <w:tblStylePr w:type="band1Vert">
      <w:tblPr/>
      <w:tcPr>
        <w:shd w:val="clear" w:color="auto" w:fill="C1D5F7" w:themeFill="text1" w:themeFillTint="33"/>
      </w:tcPr>
    </w:tblStylePr>
    <w:tblStylePr w:type="band1Horz">
      <w:tblPr/>
      <w:tcPr>
        <w:shd w:val="clear" w:color="auto" w:fill="C1D5F7" w:themeFill="text1" w:themeFillTint="33"/>
      </w:tcPr>
    </w:tblStylePr>
  </w:style>
  <w:style w:type="table" w:styleId="GridTable6Colorful-Accent6">
    <w:name w:val="Grid Table 6 Colorful Accent 6"/>
    <w:basedOn w:val="TableNormal"/>
    <w:uiPriority w:val="51"/>
    <w:rsid w:val="00084444"/>
    <w:pPr>
      <w:spacing w:after="0" w:line="240" w:lineRule="auto"/>
    </w:pPr>
    <w:rPr>
      <w:color w:val="31AE1D" w:themeColor="accent6" w:themeShade="BF"/>
    </w:rPr>
    <w:tblPr>
      <w:tblStyleRowBandSize w:val="1"/>
      <w:tblStyleColBandSize w:val="1"/>
      <w:tblBorders>
        <w:top w:val="single" w:sz="4" w:space="0" w:color="92EA84" w:themeColor="accent6" w:themeTint="99"/>
        <w:left w:val="single" w:sz="4" w:space="0" w:color="92EA84" w:themeColor="accent6" w:themeTint="99"/>
        <w:bottom w:val="single" w:sz="4" w:space="0" w:color="92EA84" w:themeColor="accent6" w:themeTint="99"/>
        <w:right w:val="single" w:sz="4" w:space="0" w:color="92EA84" w:themeColor="accent6" w:themeTint="99"/>
        <w:insideH w:val="single" w:sz="4" w:space="0" w:color="92EA84" w:themeColor="accent6" w:themeTint="99"/>
        <w:insideV w:val="single" w:sz="4" w:space="0" w:color="92EA84" w:themeColor="accent6" w:themeTint="99"/>
      </w:tblBorders>
    </w:tblPr>
    <w:tblStylePr w:type="firstRow">
      <w:rPr>
        <w:b/>
        <w:bCs/>
      </w:rPr>
      <w:tblPr/>
      <w:tcPr>
        <w:tcBorders>
          <w:bottom w:val="single" w:sz="12" w:space="0" w:color="92EA84" w:themeColor="accent6" w:themeTint="99"/>
        </w:tcBorders>
      </w:tcPr>
    </w:tblStylePr>
    <w:tblStylePr w:type="lastRow">
      <w:rPr>
        <w:b/>
        <w:bCs/>
      </w:rPr>
      <w:tblPr/>
      <w:tcPr>
        <w:tcBorders>
          <w:top w:val="double" w:sz="4" w:space="0" w:color="92EA84" w:themeColor="accent6" w:themeTint="99"/>
        </w:tcBorders>
      </w:tcPr>
    </w:tblStylePr>
    <w:tblStylePr w:type="firstCol">
      <w:rPr>
        <w:b/>
        <w:bCs/>
      </w:rPr>
    </w:tblStylePr>
    <w:tblStylePr w:type="lastCol">
      <w:rPr>
        <w:b/>
        <w:bCs/>
      </w:rPr>
    </w:tblStylePr>
    <w:tblStylePr w:type="band1Vert">
      <w:tblPr/>
      <w:tcPr>
        <w:shd w:val="clear" w:color="auto" w:fill="DAF8D6" w:themeFill="accent6" w:themeFillTint="33"/>
      </w:tcPr>
    </w:tblStylePr>
    <w:tblStylePr w:type="band1Horz">
      <w:tblPr/>
      <w:tcPr>
        <w:shd w:val="clear" w:color="auto" w:fill="DAF8D6" w:themeFill="accent6" w:themeFillTint="33"/>
      </w:tcPr>
    </w:tblStylePr>
  </w:style>
  <w:style w:type="table" w:styleId="GridTable6Colorful-Accent4">
    <w:name w:val="Grid Table 6 Colorful Accent 4"/>
    <w:basedOn w:val="TableNormal"/>
    <w:uiPriority w:val="51"/>
    <w:rsid w:val="00084444"/>
    <w:pPr>
      <w:spacing w:after="0" w:line="240" w:lineRule="auto"/>
    </w:pPr>
    <w:rPr>
      <w:color w:val="E30026" w:themeColor="accent4" w:themeShade="BF"/>
    </w:rPr>
    <w:tblPr>
      <w:tblStyleRowBandSize w:val="1"/>
      <w:tblStyleColBandSize w:val="1"/>
      <w:tblBorders>
        <w:top w:val="single" w:sz="4" w:space="0" w:color="FF8398" w:themeColor="accent4" w:themeTint="99"/>
        <w:left w:val="single" w:sz="4" w:space="0" w:color="FF8398" w:themeColor="accent4" w:themeTint="99"/>
        <w:bottom w:val="single" w:sz="4" w:space="0" w:color="FF8398" w:themeColor="accent4" w:themeTint="99"/>
        <w:right w:val="single" w:sz="4" w:space="0" w:color="FF8398" w:themeColor="accent4" w:themeTint="99"/>
        <w:insideH w:val="single" w:sz="4" w:space="0" w:color="FF8398" w:themeColor="accent4" w:themeTint="99"/>
        <w:insideV w:val="single" w:sz="4" w:space="0" w:color="FF8398" w:themeColor="accent4" w:themeTint="99"/>
      </w:tblBorders>
    </w:tblPr>
    <w:tblStylePr w:type="firstRow">
      <w:rPr>
        <w:b/>
        <w:bCs/>
      </w:rPr>
      <w:tblPr/>
      <w:tcPr>
        <w:tcBorders>
          <w:bottom w:val="single" w:sz="12" w:space="0" w:color="FF8398" w:themeColor="accent4" w:themeTint="99"/>
        </w:tcBorders>
      </w:tcPr>
    </w:tblStylePr>
    <w:tblStylePr w:type="lastRow">
      <w:rPr>
        <w:b/>
        <w:bCs/>
      </w:rPr>
      <w:tblPr/>
      <w:tcPr>
        <w:tcBorders>
          <w:top w:val="double" w:sz="4" w:space="0" w:color="FF8398" w:themeColor="accent4" w:themeTint="99"/>
        </w:tcBorders>
      </w:tcPr>
    </w:tblStylePr>
    <w:tblStylePr w:type="firstCol">
      <w:rPr>
        <w:b/>
        <w:bCs/>
      </w:rPr>
    </w:tblStylePr>
    <w:tblStylePr w:type="lastCol">
      <w:rPr>
        <w:b/>
        <w:bCs/>
      </w:rPr>
    </w:tblStylePr>
    <w:tblStylePr w:type="band1Vert">
      <w:tblPr/>
      <w:tcPr>
        <w:shd w:val="clear" w:color="auto" w:fill="FFD5DC" w:themeFill="accent4" w:themeFillTint="33"/>
      </w:tcPr>
    </w:tblStylePr>
    <w:tblStylePr w:type="band1Horz">
      <w:tblPr/>
      <w:tcPr>
        <w:shd w:val="clear" w:color="auto" w:fill="FFD5DC" w:themeFill="accent4" w:themeFillTint="33"/>
      </w:tcPr>
    </w:tblStylePr>
  </w:style>
  <w:style w:type="table" w:styleId="GridTable5Dark">
    <w:name w:val="Grid Table 5 Dark"/>
    <w:basedOn w:val="TableNormal"/>
    <w:uiPriority w:val="50"/>
    <w:rsid w:val="000844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D5F7"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24191"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24191"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24191"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24191" w:themeFill="text1"/>
      </w:tcPr>
    </w:tblStylePr>
    <w:tblStylePr w:type="band1Vert">
      <w:tblPr/>
      <w:tcPr>
        <w:shd w:val="clear" w:color="auto" w:fill="83ABEF" w:themeFill="text1" w:themeFillTint="66"/>
      </w:tcPr>
    </w:tblStylePr>
    <w:tblStylePr w:type="band1Horz">
      <w:tblPr/>
      <w:tcPr>
        <w:shd w:val="clear" w:color="auto" w:fill="83ABEF" w:themeFill="text1" w:themeFillTint="66"/>
      </w:tcPr>
    </w:tblStylePr>
  </w:style>
  <w:style w:type="table" w:styleId="GridTable3-Accent4">
    <w:name w:val="Grid Table 3 Accent 4"/>
    <w:basedOn w:val="TableNormal"/>
    <w:uiPriority w:val="48"/>
    <w:rsid w:val="00084444"/>
    <w:pPr>
      <w:spacing w:after="0" w:line="240" w:lineRule="auto"/>
    </w:pPr>
    <w:tblPr>
      <w:tblStyleRowBandSize w:val="1"/>
      <w:tblStyleColBandSize w:val="1"/>
      <w:tblBorders>
        <w:top w:val="single" w:sz="4" w:space="0" w:color="FF8398" w:themeColor="accent4" w:themeTint="99"/>
        <w:left w:val="single" w:sz="4" w:space="0" w:color="FF8398" w:themeColor="accent4" w:themeTint="99"/>
        <w:bottom w:val="single" w:sz="4" w:space="0" w:color="FF8398" w:themeColor="accent4" w:themeTint="99"/>
        <w:right w:val="single" w:sz="4" w:space="0" w:color="FF8398" w:themeColor="accent4" w:themeTint="99"/>
        <w:insideH w:val="single" w:sz="4" w:space="0" w:color="FF8398" w:themeColor="accent4" w:themeTint="99"/>
        <w:insideV w:val="single" w:sz="4" w:space="0" w:color="FF839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5DC" w:themeFill="accent4" w:themeFillTint="33"/>
      </w:tcPr>
    </w:tblStylePr>
    <w:tblStylePr w:type="band1Horz">
      <w:tblPr/>
      <w:tcPr>
        <w:shd w:val="clear" w:color="auto" w:fill="FFD5DC" w:themeFill="accent4" w:themeFillTint="33"/>
      </w:tcPr>
    </w:tblStylePr>
    <w:tblStylePr w:type="neCell">
      <w:tblPr/>
      <w:tcPr>
        <w:tcBorders>
          <w:bottom w:val="single" w:sz="4" w:space="0" w:color="FF8398" w:themeColor="accent4" w:themeTint="99"/>
        </w:tcBorders>
      </w:tcPr>
    </w:tblStylePr>
    <w:tblStylePr w:type="nwCell">
      <w:tblPr/>
      <w:tcPr>
        <w:tcBorders>
          <w:bottom w:val="single" w:sz="4" w:space="0" w:color="FF8398" w:themeColor="accent4" w:themeTint="99"/>
        </w:tcBorders>
      </w:tcPr>
    </w:tblStylePr>
    <w:tblStylePr w:type="seCell">
      <w:tblPr/>
      <w:tcPr>
        <w:tcBorders>
          <w:top w:val="single" w:sz="4" w:space="0" w:color="FF8398" w:themeColor="accent4" w:themeTint="99"/>
        </w:tcBorders>
      </w:tcPr>
    </w:tblStylePr>
    <w:tblStylePr w:type="swCell">
      <w:tblPr/>
      <w:tcPr>
        <w:tcBorders>
          <w:top w:val="single" w:sz="4" w:space="0" w:color="FF8398" w:themeColor="accent4" w:themeTint="99"/>
        </w:tcBorders>
      </w:tcPr>
    </w:tblStylePr>
  </w:style>
  <w:style w:type="table" w:styleId="TableGridLight">
    <w:name w:val="Grid Table Light"/>
    <w:basedOn w:val="TableNormal"/>
    <w:uiPriority w:val="40"/>
    <w:rsid w:val="000844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
    <w:name w:val="Grid Table 4"/>
    <w:basedOn w:val="TableNormal"/>
    <w:uiPriority w:val="49"/>
    <w:rsid w:val="00084444"/>
    <w:pPr>
      <w:spacing w:after="0" w:line="240" w:lineRule="auto"/>
    </w:pPr>
    <w:tblPr>
      <w:tblStyleRowBandSize w:val="1"/>
      <w:tblStyleColBandSize w:val="1"/>
      <w:tblBorders>
        <w:top w:val="single" w:sz="4" w:space="0" w:color="4581E8" w:themeColor="text1" w:themeTint="99"/>
        <w:left w:val="single" w:sz="4" w:space="0" w:color="4581E8" w:themeColor="text1" w:themeTint="99"/>
        <w:bottom w:val="single" w:sz="4" w:space="0" w:color="4581E8" w:themeColor="text1" w:themeTint="99"/>
        <w:right w:val="single" w:sz="4" w:space="0" w:color="4581E8" w:themeColor="text1" w:themeTint="99"/>
        <w:insideH w:val="single" w:sz="4" w:space="0" w:color="4581E8" w:themeColor="text1" w:themeTint="99"/>
        <w:insideV w:val="single" w:sz="4" w:space="0" w:color="4581E8" w:themeColor="text1" w:themeTint="99"/>
      </w:tblBorders>
    </w:tblPr>
    <w:tblStylePr w:type="firstRow">
      <w:rPr>
        <w:b/>
        <w:bCs/>
        <w:color w:val="FFFFFF" w:themeColor="background1"/>
      </w:rPr>
      <w:tblPr/>
      <w:tcPr>
        <w:tcBorders>
          <w:top w:val="single" w:sz="4" w:space="0" w:color="124191" w:themeColor="text1"/>
          <w:left w:val="single" w:sz="4" w:space="0" w:color="124191" w:themeColor="text1"/>
          <w:bottom w:val="single" w:sz="4" w:space="0" w:color="124191" w:themeColor="text1"/>
          <w:right w:val="single" w:sz="4" w:space="0" w:color="124191" w:themeColor="text1"/>
          <w:insideH w:val="nil"/>
          <w:insideV w:val="nil"/>
        </w:tcBorders>
        <w:shd w:val="clear" w:color="auto" w:fill="124191" w:themeFill="text1"/>
      </w:tcPr>
    </w:tblStylePr>
    <w:tblStylePr w:type="lastRow">
      <w:rPr>
        <w:b/>
        <w:bCs/>
      </w:rPr>
      <w:tblPr/>
      <w:tcPr>
        <w:tcBorders>
          <w:top w:val="double" w:sz="4" w:space="0" w:color="124191" w:themeColor="text1"/>
        </w:tcBorders>
      </w:tcPr>
    </w:tblStylePr>
    <w:tblStylePr w:type="firstCol">
      <w:rPr>
        <w:b/>
        <w:bCs/>
      </w:rPr>
    </w:tblStylePr>
    <w:tblStylePr w:type="lastCol">
      <w:rPr>
        <w:b/>
        <w:bCs/>
      </w:rPr>
    </w:tblStylePr>
    <w:tblStylePr w:type="band1Vert">
      <w:tblPr/>
      <w:tcPr>
        <w:shd w:val="clear" w:color="auto" w:fill="C1D5F7" w:themeFill="text1" w:themeFillTint="33"/>
      </w:tcPr>
    </w:tblStylePr>
    <w:tblStylePr w:type="band1Horz">
      <w:tblPr/>
      <w:tcPr>
        <w:shd w:val="clear" w:color="auto" w:fill="C1D5F7" w:themeFill="text1" w:themeFillTint="33"/>
      </w:tcPr>
    </w:tblStylePr>
  </w:style>
  <w:style w:type="character" w:styleId="CommentReference">
    <w:name w:val="annotation reference"/>
    <w:basedOn w:val="DefaultParagraphFont"/>
    <w:uiPriority w:val="99"/>
    <w:semiHidden/>
    <w:unhideWhenUsed/>
    <w:rsid w:val="00E87F0F"/>
    <w:rPr>
      <w:sz w:val="16"/>
      <w:szCs w:val="16"/>
    </w:rPr>
  </w:style>
  <w:style w:type="paragraph" w:styleId="CommentText">
    <w:name w:val="annotation text"/>
    <w:basedOn w:val="Normal"/>
    <w:link w:val="CommentTextChar"/>
    <w:uiPriority w:val="99"/>
    <w:semiHidden/>
    <w:unhideWhenUsed/>
    <w:rsid w:val="00E87F0F"/>
    <w:rPr>
      <w:sz w:val="20"/>
      <w:szCs w:val="20"/>
    </w:rPr>
  </w:style>
  <w:style w:type="character" w:customStyle="1" w:styleId="CommentTextChar">
    <w:name w:val="Comment Text Char"/>
    <w:basedOn w:val="DefaultParagraphFont"/>
    <w:link w:val="CommentText"/>
    <w:uiPriority w:val="99"/>
    <w:semiHidden/>
    <w:rsid w:val="00E87F0F"/>
    <w:rPr>
      <w:rFonts w:ascii="Nokia Pure Text Light" w:hAnsi="Nokia Pure Text Light" w:cs="Arial"/>
      <w:sz w:val="20"/>
      <w:szCs w:val="20"/>
      <w:lang w:val="en-US"/>
    </w:rPr>
  </w:style>
  <w:style w:type="paragraph" w:styleId="CommentSubject">
    <w:name w:val="annotation subject"/>
    <w:basedOn w:val="CommentText"/>
    <w:next w:val="CommentText"/>
    <w:link w:val="CommentSubjectChar"/>
    <w:uiPriority w:val="99"/>
    <w:semiHidden/>
    <w:unhideWhenUsed/>
    <w:rsid w:val="00E87F0F"/>
    <w:rPr>
      <w:b/>
      <w:bCs/>
    </w:rPr>
  </w:style>
  <w:style w:type="character" w:customStyle="1" w:styleId="CommentSubjectChar">
    <w:name w:val="Comment Subject Char"/>
    <w:basedOn w:val="CommentTextChar"/>
    <w:link w:val="CommentSubject"/>
    <w:uiPriority w:val="99"/>
    <w:semiHidden/>
    <w:rsid w:val="00E87F0F"/>
    <w:rPr>
      <w:rFonts w:ascii="Nokia Pure Text Light" w:hAnsi="Nokia Pure Text Light" w:cs="Arial"/>
      <w:b/>
      <w:bCs/>
      <w:sz w:val="20"/>
      <w:szCs w:val="20"/>
      <w:lang w:val="en-US"/>
    </w:rPr>
  </w:style>
  <w:style w:type="character" w:styleId="UnresolvedMention">
    <w:name w:val="Unresolved Mention"/>
    <w:basedOn w:val="DefaultParagraphFont"/>
    <w:uiPriority w:val="99"/>
    <w:semiHidden/>
    <w:unhideWhenUsed/>
    <w:rsid w:val="00BA5D55"/>
    <w:rPr>
      <w:color w:val="605E5C"/>
      <w:shd w:val="clear" w:color="auto" w:fill="E1DFDD"/>
    </w:rPr>
  </w:style>
  <w:style w:type="paragraph" w:styleId="Caption">
    <w:name w:val="caption"/>
    <w:basedOn w:val="Normal"/>
    <w:next w:val="Normal"/>
    <w:uiPriority w:val="35"/>
    <w:unhideWhenUsed/>
    <w:qFormat/>
    <w:rsid w:val="00195C50"/>
    <w:pPr>
      <w:spacing w:after="200"/>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3998">
      <w:bodyDiv w:val="1"/>
      <w:marLeft w:val="0"/>
      <w:marRight w:val="0"/>
      <w:marTop w:val="0"/>
      <w:marBottom w:val="0"/>
      <w:divBdr>
        <w:top w:val="none" w:sz="0" w:space="0" w:color="auto"/>
        <w:left w:val="none" w:sz="0" w:space="0" w:color="auto"/>
        <w:bottom w:val="none" w:sz="0" w:space="0" w:color="auto"/>
        <w:right w:val="none" w:sz="0" w:space="0" w:color="auto"/>
      </w:divBdr>
    </w:div>
    <w:div w:id="364909207">
      <w:bodyDiv w:val="1"/>
      <w:marLeft w:val="0"/>
      <w:marRight w:val="0"/>
      <w:marTop w:val="0"/>
      <w:marBottom w:val="0"/>
      <w:divBdr>
        <w:top w:val="none" w:sz="0" w:space="0" w:color="auto"/>
        <w:left w:val="none" w:sz="0" w:space="0" w:color="auto"/>
        <w:bottom w:val="none" w:sz="0" w:space="0" w:color="auto"/>
        <w:right w:val="none" w:sz="0" w:space="0" w:color="auto"/>
      </w:divBdr>
    </w:div>
    <w:div w:id="372463067">
      <w:bodyDiv w:val="1"/>
      <w:marLeft w:val="0"/>
      <w:marRight w:val="0"/>
      <w:marTop w:val="0"/>
      <w:marBottom w:val="0"/>
      <w:divBdr>
        <w:top w:val="none" w:sz="0" w:space="0" w:color="auto"/>
        <w:left w:val="none" w:sz="0" w:space="0" w:color="auto"/>
        <w:bottom w:val="none" w:sz="0" w:space="0" w:color="auto"/>
        <w:right w:val="none" w:sz="0" w:space="0" w:color="auto"/>
      </w:divBdr>
    </w:div>
    <w:div w:id="427968611">
      <w:bodyDiv w:val="1"/>
      <w:marLeft w:val="0"/>
      <w:marRight w:val="0"/>
      <w:marTop w:val="0"/>
      <w:marBottom w:val="0"/>
      <w:divBdr>
        <w:top w:val="none" w:sz="0" w:space="0" w:color="auto"/>
        <w:left w:val="none" w:sz="0" w:space="0" w:color="auto"/>
        <w:bottom w:val="none" w:sz="0" w:space="0" w:color="auto"/>
        <w:right w:val="none" w:sz="0" w:space="0" w:color="auto"/>
      </w:divBdr>
    </w:div>
    <w:div w:id="879051856">
      <w:bodyDiv w:val="1"/>
      <w:marLeft w:val="0"/>
      <w:marRight w:val="0"/>
      <w:marTop w:val="0"/>
      <w:marBottom w:val="0"/>
      <w:divBdr>
        <w:top w:val="none" w:sz="0" w:space="0" w:color="auto"/>
        <w:left w:val="none" w:sz="0" w:space="0" w:color="auto"/>
        <w:bottom w:val="none" w:sz="0" w:space="0" w:color="auto"/>
        <w:right w:val="none" w:sz="0" w:space="0" w:color="auto"/>
      </w:divBdr>
    </w:div>
    <w:div w:id="1017007291">
      <w:bodyDiv w:val="1"/>
      <w:marLeft w:val="0"/>
      <w:marRight w:val="0"/>
      <w:marTop w:val="0"/>
      <w:marBottom w:val="0"/>
      <w:divBdr>
        <w:top w:val="none" w:sz="0" w:space="0" w:color="auto"/>
        <w:left w:val="none" w:sz="0" w:space="0" w:color="auto"/>
        <w:bottom w:val="none" w:sz="0" w:space="0" w:color="auto"/>
        <w:right w:val="none" w:sz="0" w:space="0" w:color="auto"/>
      </w:divBdr>
    </w:div>
    <w:div w:id="1073965151">
      <w:bodyDiv w:val="1"/>
      <w:marLeft w:val="0"/>
      <w:marRight w:val="0"/>
      <w:marTop w:val="0"/>
      <w:marBottom w:val="0"/>
      <w:divBdr>
        <w:top w:val="none" w:sz="0" w:space="0" w:color="auto"/>
        <w:left w:val="none" w:sz="0" w:space="0" w:color="auto"/>
        <w:bottom w:val="none" w:sz="0" w:space="0" w:color="auto"/>
        <w:right w:val="none" w:sz="0" w:space="0" w:color="auto"/>
      </w:divBdr>
      <w:divsChild>
        <w:div w:id="1416709667">
          <w:marLeft w:val="0"/>
          <w:marRight w:val="0"/>
          <w:marTop w:val="0"/>
          <w:marBottom w:val="0"/>
          <w:divBdr>
            <w:top w:val="none" w:sz="0" w:space="0" w:color="auto"/>
            <w:left w:val="none" w:sz="0" w:space="0" w:color="auto"/>
            <w:bottom w:val="none" w:sz="0" w:space="0" w:color="auto"/>
            <w:right w:val="none" w:sz="0" w:space="0" w:color="auto"/>
          </w:divBdr>
        </w:div>
      </w:divsChild>
    </w:div>
    <w:div w:id="1405033927">
      <w:bodyDiv w:val="1"/>
      <w:marLeft w:val="0"/>
      <w:marRight w:val="0"/>
      <w:marTop w:val="0"/>
      <w:marBottom w:val="0"/>
      <w:divBdr>
        <w:top w:val="none" w:sz="0" w:space="0" w:color="auto"/>
        <w:left w:val="none" w:sz="0" w:space="0" w:color="auto"/>
        <w:bottom w:val="none" w:sz="0" w:space="0" w:color="auto"/>
        <w:right w:val="none" w:sz="0" w:space="0" w:color="auto"/>
      </w:divBdr>
    </w:div>
    <w:div w:id="1482231624">
      <w:bodyDiv w:val="1"/>
      <w:marLeft w:val="0"/>
      <w:marRight w:val="0"/>
      <w:marTop w:val="0"/>
      <w:marBottom w:val="0"/>
      <w:divBdr>
        <w:top w:val="none" w:sz="0" w:space="0" w:color="auto"/>
        <w:left w:val="none" w:sz="0" w:space="0" w:color="auto"/>
        <w:bottom w:val="none" w:sz="0" w:space="0" w:color="auto"/>
        <w:right w:val="none" w:sz="0" w:space="0" w:color="auto"/>
      </w:divBdr>
    </w:div>
    <w:div w:id="1486359929">
      <w:bodyDiv w:val="1"/>
      <w:marLeft w:val="0"/>
      <w:marRight w:val="0"/>
      <w:marTop w:val="0"/>
      <w:marBottom w:val="0"/>
      <w:divBdr>
        <w:top w:val="none" w:sz="0" w:space="0" w:color="auto"/>
        <w:left w:val="none" w:sz="0" w:space="0" w:color="auto"/>
        <w:bottom w:val="none" w:sz="0" w:space="0" w:color="auto"/>
        <w:right w:val="none" w:sz="0" w:space="0" w:color="auto"/>
      </w:divBdr>
    </w:div>
    <w:div w:id="186308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buildroot.org/" TargetMode="External"/><Relationship Id="rId26" Type="http://schemas.openxmlformats.org/officeDocument/2006/relationships/image" Target="media/image5.png"/><Relationship Id="rId39" Type="http://schemas.openxmlformats.org/officeDocument/2006/relationships/header" Target="header1.xml"/><Relationship Id="rId21" Type="http://schemas.openxmlformats.org/officeDocument/2006/relationships/image" Target="media/image3.png"/><Relationship Id="rId34" Type="http://schemas.openxmlformats.org/officeDocument/2006/relationships/hyperlink" Target="mailto:hguser@192.168.61.1" TargetMode="External"/><Relationship Id="rId42"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learn.microsoft.com/en-us/windows/wsl/install" TargetMode="External"/><Relationship Id="rId29" Type="http://schemas.openxmlformats.org/officeDocument/2006/relationships/image" Target="media/image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quick-advisors.com/what-is-menuconfig-in-linux/" TargetMode="Externa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chris.mcaloney@nokia.com" TargetMode="External"/><Relationship Id="rId23" Type="http://schemas.openxmlformats.org/officeDocument/2006/relationships/hyperlink" Target="http://www.buildroot.org" TargetMode="External"/><Relationship Id="rId28" Type="http://schemas.openxmlformats.org/officeDocument/2006/relationships/image" Target="media/image7.png"/><Relationship Id="rId36" Type="http://schemas.openxmlformats.org/officeDocument/2006/relationships/image" Target="media/image13.png"/><Relationship Id="rId10" Type="http://schemas.openxmlformats.org/officeDocument/2006/relationships/settings" Target="settings.xml"/><Relationship Id="rId19" Type="http://schemas.openxmlformats.org/officeDocument/2006/relationships/hyperlink" Target="https://buildroot.org/downloads/manual/manual.html" TargetMode="External"/><Relationship Id="rId31" Type="http://schemas.openxmlformats.org/officeDocument/2006/relationships/hyperlink" Target="https://en.wikipedia.org/wiki/TR-069"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daniel.francis@nokia.com" TargetMode="External"/><Relationship Id="rId22" Type="http://schemas.openxmlformats.org/officeDocument/2006/relationships/hyperlink" Target="https://buildroot.org/"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2.emf"/><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rancis\OneDrive%20-%20Nokia\Nokia\proj_main\JPHacks\FastMile_GW_3_2_Container.dotx" TargetMode="External"/></Relationships>
</file>

<file path=word/theme/theme1.xml><?xml version="1.0" encoding="utf-8"?>
<a:theme xmlns:a="http://schemas.openxmlformats.org/drawingml/2006/main" name="Office Theme">
  <a:themeElements>
    <a:clrScheme name="Nokia 120515">
      <a:dk1>
        <a:srgbClr val="124191"/>
      </a:dk1>
      <a:lt1>
        <a:srgbClr val="FFFFFF"/>
      </a:lt1>
      <a:dk2>
        <a:srgbClr val="001135"/>
      </a:dk2>
      <a:lt2>
        <a:srgbClr val="4D5766"/>
      </a:lt2>
      <a:accent1>
        <a:srgbClr val="98A2AE"/>
      </a:accent1>
      <a:accent2>
        <a:srgbClr val="BEC8D2"/>
      </a:accent2>
      <a:accent3>
        <a:srgbClr val="00C9FF"/>
      </a:accent3>
      <a:accent4>
        <a:srgbClr val="FF3154"/>
      </a:accent4>
      <a:accent5>
        <a:srgbClr val="FFFB00"/>
      </a:accent5>
      <a:accent6>
        <a:srgbClr val="4BDD33"/>
      </a:accent6>
      <a:hlink>
        <a:srgbClr val="0645AD"/>
      </a:hlink>
      <a:folHlink>
        <a:srgbClr val="0B0080"/>
      </a:folHlink>
    </a:clrScheme>
    <a:fontScheme name="Nokia">
      <a:majorFont>
        <a:latin typeface="Nokia Pure Headline Light"/>
        <a:ea typeface=""/>
        <a:cs typeface=""/>
      </a:majorFont>
      <a:minorFont>
        <a:latin typeface="Nokia Pure Text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2"/>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34c87397-5fc1-491e-85e7-d6110dbe9cbd" ContentTypeId="0x010100CE50E52E7543470BBDD3827FE50C59CB"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Owner xmlns="71c5aaf6-e6ce-465b-b873-5148d2a4c105">Spen Spencer</Owner>
    <DocumentType xmlns="71c5aaf6-e6ce-465b-b873-5148d2a4c105">Description</DocumentType>
    <NokiaConfidentiality xmlns="71c5aaf6-e6ce-465b-b873-5148d2a4c105">Nokia Internal Use</NokiaConfidentiality>
    <HideFromDelve xmlns="71c5aaf6-e6ce-465b-b873-5148d2a4c105">false</HideFromDelve>
    <_dlc_DocId xmlns="71c5aaf6-e6ce-465b-b873-5148d2a4c105">QBI5PMBIL2NS-1242730160-2140</_dlc_DocId>
    <_dlc_DocIdUrl xmlns="71c5aaf6-e6ce-465b-b873-5148d2a4c105">
      <Url>https://nokia.sharepoint.com/sites/brandstore/_layouts/15/DocIdRedir.aspx?ID=QBI5PMBIL2NS-1242730160-2140</Url>
      <Description>QBI5PMBIL2NS-1242730160-2140</Description>
    </_dlc_DocIdUrl>
  </documentManagement>
</p:properties>
</file>

<file path=customXml/item5.xml><?xml version="1.0" encoding="utf-8"?>
<?mso-contentType ?>
<customXsn xmlns="http://schemas.microsoft.com/office/2006/metadata/customXsn">
  <xsnLocation/>
  <cached>True</cached>
  <openByDefault>True</openByDefault>
  <xsnScope/>
</customXsn>
</file>

<file path=customXml/item6.xml><?xml version="1.0" encoding="utf-8"?>
<ct:contentTypeSchema xmlns:ct="http://schemas.microsoft.com/office/2006/metadata/contentType" xmlns:ma="http://schemas.microsoft.com/office/2006/metadata/properties/metaAttributes" ct:_="" ma:_="" ma:contentTypeName="Nokia Document" ma:contentTypeID="0x010100CE50E52E7543470BBDD3827FE50C59CB00F28B616FD8C77D40956A924538277F24" ma:contentTypeVersion="26" ma:contentTypeDescription="Create Nokia Word Document" ma:contentTypeScope="" ma:versionID="e748e768b5f12442eb78c8be45fb97e9">
  <xsd:schema xmlns:xsd="http://www.w3.org/2001/XMLSchema" xmlns:xs="http://www.w3.org/2001/XMLSchema" xmlns:p="http://schemas.microsoft.com/office/2006/metadata/properties" xmlns:ns2="71c5aaf6-e6ce-465b-b873-5148d2a4c105" targetNamespace="http://schemas.microsoft.com/office/2006/metadata/properties" ma:root="true" ma:fieldsID="d227a082cf3b963ed6b37ce080f4d67b" ns2:_="">
    <xsd:import namespace="71c5aaf6-e6ce-465b-b873-5148d2a4c105"/>
    <xsd:element name="properties">
      <xsd:complexType>
        <xsd:sequence>
          <xsd:element name="documentManagement">
            <xsd:complexType>
              <xsd:all>
                <xsd:element ref="ns2:DocumentType" minOccurs="0"/>
                <xsd:element ref="ns2:NokiaConfidentiality" minOccurs="0"/>
                <xsd:element ref="ns2:Owner" minOccurs="0"/>
                <xsd:element ref="ns2:_dlc_DocId" minOccurs="0"/>
                <xsd:element ref="ns2:_dlc_DocIdUrl" minOccurs="0"/>
                <xsd:element ref="ns2:_dlc_DocIdPersistId" minOccurs="0"/>
                <xsd:element ref="ns2:HideFromDel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DocumentType" ma:index="8" nillable="true" ma:displayName="Document Type" ma:default="Description" ma:description="Document type specifies the content of the document" ma:format="Dropdown" ma:internalName="DocumentType" ma:readOnly="false">
      <xsd:simpleType>
        <xsd:restriction base="dms:Choice">
          <xsd:enumeration value="Policy"/>
          <xsd:enumeration value="Strategy"/>
          <xsd:enumeration value="Objectives / Targets"/>
          <xsd:enumeration value="Plan / Schedule"/>
          <xsd:enumeration value="Governance"/>
          <xsd:enumeration value="Organization"/>
          <xsd:enumeration value="Review Material"/>
          <xsd:enumeration value="Communication"/>
          <xsd:enumeration value="Minutes"/>
          <xsd:enumeration value="Training"/>
          <xsd:enumeration value="Standard Operating Procedure"/>
          <xsd:enumeration value="Process / Procedure / Standard"/>
          <xsd:enumeration value="Guideline / Manual / Instruction"/>
          <xsd:enumeration value="Description"/>
          <xsd:enumeration value="Form / Template"/>
          <xsd:enumeration value="Checklist"/>
          <xsd:enumeration value="Bid / Offer"/>
          <xsd:enumeration value="Contract / Order"/>
          <xsd:enumeration value="List"/>
          <xsd:enumeration value="Roadmap"/>
          <xsd:enumeration value="Requirement / Specification"/>
          <xsd:enumeration value="Design"/>
          <xsd:enumeration value="Concept / Proposal"/>
          <xsd:enumeration value="Measurement / KPI"/>
          <xsd:enumeration value="Report"/>
          <xsd:enumeration value="Best Practice / Lessons Learnt"/>
          <xsd:enumeration value="Analysis / Assessment"/>
          <xsd:enumeration value="Survey"/>
        </xsd:restriction>
      </xsd:simpleType>
    </xsd:element>
    <xsd:element name="NokiaConfidentiality" ma:index="9" nillable="true" ma:displayName="Nokia Confidentiality" ma:default="Nokia Internal Use" ma:format="Dropdown" ma:internalName="NokiaConfidentiality" ma:readOnly="false">
      <xsd:simpleType>
        <xsd:restriction base="dms:Choice">
          <xsd:enumeration value="Nokia Internal Use"/>
          <xsd:enumeration value="Confidential"/>
          <xsd:enumeration value="Secret"/>
          <xsd:enumeration value="Public"/>
        </xsd:restriction>
      </xsd:simpleType>
    </xsd:element>
    <xsd:element name="Owner" ma:index="10" nillable="true" ma:displayName="Owner" ma:description="Owner identifies the person or group who owns the document (default value is the same as the Creator of the document)" ma:internalName="Owner">
      <xsd:simpleType>
        <xsd:restriction base="dms:Text"/>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HideFromDelve" ma:index="14" nillable="true" ma:displayName="HideFromDelve" ma:default="0" ma:internalName="HideFromDel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DA401-4884-4DC8-BD08-6BFFBE155F53}">
  <ds:schemaRefs>
    <ds:schemaRef ds:uri="http://schemas.microsoft.com/sharepoint/v3/contenttype/forms"/>
  </ds:schemaRefs>
</ds:datastoreItem>
</file>

<file path=customXml/itemProps2.xml><?xml version="1.0" encoding="utf-8"?>
<ds:datastoreItem xmlns:ds="http://schemas.openxmlformats.org/officeDocument/2006/customXml" ds:itemID="{CF1A937B-C4D5-4694-AC7F-C2078A817CB2}">
  <ds:schemaRefs>
    <ds:schemaRef ds:uri="Microsoft.SharePoint.Taxonomy.ContentTypeSync"/>
  </ds:schemaRefs>
</ds:datastoreItem>
</file>

<file path=customXml/itemProps3.xml><?xml version="1.0" encoding="utf-8"?>
<ds:datastoreItem xmlns:ds="http://schemas.openxmlformats.org/officeDocument/2006/customXml" ds:itemID="{67FC1D30-E922-422C-A9B7-B3D83A3512BE}">
  <ds:schemaRefs>
    <ds:schemaRef ds:uri="http://schemas.microsoft.com/sharepoint/events"/>
  </ds:schemaRefs>
</ds:datastoreItem>
</file>

<file path=customXml/itemProps4.xml><?xml version="1.0" encoding="utf-8"?>
<ds:datastoreItem xmlns:ds="http://schemas.openxmlformats.org/officeDocument/2006/customXml" ds:itemID="{77B41A83-3845-4B9F-9C7C-E915D24E26EC}">
  <ds:schemaRefs>
    <ds:schemaRef ds:uri="http://schemas.microsoft.com/office/2006/metadata/properties"/>
    <ds:schemaRef ds:uri="http://schemas.microsoft.com/office/infopath/2007/PartnerControls"/>
    <ds:schemaRef ds:uri="71c5aaf6-e6ce-465b-b873-5148d2a4c105"/>
  </ds:schemaRefs>
</ds:datastoreItem>
</file>

<file path=customXml/itemProps5.xml><?xml version="1.0" encoding="utf-8"?>
<ds:datastoreItem xmlns:ds="http://schemas.openxmlformats.org/officeDocument/2006/customXml" ds:itemID="{C4EDF532-9D02-4CCE-9A93-34C32C5CF1AC}">
  <ds:schemaRefs>
    <ds:schemaRef ds:uri="http://schemas.microsoft.com/office/2006/metadata/customXsn"/>
  </ds:schemaRefs>
</ds:datastoreItem>
</file>

<file path=customXml/itemProps6.xml><?xml version="1.0" encoding="utf-8"?>
<ds:datastoreItem xmlns:ds="http://schemas.openxmlformats.org/officeDocument/2006/customXml" ds:itemID="{6F789971-BC16-402B-A761-301F9280C4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3E073D9F-9573-4EAA-838A-E927DFAF0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FastMile_GW_3_2_Container</Template>
  <TotalTime>0</TotalTime>
  <Pages>19</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Usage document</dc:title>
  <dc:subject/>
  <dc:creator/>
  <cp:keywords/>
  <dc:description/>
  <cp:lastModifiedBy/>
  <cp:revision>1</cp:revision>
  <dcterms:created xsi:type="dcterms:W3CDTF">2022-10-14T03:10:00Z</dcterms:created>
  <dcterms:modified xsi:type="dcterms:W3CDTF">2022-10-15T01:07:00Z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0x010100CE50E52E7543470BBDD3827FE50C59CB00F28B616FD8C77D40956A924538277F24</vt:lpwstr>
  </property>
  <property fmtid="{D5CDD505-2E9C-101B-9397-08002B2CF9AE}" pid="3" name="_dlc_DocIdItemGuid">
    <vt:lpwstr>ebfcaa11-4489-4f03-b355-290e808e06dd</vt:lpwstr>
  </property>
  <property fmtid="{D5CDD505-2E9C-101B-9397-08002B2CF9AE}" pid="4" name="SharedWithUsers">
    <vt:lpwstr>7712;#Taskinen, Jaana (Nokia - FI/Espoo);#4334;#Meyer, Henning (Nokia - CH/Lausanne);#35902;#Vinodhini, G (Nokia - IN/Chennai);#36357;#Wassenaar, Arie (Nokia - NL/Hoofddorp);#39718;#N, Arun (Nokia - IN/Bangalore);#34076;#Bendjebbour, Mehdi (Nokia - FR/Par</vt:lpwstr>
  </property>
</Properties>
</file>